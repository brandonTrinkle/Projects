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0BC1" w14:textId="77777777" w:rsidR="002C79E6" w:rsidRDefault="002C79E6" w:rsidP="002C79E6"/>
    <w:p w14:paraId="569A960C" w14:textId="77777777" w:rsidR="002C79E6" w:rsidRDefault="002C79E6" w:rsidP="002C79E6"/>
    <w:p w14:paraId="037B2746" w14:textId="77777777" w:rsidR="002C79E6" w:rsidRDefault="002C79E6" w:rsidP="002C79E6"/>
    <w:p w14:paraId="269E64E6" w14:textId="77777777" w:rsidR="002C79E6" w:rsidRDefault="002C79E6" w:rsidP="002C79E6"/>
    <w:p w14:paraId="25919570" w14:textId="77777777" w:rsidR="002C79E6" w:rsidRDefault="002C79E6" w:rsidP="002C79E6"/>
    <w:p w14:paraId="5D1EA0E9" w14:textId="74941218" w:rsidR="6A36C4BF" w:rsidRPr="00B863FB" w:rsidRDefault="00D82F31" w:rsidP="00B863FB">
      <w:pPr>
        <w:pStyle w:val="Title"/>
      </w:pPr>
      <w:r>
        <w:t>Lab 1</w:t>
      </w:r>
    </w:p>
    <w:p w14:paraId="7B0FDF76" w14:textId="0C9C921C" w:rsidR="201D26C8" w:rsidRPr="00D82F31" w:rsidRDefault="201D26C8" w:rsidP="00D82F31"/>
    <w:p w14:paraId="2AFCA363" w14:textId="3DFDF9B3" w:rsidR="00A417C1" w:rsidRDefault="00D82F31" w:rsidP="002C79E6">
      <w:pPr>
        <w:pStyle w:val="Subtitle"/>
      </w:pPr>
      <w:r>
        <w:t>Brandon Trinkle</w:t>
      </w:r>
    </w:p>
    <w:p w14:paraId="3914C7A2" w14:textId="1E9593FA" w:rsidR="002C79E6" w:rsidRDefault="00D82F31" w:rsidP="002C79E6">
      <w:pPr>
        <w:pStyle w:val="Subtitle"/>
      </w:pPr>
      <w:r>
        <w:t>Arizona State University</w:t>
      </w:r>
    </w:p>
    <w:p w14:paraId="6D3B744E" w14:textId="63427068" w:rsidR="002C79E6" w:rsidRDefault="00F37A75" w:rsidP="002C79E6">
      <w:pPr>
        <w:pStyle w:val="Subtitle"/>
      </w:pPr>
      <w:sdt>
        <w:sdtPr>
          <w:id w:val="-568883333"/>
          <w:placeholder>
            <w:docPart w:val="A26702A642594622804F5F181FA26FEE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D82F31">
        <w:t>IFT 200</w:t>
      </w:r>
    </w:p>
    <w:p w14:paraId="1CE9C81A" w14:textId="6BE9E01E" w:rsidR="002C79E6" w:rsidRDefault="00D82F31" w:rsidP="002C79E6">
      <w:pPr>
        <w:pStyle w:val="Subtitle"/>
      </w:pPr>
      <w:r>
        <w:t>Professor Nikita Goel</w:t>
      </w:r>
    </w:p>
    <w:p w14:paraId="4FAE5959" w14:textId="602FCE94" w:rsidR="201D26C8" w:rsidRDefault="00D82F31" w:rsidP="002C79E6">
      <w:pPr>
        <w:pStyle w:val="Subtitle"/>
      </w:pPr>
      <w:r>
        <w:t>1/28/2024</w:t>
      </w:r>
    </w:p>
    <w:p w14:paraId="6EA6853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529A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FF026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0B65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42FC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EC21E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7DE40F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46E07BC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C2B9B40" w14:textId="7D1DAF9D" w:rsidR="00A417C1" w:rsidRDefault="00D82F31" w:rsidP="00B863FB">
      <w:pPr>
        <w:pStyle w:val="SectionTitle"/>
      </w:pPr>
      <w:r>
        <w:lastRenderedPageBreak/>
        <w:t xml:space="preserve">Screenshots of completed </w:t>
      </w:r>
      <w:proofErr w:type="gramStart"/>
      <w:r>
        <w:t>lab</w:t>
      </w:r>
      <w:proofErr w:type="gramEnd"/>
    </w:p>
    <w:p w14:paraId="1C4C42B2" w14:textId="70583C14" w:rsidR="00D82F31" w:rsidRDefault="00D82F31" w:rsidP="00D82F31">
      <w:r w:rsidRPr="00D82F31">
        <w:rPr>
          <w:noProof/>
        </w:rPr>
        <w:drawing>
          <wp:inline distT="0" distB="0" distL="0" distR="0" wp14:anchorId="0405D031" wp14:editId="5120140F">
            <wp:extent cx="5943600" cy="3177540"/>
            <wp:effectExtent l="0" t="0" r="0" b="3810"/>
            <wp:docPr id="308951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1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96A7" w14:textId="5B6CCA63" w:rsidR="00D82F31" w:rsidRPr="00D82F31" w:rsidRDefault="00D82F31" w:rsidP="00D82F31">
      <w:r w:rsidRPr="00D82F31">
        <w:rPr>
          <w:noProof/>
        </w:rPr>
        <w:drawing>
          <wp:inline distT="0" distB="0" distL="0" distR="0" wp14:anchorId="779D24D5" wp14:editId="7E0F69C0">
            <wp:extent cx="5943600" cy="3195955"/>
            <wp:effectExtent l="0" t="0" r="0" b="4445"/>
            <wp:docPr id="114568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13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599" w14:textId="672A5248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5DA36F09" wp14:editId="61E7A607">
            <wp:extent cx="3330229" cy="4465707"/>
            <wp:effectExtent l="0" t="0" r="3810" b="0"/>
            <wp:docPr id="99162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57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A48" w14:textId="715E3FEA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47C6FA94" wp14:editId="3787E24C">
            <wp:extent cx="3368332" cy="4473328"/>
            <wp:effectExtent l="0" t="0" r="3810" b="3810"/>
            <wp:docPr id="36527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1E5" w14:textId="2645AE0C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5A32D65A" wp14:editId="6B562C49">
            <wp:extent cx="3330229" cy="4427604"/>
            <wp:effectExtent l="0" t="0" r="3810" b="0"/>
            <wp:docPr id="1145423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38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F0DB" w14:textId="2F369333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5BB9DEC5" wp14:editId="04A42434">
            <wp:extent cx="3337849" cy="4480948"/>
            <wp:effectExtent l="0" t="0" r="0" b="0"/>
            <wp:docPr id="1678829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94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9498" w14:textId="614820C7" w:rsidR="00D82F31" w:rsidRDefault="00D82F31" w:rsidP="00D82F31">
      <w:r w:rsidRPr="00D82F31">
        <w:rPr>
          <w:noProof/>
        </w:rPr>
        <w:drawing>
          <wp:inline distT="0" distB="0" distL="0" distR="0" wp14:anchorId="271E5EB7" wp14:editId="71C2C7F7">
            <wp:extent cx="5943600" cy="3329305"/>
            <wp:effectExtent l="0" t="0" r="0" b="4445"/>
            <wp:docPr id="164891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16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E05" w14:textId="603B8E16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67C6D741" wp14:editId="263A43CC">
            <wp:extent cx="5943600" cy="3336290"/>
            <wp:effectExtent l="0" t="0" r="0" b="0"/>
            <wp:docPr id="863848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83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7868" w14:textId="77777777" w:rsidR="00D82F31" w:rsidRDefault="00D82F31" w:rsidP="00D82F31">
      <w:r w:rsidRPr="00D82F31">
        <w:rPr>
          <w:noProof/>
        </w:rPr>
        <w:drawing>
          <wp:inline distT="0" distB="0" distL="0" distR="0" wp14:anchorId="31B282BD" wp14:editId="37CD3A71">
            <wp:extent cx="5943600" cy="3275330"/>
            <wp:effectExtent l="0" t="0" r="0" b="1270"/>
            <wp:docPr id="105597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109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FC5B" w14:textId="39DE6737" w:rsidR="00D82F31" w:rsidRDefault="00D82F31" w:rsidP="00D82F31">
      <w:r w:rsidRPr="00D82F31">
        <w:rPr>
          <w:noProof/>
        </w:rPr>
        <w:lastRenderedPageBreak/>
        <w:drawing>
          <wp:inline distT="0" distB="0" distL="0" distR="0" wp14:anchorId="16A34D86" wp14:editId="359EEAB1">
            <wp:extent cx="5943600" cy="3268980"/>
            <wp:effectExtent l="0" t="0" r="0" b="7620"/>
            <wp:docPr id="1086631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10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CEF4" w14:textId="2760832D" w:rsidR="00D82F31" w:rsidRDefault="00D82F31" w:rsidP="00D82F31">
      <w:r w:rsidRPr="00D82F31">
        <w:rPr>
          <w:noProof/>
        </w:rPr>
        <w:drawing>
          <wp:inline distT="0" distB="0" distL="0" distR="0" wp14:anchorId="3C952299" wp14:editId="09B9C200">
            <wp:extent cx="5943600" cy="3277235"/>
            <wp:effectExtent l="0" t="0" r="0" b="0"/>
            <wp:docPr id="28124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392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EF08" w14:textId="2E94CB24" w:rsidR="00D82F31" w:rsidRPr="00D82F31" w:rsidRDefault="00D82F31" w:rsidP="00D82F31">
      <w:r w:rsidRPr="00D82F31">
        <w:rPr>
          <w:noProof/>
        </w:rPr>
        <w:lastRenderedPageBreak/>
        <w:drawing>
          <wp:inline distT="0" distB="0" distL="0" distR="0" wp14:anchorId="1D41F7A0" wp14:editId="2A79E165">
            <wp:extent cx="5943600" cy="3284855"/>
            <wp:effectExtent l="0" t="0" r="0" b="0"/>
            <wp:docPr id="1017078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7811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61F" w14:textId="54476FB1" w:rsidR="67AE9998" w:rsidRDefault="00D82F31" w:rsidP="00D82F31">
      <w:pPr>
        <w:pStyle w:val="Heading1"/>
      </w:pPr>
      <w:r>
        <w:t>SQL Query</w:t>
      </w:r>
    </w:p>
    <w:p w14:paraId="682F6F17" w14:textId="479AF57B" w:rsidR="00D82F31" w:rsidRPr="00D82F31" w:rsidRDefault="00D82F31" w:rsidP="00D82F31">
      <w:r w:rsidRPr="00D82F31">
        <w:rPr>
          <w:noProof/>
        </w:rPr>
        <w:drawing>
          <wp:inline distT="0" distB="0" distL="0" distR="0" wp14:anchorId="4E09A4B0" wp14:editId="5D5CAD2B">
            <wp:extent cx="5943600" cy="3529330"/>
            <wp:effectExtent l="0" t="0" r="0" b="0"/>
            <wp:docPr id="1923152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5297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31" w:rsidRPr="00D82F31" w:rsidSect="00F37A7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4008" w14:textId="77777777" w:rsidR="00D82F31" w:rsidRDefault="00D82F31">
      <w:pPr>
        <w:spacing w:line="240" w:lineRule="auto"/>
      </w:pPr>
      <w:r>
        <w:separator/>
      </w:r>
    </w:p>
    <w:p w14:paraId="788E785A" w14:textId="77777777" w:rsidR="00D82F31" w:rsidRDefault="00D82F31"/>
  </w:endnote>
  <w:endnote w:type="continuationSeparator" w:id="0">
    <w:p w14:paraId="3DD06E27" w14:textId="77777777" w:rsidR="00D82F31" w:rsidRDefault="00D82F31">
      <w:pPr>
        <w:spacing w:line="240" w:lineRule="auto"/>
      </w:pPr>
      <w:r>
        <w:continuationSeparator/>
      </w:r>
    </w:p>
    <w:p w14:paraId="001E931B" w14:textId="77777777" w:rsidR="00D82F31" w:rsidRDefault="00D82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CC4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99DE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E1C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97F4" w14:textId="77777777" w:rsidR="00D82F31" w:rsidRDefault="00D82F31">
      <w:pPr>
        <w:spacing w:line="240" w:lineRule="auto"/>
      </w:pPr>
      <w:r>
        <w:separator/>
      </w:r>
    </w:p>
    <w:p w14:paraId="15FC221E" w14:textId="77777777" w:rsidR="00D82F31" w:rsidRDefault="00D82F31"/>
  </w:footnote>
  <w:footnote w:type="continuationSeparator" w:id="0">
    <w:p w14:paraId="4424AD0E" w14:textId="77777777" w:rsidR="00D82F31" w:rsidRDefault="00D82F31">
      <w:pPr>
        <w:spacing w:line="240" w:lineRule="auto"/>
      </w:pPr>
      <w:r>
        <w:continuationSeparator/>
      </w:r>
    </w:p>
    <w:p w14:paraId="4E0FCF4C" w14:textId="77777777" w:rsidR="00D82F31" w:rsidRDefault="00D82F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88F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758E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6A9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1"/>
    <w:rsid w:val="00023AFE"/>
    <w:rsid w:val="000A3D9B"/>
    <w:rsid w:val="000D4642"/>
    <w:rsid w:val="000D539D"/>
    <w:rsid w:val="00116273"/>
    <w:rsid w:val="002C79E6"/>
    <w:rsid w:val="002F3AE9"/>
    <w:rsid w:val="003804CC"/>
    <w:rsid w:val="005C199E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82F31"/>
    <w:rsid w:val="00D91044"/>
    <w:rsid w:val="00E67454"/>
    <w:rsid w:val="00EF55C5"/>
    <w:rsid w:val="00F37A7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0F1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702A642594622804F5F181FA2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FB53-F081-4FD3-B14E-1CE079CDC0DA}"/>
      </w:docPartPr>
      <w:docPartBody>
        <w:p w:rsidR="002F47BC" w:rsidRDefault="002F47BC">
          <w:pPr>
            <w:pStyle w:val="A26702A642594622804F5F181FA26FEE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BC"/>
    <w:rsid w:val="002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702A642594622804F5F181FA26FEE">
    <w:name w:val="A26702A642594622804F5F181FA26FE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9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2024-02-03T18:34:00Z</dcterms:created>
  <dcterms:modified xsi:type="dcterms:W3CDTF">2024-02-03T18:34:00Z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