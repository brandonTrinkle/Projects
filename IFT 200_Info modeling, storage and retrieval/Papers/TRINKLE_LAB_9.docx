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0BC1" w14:textId="77777777" w:rsidR="002C79E6" w:rsidRDefault="002C79E6" w:rsidP="002C79E6"/>
    <w:p w14:paraId="569A960C" w14:textId="77777777" w:rsidR="002C79E6" w:rsidRDefault="002C79E6" w:rsidP="002C79E6"/>
    <w:p w14:paraId="037B2746" w14:textId="77777777" w:rsidR="002C79E6" w:rsidRDefault="002C79E6" w:rsidP="002C79E6"/>
    <w:p w14:paraId="269E64E6" w14:textId="77777777" w:rsidR="002C79E6" w:rsidRDefault="002C79E6" w:rsidP="002C79E6"/>
    <w:p w14:paraId="25919570" w14:textId="77777777" w:rsidR="002C79E6" w:rsidRDefault="002C79E6" w:rsidP="002C79E6"/>
    <w:p w14:paraId="5D1EA0E9" w14:textId="2FA15831" w:rsidR="6A36C4BF" w:rsidRPr="00B863FB" w:rsidRDefault="000C2807" w:rsidP="00B863FB">
      <w:pPr>
        <w:pStyle w:val="Title"/>
      </w:pPr>
      <w:r>
        <w:t>Module 7 Assignment</w:t>
      </w:r>
    </w:p>
    <w:p w14:paraId="7B0FDF76" w14:textId="0C9C921C" w:rsidR="201D26C8" w:rsidRPr="00D82F31" w:rsidRDefault="201D26C8" w:rsidP="00D82F31"/>
    <w:p w14:paraId="2AFCA363" w14:textId="3DFDF9B3" w:rsidR="00A417C1" w:rsidRDefault="00D82F31" w:rsidP="002C79E6">
      <w:pPr>
        <w:pStyle w:val="Subtitle"/>
      </w:pPr>
      <w:r>
        <w:t>Brandon Trinkle</w:t>
      </w:r>
    </w:p>
    <w:p w14:paraId="3914C7A2" w14:textId="1E9593FA" w:rsidR="002C79E6" w:rsidRDefault="00D82F31" w:rsidP="002C79E6">
      <w:pPr>
        <w:pStyle w:val="Subtitle"/>
      </w:pPr>
      <w:r>
        <w:t>Arizona State University</w:t>
      </w:r>
    </w:p>
    <w:p w14:paraId="6D3B744E" w14:textId="63427068" w:rsidR="002C79E6" w:rsidRDefault="00D23826" w:rsidP="002C79E6">
      <w:pPr>
        <w:pStyle w:val="Subtitle"/>
      </w:pPr>
      <w:sdt>
        <w:sdtPr>
          <w:id w:val="-568883333"/>
          <w:placeholder>
            <w:docPart w:val="A26702A642594622804F5F181FA26FEE"/>
          </w:placeholder>
          <w:temporary/>
          <w:showingPlcHdr/>
          <w15:appearance w15:val="hidden"/>
        </w:sdtPr>
        <w:sdtEndPr/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D82F31">
        <w:t>IFT 200</w:t>
      </w:r>
    </w:p>
    <w:p w14:paraId="1CE9C81A" w14:textId="6BE9E01E" w:rsidR="002C79E6" w:rsidRDefault="00D82F31" w:rsidP="002C79E6">
      <w:pPr>
        <w:pStyle w:val="Subtitle"/>
      </w:pPr>
      <w:r>
        <w:t>Professor Nikita Goel</w:t>
      </w:r>
    </w:p>
    <w:p w14:paraId="4FAE5959" w14:textId="43438001" w:rsidR="201D26C8" w:rsidRDefault="00230543" w:rsidP="002C79E6">
      <w:pPr>
        <w:pStyle w:val="Subtitle"/>
      </w:pPr>
      <w:r>
        <w:t>2/</w:t>
      </w:r>
      <w:r w:rsidR="000C2807">
        <w:t>24</w:t>
      </w:r>
      <w:r w:rsidR="00D82F31">
        <w:t>/2024</w:t>
      </w:r>
    </w:p>
    <w:p w14:paraId="6EA6853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5529A8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FF026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0B658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42FCE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2EC21E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7DE40F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46E07BC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1D967290" w14:textId="7BD154E7" w:rsidR="00D95A17" w:rsidRPr="00D23826" w:rsidRDefault="000C2807" w:rsidP="00A73BB6">
      <w:pPr>
        <w:pStyle w:val="SectionTitle"/>
        <w:rPr>
          <w:rFonts w:ascii="Times New Roman" w:hAnsi="Times New Roman" w:cs="Times New Roman"/>
        </w:rPr>
      </w:pPr>
      <w:r w:rsidRPr="00D23826">
        <w:rPr>
          <w:rFonts w:ascii="Times New Roman" w:hAnsi="Times New Roman" w:cs="Times New Roman"/>
        </w:rPr>
        <w:lastRenderedPageBreak/>
        <w:t xml:space="preserve">Definitions </w:t>
      </w:r>
    </w:p>
    <w:p w14:paraId="2FB5BCCE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Attributes – Descriptive features conveying information about data.</w:t>
      </w:r>
    </w:p>
    <w:p w14:paraId="6A18F10B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Multi-valued Attribute – An attribute embodying diverse values within a singular entity.</w:t>
      </w:r>
    </w:p>
    <w:p w14:paraId="59E41467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Derived Attribute – An attribute obtained from other attributes within the dataset.</w:t>
      </w:r>
    </w:p>
    <w:p w14:paraId="1DEF925B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Entity – A unique object in a database associated with a specific set of attributes.</w:t>
      </w:r>
    </w:p>
    <w:p w14:paraId="0ACE65DC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Weak Entity – An entity lacking a primary attribute, relying on another entity for identification.</w:t>
      </w:r>
    </w:p>
    <w:p w14:paraId="2B265043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Relationship – The link between two or more entities in a database.</w:t>
      </w:r>
    </w:p>
    <w:p w14:paraId="77E1DBAD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Recursive Relationship – A connection where an entity is linked to itself.</w:t>
      </w:r>
    </w:p>
    <w:p w14:paraId="2EB564AC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Keys – Elements serving to uniquely identify records within a database.</w:t>
      </w:r>
    </w:p>
    <w:p w14:paraId="7FE3F8D1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Primary Keys – The primary identifier in relational databases.</w:t>
      </w:r>
    </w:p>
    <w:p w14:paraId="67CD5E10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Foreign Keys – Primary keys in one table establishing a connection with another table.</w:t>
      </w:r>
    </w:p>
    <w:p w14:paraId="4C9E7AA2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Classes – Define both the attributes and behaviors of entities.</w:t>
      </w:r>
    </w:p>
    <w:p w14:paraId="76D36520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 xml:space="preserve">Cardinality – The number of </w:t>
      </w:r>
      <w:proofErr w:type="gramStart"/>
      <w:r w:rsidRPr="00D25885">
        <w:rPr>
          <w:rFonts w:ascii="Times New Roman" w:hAnsi="Times New Roman" w:cs="Times New Roman"/>
          <w:sz w:val="24"/>
        </w:rPr>
        <w:t>instances</w:t>
      </w:r>
      <w:proofErr w:type="gramEnd"/>
      <w:r w:rsidRPr="00D25885">
        <w:rPr>
          <w:rFonts w:ascii="Times New Roman" w:hAnsi="Times New Roman" w:cs="Times New Roman"/>
          <w:sz w:val="24"/>
        </w:rPr>
        <w:t xml:space="preserve"> an entity can be linked to another entity.</w:t>
      </w:r>
    </w:p>
    <w:p w14:paraId="26DB7962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Participation – The necessity for an entity's engagement in a relationship.</w:t>
      </w:r>
    </w:p>
    <w:p w14:paraId="4CCC68B6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Total Participation – Every entity is obliged to participate in the relationship.</w:t>
      </w:r>
    </w:p>
    <w:p w14:paraId="58D9EC3A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Partial Participation – Some entities may choose not to engage in the relationship.</w:t>
      </w:r>
    </w:p>
    <w:p w14:paraId="3B484C4E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Conceptual Design – An overarching summary outlining the structure of relationships.</w:t>
      </w:r>
    </w:p>
    <w:p w14:paraId="5FA42101" w14:textId="77777777" w:rsidR="00D95A1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Logical Design – The phase in which tables, constraints, and relationships are devised.</w:t>
      </w:r>
    </w:p>
    <w:p w14:paraId="1F49B865" w14:textId="369306F2" w:rsidR="00775A97" w:rsidRPr="00D25885" w:rsidRDefault="00D95A17" w:rsidP="00D95A17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 xml:space="preserve">Physical Design – The implementation phase that </w:t>
      </w:r>
      <w:proofErr w:type="gramStart"/>
      <w:r w:rsidRPr="00D25885">
        <w:rPr>
          <w:rFonts w:ascii="Times New Roman" w:hAnsi="Times New Roman" w:cs="Times New Roman"/>
          <w:sz w:val="24"/>
        </w:rPr>
        <w:t>takes into account</w:t>
      </w:r>
      <w:proofErr w:type="gramEnd"/>
      <w:r w:rsidRPr="00D25885">
        <w:rPr>
          <w:rFonts w:ascii="Times New Roman" w:hAnsi="Times New Roman" w:cs="Times New Roman"/>
          <w:sz w:val="24"/>
        </w:rPr>
        <w:t xml:space="preserve"> indexing, storage, and performance-related decisions.</w:t>
      </w:r>
    </w:p>
    <w:sectPr w:rsidR="00775A97" w:rsidRPr="00D25885" w:rsidSect="008C2C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B51AA" w14:textId="77777777" w:rsidR="008C2C04" w:rsidRDefault="008C2C04">
      <w:pPr>
        <w:spacing w:line="240" w:lineRule="auto"/>
      </w:pPr>
      <w:r>
        <w:separator/>
      </w:r>
    </w:p>
    <w:p w14:paraId="3CF8DA13" w14:textId="77777777" w:rsidR="008C2C04" w:rsidRDefault="008C2C04"/>
  </w:endnote>
  <w:endnote w:type="continuationSeparator" w:id="0">
    <w:p w14:paraId="00005CD5" w14:textId="77777777" w:rsidR="008C2C04" w:rsidRDefault="008C2C04">
      <w:pPr>
        <w:spacing w:line="240" w:lineRule="auto"/>
      </w:pPr>
      <w:r>
        <w:continuationSeparator/>
      </w:r>
    </w:p>
    <w:p w14:paraId="28F60B88" w14:textId="77777777" w:rsidR="008C2C04" w:rsidRDefault="008C2C04"/>
  </w:endnote>
  <w:endnote w:type="continuationNotice" w:id="1">
    <w:p w14:paraId="65E588A0" w14:textId="77777777" w:rsidR="008C2C04" w:rsidRDefault="008C2C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CC47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99DE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E1C2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1F74" w14:textId="77777777" w:rsidR="008C2C04" w:rsidRDefault="008C2C04">
      <w:pPr>
        <w:spacing w:line="240" w:lineRule="auto"/>
      </w:pPr>
      <w:r>
        <w:separator/>
      </w:r>
    </w:p>
    <w:p w14:paraId="472C9190" w14:textId="77777777" w:rsidR="008C2C04" w:rsidRDefault="008C2C04"/>
  </w:footnote>
  <w:footnote w:type="continuationSeparator" w:id="0">
    <w:p w14:paraId="09FF23D6" w14:textId="77777777" w:rsidR="008C2C04" w:rsidRDefault="008C2C04">
      <w:pPr>
        <w:spacing w:line="240" w:lineRule="auto"/>
      </w:pPr>
      <w:r>
        <w:continuationSeparator/>
      </w:r>
    </w:p>
    <w:p w14:paraId="1C0E80CB" w14:textId="77777777" w:rsidR="008C2C04" w:rsidRDefault="008C2C04"/>
  </w:footnote>
  <w:footnote w:type="continuationNotice" w:id="1">
    <w:p w14:paraId="1B78A82D" w14:textId="77777777" w:rsidR="008C2C04" w:rsidRDefault="008C2C0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88F3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758E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6A96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B02297A"/>
    <w:multiLevelType w:val="multilevel"/>
    <w:tmpl w:val="B8AE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B6B19"/>
    <w:multiLevelType w:val="multilevel"/>
    <w:tmpl w:val="E366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552621956">
    <w:abstractNumId w:val="10"/>
  </w:num>
  <w:num w:numId="13" w16cid:durableId="7177778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31"/>
    <w:rsid w:val="000002A4"/>
    <w:rsid w:val="00000763"/>
    <w:rsid w:val="0000592A"/>
    <w:rsid w:val="00021A3C"/>
    <w:rsid w:val="00021AB7"/>
    <w:rsid w:val="00023AFE"/>
    <w:rsid w:val="000643A8"/>
    <w:rsid w:val="000A3D9B"/>
    <w:rsid w:val="000B7BDE"/>
    <w:rsid w:val="000B7F5E"/>
    <w:rsid w:val="000C2807"/>
    <w:rsid w:val="000D1218"/>
    <w:rsid w:val="000D4642"/>
    <w:rsid w:val="000D539D"/>
    <w:rsid w:val="000F02AF"/>
    <w:rsid w:val="000F1A68"/>
    <w:rsid w:val="00116273"/>
    <w:rsid w:val="0013604A"/>
    <w:rsid w:val="00160D5C"/>
    <w:rsid w:val="00175EB7"/>
    <w:rsid w:val="001B5068"/>
    <w:rsid w:val="002013E0"/>
    <w:rsid w:val="00220DBE"/>
    <w:rsid w:val="00222058"/>
    <w:rsid w:val="00230543"/>
    <w:rsid w:val="00231313"/>
    <w:rsid w:val="00250A6D"/>
    <w:rsid w:val="00271F19"/>
    <w:rsid w:val="002742C6"/>
    <w:rsid w:val="002854BA"/>
    <w:rsid w:val="00293CF4"/>
    <w:rsid w:val="002A1188"/>
    <w:rsid w:val="002B31D9"/>
    <w:rsid w:val="002B3933"/>
    <w:rsid w:val="002B4AA8"/>
    <w:rsid w:val="002B5FE0"/>
    <w:rsid w:val="002C21BF"/>
    <w:rsid w:val="002C79E6"/>
    <w:rsid w:val="002F3AE9"/>
    <w:rsid w:val="00324B87"/>
    <w:rsid w:val="00333B90"/>
    <w:rsid w:val="00342E4F"/>
    <w:rsid w:val="003462AF"/>
    <w:rsid w:val="00346E69"/>
    <w:rsid w:val="00355FFA"/>
    <w:rsid w:val="003654CE"/>
    <w:rsid w:val="00366F79"/>
    <w:rsid w:val="00371CAD"/>
    <w:rsid w:val="003804CC"/>
    <w:rsid w:val="00394D0A"/>
    <w:rsid w:val="003A4CD8"/>
    <w:rsid w:val="003B5ECA"/>
    <w:rsid w:val="003C702D"/>
    <w:rsid w:val="003C73AD"/>
    <w:rsid w:val="003F280A"/>
    <w:rsid w:val="003F7D68"/>
    <w:rsid w:val="004077CC"/>
    <w:rsid w:val="004342F9"/>
    <w:rsid w:val="0045318F"/>
    <w:rsid w:val="00473FE9"/>
    <w:rsid w:val="00491533"/>
    <w:rsid w:val="004A76B4"/>
    <w:rsid w:val="004D6C4C"/>
    <w:rsid w:val="00501A40"/>
    <w:rsid w:val="00501C84"/>
    <w:rsid w:val="005169BB"/>
    <w:rsid w:val="005236ED"/>
    <w:rsid w:val="0052520B"/>
    <w:rsid w:val="00525ECA"/>
    <w:rsid w:val="00543029"/>
    <w:rsid w:val="005461A4"/>
    <w:rsid w:val="00550E0D"/>
    <w:rsid w:val="00576F20"/>
    <w:rsid w:val="00584682"/>
    <w:rsid w:val="005B1633"/>
    <w:rsid w:val="005C199E"/>
    <w:rsid w:val="005D61BA"/>
    <w:rsid w:val="005F0AFD"/>
    <w:rsid w:val="005F51B9"/>
    <w:rsid w:val="00621A9F"/>
    <w:rsid w:val="00633420"/>
    <w:rsid w:val="006359FF"/>
    <w:rsid w:val="00664C1A"/>
    <w:rsid w:val="00693BA2"/>
    <w:rsid w:val="006B58F3"/>
    <w:rsid w:val="006E17F5"/>
    <w:rsid w:val="006F01F3"/>
    <w:rsid w:val="006F20FC"/>
    <w:rsid w:val="006F76B6"/>
    <w:rsid w:val="00706875"/>
    <w:rsid w:val="007174E2"/>
    <w:rsid w:val="00722653"/>
    <w:rsid w:val="007273FB"/>
    <w:rsid w:val="00735F03"/>
    <w:rsid w:val="0073601C"/>
    <w:rsid w:val="00755648"/>
    <w:rsid w:val="00775A97"/>
    <w:rsid w:val="00777899"/>
    <w:rsid w:val="00784289"/>
    <w:rsid w:val="007C2C8B"/>
    <w:rsid w:val="007E28D6"/>
    <w:rsid w:val="007E4EF6"/>
    <w:rsid w:val="00802BBB"/>
    <w:rsid w:val="00815042"/>
    <w:rsid w:val="00820E36"/>
    <w:rsid w:val="00833593"/>
    <w:rsid w:val="008463C7"/>
    <w:rsid w:val="00855BB1"/>
    <w:rsid w:val="00863674"/>
    <w:rsid w:val="00870737"/>
    <w:rsid w:val="008738BB"/>
    <w:rsid w:val="0087407D"/>
    <w:rsid w:val="00886620"/>
    <w:rsid w:val="00893158"/>
    <w:rsid w:val="008A5DC6"/>
    <w:rsid w:val="008C2C04"/>
    <w:rsid w:val="008E1428"/>
    <w:rsid w:val="008F6C2B"/>
    <w:rsid w:val="009175CD"/>
    <w:rsid w:val="00922EF4"/>
    <w:rsid w:val="009232F3"/>
    <w:rsid w:val="00923AE4"/>
    <w:rsid w:val="00941642"/>
    <w:rsid w:val="00942F6D"/>
    <w:rsid w:val="00947DAB"/>
    <w:rsid w:val="00950F95"/>
    <w:rsid w:val="00953709"/>
    <w:rsid w:val="00962339"/>
    <w:rsid w:val="00973E25"/>
    <w:rsid w:val="009971A4"/>
    <w:rsid w:val="009A6E45"/>
    <w:rsid w:val="009B02AA"/>
    <w:rsid w:val="009E5E02"/>
    <w:rsid w:val="009F0787"/>
    <w:rsid w:val="009F251A"/>
    <w:rsid w:val="009F709E"/>
    <w:rsid w:val="00A12E8F"/>
    <w:rsid w:val="00A22A9D"/>
    <w:rsid w:val="00A26148"/>
    <w:rsid w:val="00A3003F"/>
    <w:rsid w:val="00A30F90"/>
    <w:rsid w:val="00A417C1"/>
    <w:rsid w:val="00A43E4A"/>
    <w:rsid w:val="00A57CB9"/>
    <w:rsid w:val="00A661F9"/>
    <w:rsid w:val="00A709FD"/>
    <w:rsid w:val="00A73BB6"/>
    <w:rsid w:val="00A90520"/>
    <w:rsid w:val="00A90688"/>
    <w:rsid w:val="00A90BED"/>
    <w:rsid w:val="00AA1DBD"/>
    <w:rsid w:val="00AB101C"/>
    <w:rsid w:val="00AC0102"/>
    <w:rsid w:val="00AC2FF0"/>
    <w:rsid w:val="00AC75D9"/>
    <w:rsid w:val="00AD2F8D"/>
    <w:rsid w:val="00AD318D"/>
    <w:rsid w:val="00AE0F7E"/>
    <w:rsid w:val="00AE4ACD"/>
    <w:rsid w:val="00B2241D"/>
    <w:rsid w:val="00B50B88"/>
    <w:rsid w:val="00B56241"/>
    <w:rsid w:val="00B611BD"/>
    <w:rsid w:val="00B7664D"/>
    <w:rsid w:val="00B863FB"/>
    <w:rsid w:val="00B86440"/>
    <w:rsid w:val="00BB0638"/>
    <w:rsid w:val="00BB21F2"/>
    <w:rsid w:val="00BB2D6F"/>
    <w:rsid w:val="00BC0006"/>
    <w:rsid w:val="00BC4CC1"/>
    <w:rsid w:val="00BD2F29"/>
    <w:rsid w:val="00BD4110"/>
    <w:rsid w:val="00BD5731"/>
    <w:rsid w:val="00BD6627"/>
    <w:rsid w:val="00BF24F4"/>
    <w:rsid w:val="00C00F8F"/>
    <w:rsid w:val="00C03068"/>
    <w:rsid w:val="00C06199"/>
    <w:rsid w:val="00C31ADC"/>
    <w:rsid w:val="00C41CB9"/>
    <w:rsid w:val="00C50F9E"/>
    <w:rsid w:val="00C82951"/>
    <w:rsid w:val="00CD4AD6"/>
    <w:rsid w:val="00CD75B2"/>
    <w:rsid w:val="00D20C52"/>
    <w:rsid w:val="00D23826"/>
    <w:rsid w:val="00D25613"/>
    <w:rsid w:val="00D25885"/>
    <w:rsid w:val="00D26DE4"/>
    <w:rsid w:val="00D33F8C"/>
    <w:rsid w:val="00D34957"/>
    <w:rsid w:val="00D47585"/>
    <w:rsid w:val="00D5684B"/>
    <w:rsid w:val="00D620FD"/>
    <w:rsid w:val="00D753FE"/>
    <w:rsid w:val="00D82AFB"/>
    <w:rsid w:val="00D82F31"/>
    <w:rsid w:val="00D91044"/>
    <w:rsid w:val="00D95A17"/>
    <w:rsid w:val="00DB48D1"/>
    <w:rsid w:val="00DD44BB"/>
    <w:rsid w:val="00E24870"/>
    <w:rsid w:val="00E5082C"/>
    <w:rsid w:val="00E65B4E"/>
    <w:rsid w:val="00E67454"/>
    <w:rsid w:val="00E76195"/>
    <w:rsid w:val="00E94204"/>
    <w:rsid w:val="00E954A7"/>
    <w:rsid w:val="00EA03B5"/>
    <w:rsid w:val="00EA441E"/>
    <w:rsid w:val="00EA4597"/>
    <w:rsid w:val="00EB21FA"/>
    <w:rsid w:val="00ED14B3"/>
    <w:rsid w:val="00EF55C5"/>
    <w:rsid w:val="00F1258C"/>
    <w:rsid w:val="00F16AEC"/>
    <w:rsid w:val="00F20633"/>
    <w:rsid w:val="00F46252"/>
    <w:rsid w:val="00F5318C"/>
    <w:rsid w:val="00F61CF6"/>
    <w:rsid w:val="00F6242A"/>
    <w:rsid w:val="00F71906"/>
    <w:rsid w:val="00FA2314"/>
    <w:rsid w:val="00FA25FF"/>
    <w:rsid w:val="00FA3239"/>
    <w:rsid w:val="00FA4517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10F1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702A642594622804F5F181FA26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BFB53-F081-4FD3-B14E-1CE079CDC0DA}"/>
      </w:docPartPr>
      <w:docPartBody>
        <w:p w:rsidR="00DA1CF9" w:rsidRDefault="00DA1CF9">
          <w:pPr>
            <w:pStyle w:val="A26702A642594622804F5F181FA26FEE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F9"/>
    <w:rsid w:val="000109DB"/>
    <w:rsid w:val="000B3216"/>
    <w:rsid w:val="008653E7"/>
    <w:rsid w:val="00A75D18"/>
    <w:rsid w:val="00B462DA"/>
    <w:rsid w:val="00DA1CF9"/>
    <w:rsid w:val="00E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702A642594622804F5F181FA26FEE">
    <w:name w:val="A26702A642594622804F5F181FA26FEE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236</Words>
  <Characters>1408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2024-02-24T21:32:00Z</dcterms:created>
  <dcterms:modified xsi:type="dcterms:W3CDTF">2024-02-24T22:12:00Z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ab9de725f84f5b18e67deb3bc6588c5ace1ddef3ab17273caf4abb939a52f2c1</vt:lpwstr>
  </property>
</Properties>
</file>