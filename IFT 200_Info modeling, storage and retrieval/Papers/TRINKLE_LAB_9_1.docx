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0BC1" w14:textId="77777777" w:rsidR="002C79E6" w:rsidRDefault="002C79E6" w:rsidP="002C79E6"/>
    <w:p w14:paraId="569A960C" w14:textId="77777777" w:rsidR="002C79E6" w:rsidRDefault="002C79E6" w:rsidP="002C79E6"/>
    <w:p w14:paraId="037B2746" w14:textId="77777777" w:rsidR="002C79E6" w:rsidRDefault="002C79E6" w:rsidP="002C79E6"/>
    <w:p w14:paraId="269E64E6" w14:textId="77777777" w:rsidR="002C79E6" w:rsidRDefault="002C79E6" w:rsidP="002C79E6"/>
    <w:p w14:paraId="25919570" w14:textId="77777777" w:rsidR="002C79E6" w:rsidRDefault="002C79E6" w:rsidP="002C79E6"/>
    <w:p w14:paraId="5D1EA0E9" w14:textId="2FA15831" w:rsidR="6A36C4BF" w:rsidRPr="00B863FB" w:rsidRDefault="000C2807" w:rsidP="00B863FB">
      <w:pPr>
        <w:pStyle w:val="Title"/>
      </w:pPr>
      <w:r>
        <w:t>Module 7 Assignment</w:t>
      </w:r>
    </w:p>
    <w:p w14:paraId="7B0FDF76" w14:textId="0C9C921C" w:rsidR="201D26C8" w:rsidRPr="00D82F31" w:rsidRDefault="201D26C8" w:rsidP="00D82F31"/>
    <w:p w14:paraId="2AFCA363" w14:textId="3DFDF9B3" w:rsidR="00A417C1" w:rsidRDefault="00D82F31" w:rsidP="002C79E6">
      <w:pPr>
        <w:pStyle w:val="Subtitle"/>
      </w:pPr>
      <w:r>
        <w:t>Brandon Trinkle</w:t>
      </w:r>
    </w:p>
    <w:p w14:paraId="3914C7A2" w14:textId="1E9593FA" w:rsidR="002C79E6" w:rsidRDefault="00D82F31" w:rsidP="002C79E6">
      <w:pPr>
        <w:pStyle w:val="Subtitle"/>
      </w:pPr>
      <w:r>
        <w:t>Arizona State University</w:t>
      </w:r>
    </w:p>
    <w:p w14:paraId="6D3B744E" w14:textId="63427068" w:rsidR="002C79E6" w:rsidRDefault="00390FFF" w:rsidP="002C79E6">
      <w:pPr>
        <w:pStyle w:val="Subtitle"/>
      </w:pPr>
      <w:sdt>
        <w:sdtPr>
          <w:id w:val="-568883333"/>
          <w:placeholder>
            <w:docPart w:val="A26702A642594622804F5F181FA26FEE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D82F31">
        <w:t>IFT 200</w:t>
      </w:r>
    </w:p>
    <w:p w14:paraId="1CE9C81A" w14:textId="6BE9E01E" w:rsidR="002C79E6" w:rsidRDefault="00D82F31" w:rsidP="002C79E6">
      <w:pPr>
        <w:pStyle w:val="Subtitle"/>
      </w:pPr>
      <w:r>
        <w:t>Professor Nikita Goel</w:t>
      </w:r>
    </w:p>
    <w:p w14:paraId="4FAE5959" w14:textId="43438001" w:rsidR="201D26C8" w:rsidRDefault="00230543" w:rsidP="002C79E6">
      <w:pPr>
        <w:pStyle w:val="Subtitle"/>
      </w:pPr>
      <w:r>
        <w:t>2/</w:t>
      </w:r>
      <w:r w:rsidR="000C2807">
        <w:t>24</w:t>
      </w:r>
      <w:r w:rsidR="00D82F31">
        <w:t>/2024</w:t>
      </w:r>
    </w:p>
    <w:p w14:paraId="6EA6853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529A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FF026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0B65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42FC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EC21E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7DE40F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46E07BC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D967290" w14:textId="7BD154E7" w:rsidR="00D95A17" w:rsidRPr="00D23826" w:rsidRDefault="000C2807" w:rsidP="00A73BB6">
      <w:pPr>
        <w:pStyle w:val="SectionTitle"/>
        <w:rPr>
          <w:rFonts w:ascii="Times New Roman" w:hAnsi="Times New Roman" w:cs="Times New Roman"/>
        </w:rPr>
      </w:pPr>
      <w:r w:rsidRPr="00D23826">
        <w:rPr>
          <w:rFonts w:ascii="Times New Roman" w:hAnsi="Times New Roman" w:cs="Times New Roman"/>
        </w:rPr>
        <w:lastRenderedPageBreak/>
        <w:t xml:space="preserve">Definitions </w:t>
      </w:r>
    </w:p>
    <w:p w14:paraId="1332414F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Attributes – Characteristics providing descriptive details about data.</w:t>
      </w:r>
    </w:p>
    <w:p w14:paraId="0A002049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Multi-valued Attribute – An attribute encompassing various values within a single entity.</w:t>
      </w:r>
    </w:p>
    <w:p w14:paraId="41E346EB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Derived Attribute – An attribute derived from other attributes within the dataset.</w:t>
      </w:r>
    </w:p>
    <w:p w14:paraId="47247A44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Entity – An individual object in a database associated with a specific set of attributes.</w:t>
      </w:r>
    </w:p>
    <w:p w14:paraId="5D7354D3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Weak Entity – An entity lacking a primary attribute, depending on another entity for identification.</w:t>
      </w:r>
    </w:p>
    <w:p w14:paraId="2C89FF7D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Relationship – The connection between two or more entities in a database.</w:t>
      </w:r>
    </w:p>
    <w:p w14:paraId="451B3A46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Recursive Relationship – A link where an entity is connected to itself.</w:t>
      </w:r>
    </w:p>
    <w:p w14:paraId="40975D6E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Keys – Elements that uniquely identify records within a database.</w:t>
      </w:r>
    </w:p>
    <w:p w14:paraId="09E8222D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Primary Keys – The main identifier in relational databases.</w:t>
      </w:r>
    </w:p>
    <w:p w14:paraId="2973CA54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Foreign Keys – Primary keys in one table establishing a connection with another table.</w:t>
      </w:r>
    </w:p>
    <w:p w14:paraId="5A25B1E9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Classes – Specify both the attributes and behaviors of entities.</w:t>
      </w:r>
    </w:p>
    <w:p w14:paraId="732716BA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Cardinality – The quantity of instances an entity can be linked to another entity.</w:t>
      </w:r>
    </w:p>
    <w:p w14:paraId="3D9FCAAB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Participation – The requirement for an entity's involvement in a relationship.</w:t>
      </w:r>
    </w:p>
    <w:p w14:paraId="362EC795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Total Participation – Every entity is obligated to participate in the relationship.</w:t>
      </w:r>
    </w:p>
    <w:p w14:paraId="3BAB6137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Partial Participation – Some entities may choose not to participate in the relationship.</w:t>
      </w:r>
    </w:p>
    <w:p w14:paraId="38BD5CC3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Conceptual Design – A comprehensive overview outlining the structure of relationships.</w:t>
      </w:r>
    </w:p>
    <w:p w14:paraId="539C8040" w14:textId="77777777" w:rsidR="00390FFF" w:rsidRPr="00390FFF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Logical Design – The phase where tables, constraints, and relationships are formulated.</w:t>
      </w:r>
    </w:p>
    <w:p w14:paraId="1F49B865" w14:textId="35F1082B" w:rsidR="00775A97" w:rsidRPr="00D25885" w:rsidRDefault="00390FFF" w:rsidP="00390FFF">
      <w:pPr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90FFF">
        <w:rPr>
          <w:rFonts w:ascii="Times New Roman" w:hAnsi="Times New Roman" w:cs="Times New Roman"/>
          <w:sz w:val="24"/>
        </w:rPr>
        <w:t>Physical Design – The implementation phase that considers indexing, storage, and performance-related decisions.</w:t>
      </w:r>
    </w:p>
    <w:sectPr w:rsidR="00775A97" w:rsidRPr="00D25885" w:rsidSect="008C2C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B51AA" w14:textId="77777777" w:rsidR="008C2C04" w:rsidRDefault="008C2C04">
      <w:pPr>
        <w:spacing w:line="240" w:lineRule="auto"/>
      </w:pPr>
      <w:r>
        <w:separator/>
      </w:r>
    </w:p>
    <w:p w14:paraId="3CF8DA13" w14:textId="77777777" w:rsidR="008C2C04" w:rsidRDefault="008C2C04"/>
  </w:endnote>
  <w:endnote w:type="continuationSeparator" w:id="0">
    <w:p w14:paraId="00005CD5" w14:textId="77777777" w:rsidR="008C2C04" w:rsidRDefault="008C2C04">
      <w:pPr>
        <w:spacing w:line="240" w:lineRule="auto"/>
      </w:pPr>
      <w:r>
        <w:continuationSeparator/>
      </w:r>
    </w:p>
    <w:p w14:paraId="28F60B88" w14:textId="77777777" w:rsidR="008C2C04" w:rsidRDefault="008C2C04"/>
  </w:endnote>
  <w:endnote w:type="continuationNotice" w:id="1">
    <w:p w14:paraId="65E588A0" w14:textId="77777777" w:rsidR="008C2C04" w:rsidRDefault="008C2C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CC4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99DE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E1C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1F74" w14:textId="77777777" w:rsidR="008C2C04" w:rsidRDefault="008C2C04">
      <w:pPr>
        <w:spacing w:line="240" w:lineRule="auto"/>
      </w:pPr>
      <w:r>
        <w:separator/>
      </w:r>
    </w:p>
    <w:p w14:paraId="472C9190" w14:textId="77777777" w:rsidR="008C2C04" w:rsidRDefault="008C2C04"/>
  </w:footnote>
  <w:footnote w:type="continuationSeparator" w:id="0">
    <w:p w14:paraId="09FF23D6" w14:textId="77777777" w:rsidR="008C2C04" w:rsidRDefault="008C2C04">
      <w:pPr>
        <w:spacing w:line="240" w:lineRule="auto"/>
      </w:pPr>
      <w:r>
        <w:continuationSeparator/>
      </w:r>
    </w:p>
    <w:p w14:paraId="1C0E80CB" w14:textId="77777777" w:rsidR="008C2C04" w:rsidRDefault="008C2C04"/>
  </w:footnote>
  <w:footnote w:type="continuationNotice" w:id="1">
    <w:p w14:paraId="1B78A82D" w14:textId="77777777" w:rsidR="008C2C04" w:rsidRDefault="008C2C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88F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758E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6A9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B02297A"/>
    <w:multiLevelType w:val="multilevel"/>
    <w:tmpl w:val="B8AE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B6B19"/>
    <w:multiLevelType w:val="multilevel"/>
    <w:tmpl w:val="E366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552621956">
    <w:abstractNumId w:val="10"/>
  </w:num>
  <w:num w:numId="13" w16cid:durableId="7177778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31"/>
    <w:rsid w:val="000002A4"/>
    <w:rsid w:val="00000763"/>
    <w:rsid w:val="0000592A"/>
    <w:rsid w:val="00021A3C"/>
    <w:rsid w:val="00021AB7"/>
    <w:rsid w:val="00023AFE"/>
    <w:rsid w:val="000643A8"/>
    <w:rsid w:val="000A3D9B"/>
    <w:rsid w:val="000B7BDE"/>
    <w:rsid w:val="000B7F5E"/>
    <w:rsid w:val="000C2807"/>
    <w:rsid w:val="000D1218"/>
    <w:rsid w:val="000D4642"/>
    <w:rsid w:val="000D539D"/>
    <w:rsid w:val="000F02AF"/>
    <w:rsid w:val="000F1A68"/>
    <w:rsid w:val="00116273"/>
    <w:rsid w:val="0013604A"/>
    <w:rsid w:val="00160D5C"/>
    <w:rsid w:val="00175EB7"/>
    <w:rsid w:val="001B5068"/>
    <w:rsid w:val="002013E0"/>
    <w:rsid w:val="00220DBE"/>
    <w:rsid w:val="00222058"/>
    <w:rsid w:val="00230543"/>
    <w:rsid w:val="00231313"/>
    <w:rsid w:val="00250A6D"/>
    <w:rsid w:val="00271F19"/>
    <w:rsid w:val="002742C6"/>
    <w:rsid w:val="002854BA"/>
    <w:rsid w:val="00293CF4"/>
    <w:rsid w:val="002A1188"/>
    <w:rsid w:val="002B31D9"/>
    <w:rsid w:val="002B3933"/>
    <w:rsid w:val="002B4AA8"/>
    <w:rsid w:val="002B5FE0"/>
    <w:rsid w:val="002C21BF"/>
    <w:rsid w:val="002C79E6"/>
    <w:rsid w:val="002F3AE9"/>
    <w:rsid w:val="00324B87"/>
    <w:rsid w:val="00333B90"/>
    <w:rsid w:val="00342E4F"/>
    <w:rsid w:val="003462AF"/>
    <w:rsid w:val="00346E69"/>
    <w:rsid w:val="00355FFA"/>
    <w:rsid w:val="003654CE"/>
    <w:rsid w:val="00366F79"/>
    <w:rsid w:val="00371CAD"/>
    <w:rsid w:val="003804CC"/>
    <w:rsid w:val="00390FFF"/>
    <w:rsid w:val="00394D0A"/>
    <w:rsid w:val="003A4CD8"/>
    <w:rsid w:val="003B5ECA"/>
    <w:rsid w:val="003C702D"/>
    <w:rsid w:val="003C73AD"/>
    <w:rsid w:val="003F280A"/>
    <w:rsid w:val="003F7D68"/>
    <w:rsid w:val="004077CC"/>
    <w:rsid w:val="004342F9"/>
    <w:rsid w:val="0045318F"/>
    <w:rsid w:val="00473FE9"/>
    <w:rsid w:val="00491533"/>
    <w:rsid w:val="004A76B4"/>
    <w:rsid w:val="004D6C4C"/>
    <w:rsid w:val="00501A40"/>
    <w:rsid w:val="00501C84"/>
    <w:rsid w:val="005169BB"/>
    <w:rsid w:val="005236ED"/>
    <w:rsid w:val="0052520B"/>
    <w:rsid w:val="00525ECA"/>
    <w:rsid w:val="00543029"/>
    <w:rsid w:val="005461A4"/>
    <w:rsid w:val="00550E0D"/>
    <w:rsid w:val="00576F20"/>
    <w:rsid w:val="00584682"/>
    <w:rsid w:val="005B1633"/>
    <w:rsid w:val="005C199E"/>
    <w:rsid w:val="005D61BA"/>
    <w:rsid w:val="005F0AFD"/>
    <w:rsid w:val="005F51B9"/>
    <w:rsid w:val="00621A9F"/>
    <w:rsid w:val="00633420"/>
    <w:rsid w:val="006359FF"/>
    <w:rsid w:val="00664C1A"/>
    <w:rsid w:val="00693BA2"/>
    <w:rsid w:val="006B58F3"/>
    <w:rsid w:val="006E17F5"/>
    <w:rsid w:val="006E2A62"/>
    <w:rsid w:val="006F01F3"/>
    <w:rsid w:val="006F20FC"/>
    <w:rsid w:val="006F76B6"/>
    <w:rsid w:val="00706875"/>
    <w:rsid w:val="007174E2"/>
    <w:rsid w:val="00722653"/>
    <w:rsid w:val="007273FB"/>
    <w:rsid w:val="00735F03"/>
    <w:rsid w:val="0073601C"/>
    <w:rsid w:val="00755648"/>
    <w:rsid w:val="00775A97"/>
    <w:rsid w:val="00777899"/>
    <w:rsid w:val="00784289"/>
    <w:rsid w:val="007C2C8B"/>
    <w:rsid w:val="007E28D6"/>
    <w:rsid w:val="007E4EF6"/>
    <w:rsid w:val="00802BBB"/>
    <w:rsid w:val="00815042"/>
    <w:rsid w:val="00820E36"/>
    <w:rsid w:val="00833593"/>
    <w:rsid w:val="008463C7"/>
    <w:rsid w:val="00855BB1"/>
    <w:rsid w:val="00863674"/>
    <w:rsid w:val="00870737"/>
    <w:rsid w:val="008738BB"/>
    <w:rsid w:val="0087407D"/>
    <w:rsid w:val="00886620"/>
    <w:rsid w:val="00893158"/>
    <w:rsid w:val="008A5DC6"/>
    <w:rsid w:val="008C2C04"/>
    <w:rsid w:val="008E1428"/>
    <w:rsid w:val="008F6C2B"/>
    <w:rsid w:val="009175CD"/>
    <w:rsid w:val="00922EF4"/>
    <w:rsid w:val="009232F3"/>
    <w:rsid w:val="00923AE4"/>
    <w:rsid w:val="00941642"/>
    <w:rsid w:val="00942F6D"/>
    <w:rsid w:val="00947DAB"/>
    <w:rsid w:val="00950F95"/>
    <w:rsid w:val="00953709"/>
    <w:rsid w:val="00962339"/>
    <w:rsid w:val="00973E25"/>
    <w:rsid w:val="009971A4"/>
    <w:rsid w:val="009A6E45"/>
    <w:rsid w:val="009B02AA"/>
    <w:rsid w:val="009E5E02"/>
    <w:rsid w:val="009F0787"/>
    <w:rsid w:val="009F251A"/>
    <w:rsid w:val="009F709E"/>
    <w:rsid w:val="00A12E8F"/>
    <w:rsid w:val="00A22A9D"/>
    <w:rsid w:val="00A26148"/>
    <w:rsid w:val="00A3003F"/>
    <w:rsid w:val="00A30F90"/>
    <w:rsid w:val="00A417C1"/>
    <w:rsid w:val="00A43E4A"/>
    <w:rsid w:val="00A57CB9"/>
    <w:rsid w:val="00A661F9"/>
    <w:rsid w:val="00A709FD"/>
    <w:rsid w:val="00A73BB6"/>
    <w:rsid w:val="00A90520"/>
    <w:rsid w:val="00A90688"/>
    <w:rsid w:val="00A90BED"/>
    <w:rsid w:val="00AA1DBD"/>
    <w:rsid w:val="00AB101C"/>
    <w:rsid w:val="00AC0102"/>
    <w:rsid w:val="00AC2FF0"/>
    <w:rsid w:val="00AC75D9"/>
    <w:rsid w:val="00AD2F8D"/>
    <w:rsid w:val="00AD318D"/>
    <w:rsid w:val="00AE0F7E"/>
    <w:rsid w:val="00AE4ACD"/>
    <w:rsid w:val="00B2241D"/>
    <w:rsid w:val="00B50B88"/>
    <w:rsid w:val="00B56241"/>
    <w:rsid w:val="00B611BD"/>
    <w:rsid w:val="00B7664D"/>
    <w:rsid w:val="00B863FB"/>
    <w:rsid w:val="00B86440"/>
    <w:rsid w:val="00BB0638"/>
    <w:rsid w:val="00BB21F2"/>
    <w:rsid w:val="00BB2D6F"/>
    <w:rsid w:val="00BC0006"/>
    <w:rsid w:val="00BC4CC1"/>
    <w:rsid w:val="00BD2F29"/>
    <w:rsid w:val="00BD4110"/>
    <w:rsid w:val="00BD5731"/>
    <w:rsid w:val="00BD6627"/>
    <w:rsid w:val="00BF24F4"/>
    <w:rsid w:val="00C00F8F"/>
    <w:rsid w:val="00C03068"/>
    <w:rsid w:val="00C06199"/>
    <w:rsid w:val="00C31ADC"/>
    <w:rsid w:val="00C41CB9"/>
    <w:rsid w:val="00C50F9E"/>
    <w:rsid w:val="00C82951"/>
    <w:rsid w:val="00CD4AD6"/>
    <w:rsid w:val="00CD75B2"/>
    <w:rsid w:val="00D20C52"/>
    <w:rsid w:val="00D23826"/>
    <w:rsid w:val="00D25613"/>
    <w:rsid w:val="00D25885"/>
    <w:rsid w:val="00D26DE4"/>
    <w:rsid w:val="00D33F8C"/>
    <w:rsid w:val="00D34957"/>
    <w:rsid w:val="00D47585"/>
    <w:rsid w:val="00D5684B"/>
    <w:rsid w:val="00D620FD"/>
    <w:rsid w:val="00D753FE"/>
    <w:rsid w:val="00D82AFB"/>
    <w:rsid w:val="00D82F31"/>
    <w:rsid w:val="00D91044"/>
    <w:rsid w:val="00D95A17"/>
    <w:rsid w:val="00DB48D1"/>
    <w:rsid w:val="00DD44BB"/>
    <w:rsid w:val="00E24870"/>
    <w:rsid w:val="00E5082C"/>
    <w:rsid w:val="00E65B4E"/>
    <w:rsid w:val="00E67454"/>
    <w:rsid w:val="00E76195"/>
    <w:rsid w:val="00E94204"/>
    <w:rsid w:val="00E954A7"/>
    <w:rsid w:val="00EA03B5"/>
    <w:rsid w:val="00EA441E"/>
    <w:rsid w:val="00EA4597"/>
    <w:rsid w:val="00EB21FA"/>
    <w:rsid w:val="00ED14B3"/>
    <w:rsid w:val="00EF55C5"/>
    <w:rsid w:val="00F1258C"/>
    <w:rsid w:val="00F16AEC"/>
    <w:rsid w:val="00F20633"/>
    <w:rsid w:val="00F46252"/>
    <w:rsid w:val="00F5318C"/>
    <w:rsid w:val="00F61CF6"/>
    <w:rsid w:val="00F6242A"/>
    <w:rsid w:val="00F71906"/>
    <w:rsid w:val="00FA2314"/>
    <w:rsid w:val="00FA25FF"/>
    <w:rsid w:val="00FA3239"/>
    <w:rsid w:val="00FA4517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10F1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702A642594622804F5F181FA2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FB53-F081-4FD3-B14E-1CE079CDC0DA}"/>
      </w:docPartPr>
      <w:docPartBody>
        <w:p w:rsidR="00DA1CF9" w:rsidRDefault="00DA1CF9">
          <w:pPr>
            <w:pStyle w:val="A26702A642594622804F5F181FA26FEE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9"/>
    <w:rsid w:val="000109DB"/>
    <w:rsid w:val="000B3216"/>
    <w:rsid w:val="008653E7"/>
    <w:rsid w:val="00A75D18"/>
    <w:rsid w:val="00B462DA"/>
    <w:rsid w:val="00DA1CF9"/>
    <w:rsid w:val="00E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702A642594622804F5F181FA26FEE">
    <w:name w:val="A26702A642594622804F5F181FA26FEE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232</Words>
  <Characters>1395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2024-02-24T22:14:00Z</dcterms:created>
  <dcterms:modified xsi:type="dcterms:W3CDTF">2024-02-24T22:14:00Z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ab9de725f84f5b18e67deb3bc6588c5ace1ddef3ab17273caf4abb939a52f2c1</vt:lpwstr>
  </property>
</Properties>
</file>