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A358" w14:textId="77777777" w:rsidR="002C79E6" w:rsidRDefault="002C79E6" w:rsidP="002C79E6"/>
    <w:p w14:paraId="2FE123D0" w14:textId="77777777" w:rsidR="002C79E6" w:rsidRDefault="002C79E6" w:rsidP="002C79E6"/>
    <w:p w14:paraId="6B27A8EB" w14:textId="77777777" w:rsidR="002C79E6" w:rsidRDefault="002C79E6" w:rsidP="002C79E6"/>
    <w:p w14:paraId="6B882EB6" w14:textId="77777777" w:rsidR="002C79E6" w:rsidRDefault="002C79E6" w:rsidP="002C79E6"/>
    <w:p w14:paraId="6274F952" w14:textId="77777777" w:rsidR="002C79E6" w:rsidRDefault="002C79E6" w:rsidP="002C79E6"/>
    <w:p w14:paraId="3C8DACB6" w14:textId="4141E0B1" w:rsidR="6A36C4BF" w:rsidRPr="00B863FB" w:rsidRDefault="000F38B6" w:rsidP="00B863FB">
      <w:pPr>
        <w:pStyle w:val="Title"/>
      </w:pPr>
      <w:r>
        <w:t>La</w:t>
      </w:r>
      <w:r w:rsidR="00E8406D">
        <w:t>b</w:t>
      </w:r>
      <w:r w:rsidR="00906A47">
        <w:t xml:space="preserve"> </w:t>
      </w:r>
      <w:r w:rsidR="00FE1BCF">
        <w:t>G</w:t>
      </w:r>
    </w:p>
    <w:p w14:paraId="22278781" w14:textId="162EC51E" w:rsidR="201D26C8" w:rsidRDefault="201D26C8" w:rsidP="002C79E6">
      <w:pPr>
        <w:pStyle w:val="Subtitle"/>
      </w:pPr>
    </w:p>
    <w:p w14:paraId="61861AFB" w14:textId="37BF6D78" w:rsidR="00A417C1" w:rsidRDefault="00E8406D" w:rsidP="002C79E6">
      <w:pPr>
        <w:pStyle w:val="Subtitle"/>
      </w:pPr>
      <w:r>
        <w:t>Brandon Trinkle</w:t>
      </w:r>
    </w:p>
    <w:p w14:paraId="70C5F515" w14:textId="16B88823" w:rsidR="002C79E6" w:rsidRDefault="00E8406D" w:rsidP="002C79E6">
      <w:pPr>
        <w:pStyle w:val="Subtitle"/>
      </w:pPr>
      <w:r>
        <w:t>Arizona State University</w:t>
      </w:r>
    </w:p>
    <w:p w14:paraId="75582807" w14:textId="1B85BB9C" w:rsidR="002C79E6" w:rsidRDefault="00B11F83" w:rsidP="002C79E6">
      <w:pPr>
        <w:pStyle w:val="Subtitle"/>
      </w:pPr>
      <w:sdt>
        <w:sdtPr>
          <w:id w:val="-568883333"/>
          <w:placeholder>
            <w:docPart w:val="73D71EC99F264BE0BE844D6A0A46F5E3"/>
          </w:placeholder>
          <w:temporary/>
          <w:showingPlcHdr/>
          <w15:appearance w15:val="hidden"/>
        </w:sdtPr>
        <w:sdtEndPr/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E8406D">
        <w:t>IFT 202</w:t>
      </w:r>
    </w:p>
    <w:p w14:paraId="5204890E" w14:textId="12F9EB24" w:rsidR="002C79E6" w:rsidRDefault="00E8406D" w:rsidP="002C79E6">
      <w:pPr>
        <w:pStyle w:val="Subtitle"/>
      </w:pPr>
      <w:r>
        <w:t>Professor Gary Grindle</w:t>
      </w:r>
    </w:p>
    <w:p w14:paraId="130AC950" w14:textId="4F93986E" w:rsidR="201D26C8" w:rsidRDefault="005471B7" w:rsidP="002C79E6">
      <w:pPr>
        <w:pStyle w:val="Subtitle"/>
      </w:pPr>
      <w:r>
        <w:t xml:space="preserve">Feb </w:t>
      </w:r>
      <w:r w:rsidR="00217217">
        <w:t>1</w:t>
      </w:r>
      <w:r w:rsidR="00FE1BCF">
        <w:t>1</w:t>
      </w:r>
      <w:r w:rsidR="00906A47">
        <w:t>, 2024</w:t>
      </w:r>
    </w:p>
    <w:p w14:paraId="1FD9B2C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DABE59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693AA4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9F7FFC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1CE9B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23EB23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A481D0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B8DA993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0BB7109" w14:textId="7F0B2BA2" w:rsidR="00CC71B8" w:rsidRPr="00CC71B8" w:rsidRDefault="00CC71B8" w:rsidP="00CC71B8">
      <w:pPr>
        <w:ind w:firstLine="0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Part 1</w:t>
      </w:r>
    </w:p>
    <w:p w14:paraId="09F793D8" w14:textId="7C9F0D90" w:rsidR="009566C4" w:rsidRDefault="00CC71B8" w:rsidP="00CC71B8">
      <w:pPr>
        <w:ind w:firstLine="0"/>
        <w:rPr>
          <w:noProof/>
        </w:rPr>
      </w:pPr>
      <w:r>
        <w:rPr>
          <w:noProof/>
        </w:rPr>
        <w:t>Task 1</w:t>
      </w:r>
    </w:p>
    <w:p w14:paraId="31FB2ADB" w14:textId="427988AD" w:rsidR="00FE1BCF" w:rsidRDefault="00FE1BCF" w:rsidP="00CC71B8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4B7D3DAC" wp14:editId="6AC74D97">
            <wp:extent cx="5943600" cy="3700780"/>
            <wp:effectExtent l="0" t="0" r="0" b="0"/>
            <wp:docPr id="97215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52283" name="Picture 9721522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3FFB" w14:textId="77777777" w:rsidR="00FE1BCF" w:rsidRDefault="00FE1BCF" w:rsidP="00FE1BCF">
      <w:pPr>
        <w:ind w:firstLine="0"/>
      </w:pPr>
    </w:p>
    <w:p w14:paraId="611BEF6D" w14:textId="77777777" w:rsidR="00FE1BCF" w:rsidRDefault="00FE1BCF" w:rsidP="00FE1BCF">
      <w:pPr>
        <w:ind w:firstLine="0"/>
      </w:pPr>
    </w:p>
    <w:p w14:paraId="7D9120A0" w14:textId="77777777" w:rsidR="00FE1BCF" w:rsidRDefault="00FE1BCF" w:rsidP="00FE1BCF">
      <w:pPr>
        <w:ind w:firstLine="0"/>
      </w:pPr>
    </w:p>
    <w:p w14:paraId="105318F9" w14:textId="77777777" w:rsidR="00FE1BCF" w:rsidRDefault="00FE1BCF" w:rsidP="00FE1BCF">
      <w:pPr>
        <w:ind w:firstLine="0"/>
      </w:pPr>
    </w:p>
    <w:p w14:paraId="7B506B28" w14:textId="77777777" w:rsidR="00FE1BCF" w:rsidRDefault="00FE1BCF" w:rsidP="00FE1BCF">
      <w:pPr>
        <w:ind w:firstLine="0"/>
      </w:pPr>
    </w:p>
    <w:p w14:paraId="4750F95A" w14:textId="77777777" w:rsidR="00FE1BCF" w:rsidRDefault="00FE1BCF" w:rsidP="00FE1BCF">
      <w:pPr>
        <w:ind w:firstLine="0"/>
      </w:pPr>
    </w:p>
    <w:p w14:paraId="6CBC1776" w14:textId="77777777" w:rsidR="00FE1BCF" w:rsidRDefault="00FE1BCF" w:rsidP="00FE1BCF">
      <w:pPr>
        <w:ind w:firstLine="0"/>
      </w:pPr>
    </w:p>
    <w:p w14:paraId="668520FB" w14:textId="77777777" w:rsidR="00FE1BCF" w:rsidRDefault="00FE1BCF" w:rsidP="00FE1BCF">
      <w:pPr>
        <w:ind w:firstLine="0"/>
      </w:pPr>
    </w:p>
    <w:p w14:paraId="227DA3FB" w14:textId="77777777" w:rsidR="00FE1BCF" w:rsidRDefault="00FE1BCF" w:rsidP="00FE1BCF">
      <w:pPr>
        <w:ind w:firstLine="0"/>
      </w:pPr>
    </w:p>
    <w:p w14:paraId="6AEF6608" w14:textId="77777777" w:rsidR="00FE1BCF" w:rsidRDefault="00FE1BCF" w:rsidP="00FE1BCF">
      <w:pPr>
        <w:ind w:firstLine="0"/>
      </w:pPr>
    </w:p>
    <w:p w14:paraId="5980BBF3" w14:textId="77777777" w:rsidR="00FE1BCF" w:rsidRDefault="00FE1BCF" w:rsidP="00FE1BCF">
      <w:pPr>
        <w:ind w:firstLine="0"/>
      </w:pPr>
    </w:p>
    <w:p w14:paraId="3A605F87" w14:textId="7D2A4407" w:rsidR="009566C4" w:rsidRDefault="009566C4" w:rsidP="00FE1BCF">
      <w:pPr>
        <w:ind w:firstLine="0"/>
      </w:pPr>
      <w:r>
        <w:lastRenderedPageBreak/>
        <w:t>Task 2</w:t>
      </w:r>
    </w:p>
    <w:p w14:paraId="2A0DB34F" w14:textId="4725B43A" w:rsidR="00FE1BCF" w:rsidRDefault="00FE1BCF" w:rsidP="00FE1BCF">
      <w:pPr>
        <w:ind w:firstLine="0"/>
      </w:pPr>
      <w:r>
        <w:rPr>
          <w:noProof/>
        </w:rPr>
        <w:drawing>
          <wp:inline distT="0" distB="0" distL="0" distR="0" wp14:anchorId="0C7FE2C6" wp14:editId="1DE6E7DF">
            <wp:extent cx="5943600" cy="3761740"/>
            <wp:effectExtent l="0" t="0" r="0" b="0"/>
            <wp:docPr id="2017964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6444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8745" w14:textId="77777777" w:rsidR="00B11F83" w:rsidRDefault="00B11F83" w:rsidP="00FE1BCF">
      <w:pPr>
        <w:ind w:firstLine="0"/>
      </w:pPr>
    </w:p>
    <w:p w14:paraId="45F6D428" w14:textId="77777777" w:rsidR="00B11F83" w:rsidRDefault="00B11F83" w:rsidP="00FE1BCF">
      <w:pPr>
        <w:ind w:firstLine="0"/>
      </w:pPr>
    </w:p>
    <w:p w14:paraId="13764D20" w14:textId="77777777" w:rsidR="00B11F83" w:rsidRDefault="00B11F83" w:rsidP="00FE1BCF">
      <w:pPr>
        <w:ind w:firstLine="0"/>
      </w:pPr>
    </w:p>
    <w:p w14:paraId="1BCD65F0" w14:textId="77777777" w:rsidR="00B11F83" w:rsidRDefault="00B11F83" w:rsidP="00FE1BCF">
      <w:pPr>
        <w:ind w:firstLine="0"/>
      </w:pPr>
    </w:p>
    <w:p w14:paraId="09F92282" w14:textId="77777777" w:rsidR="00B11F83" w:rsidRDefault="00B11F83" w:rsidP="00FE1BCF">
      <w:pPr>
        <w:ind w:firstLine="0"/>
      </w:pPr>
    </w:p>
    <w:p w14:paraId="5E0BCB6E" w14:textId="77777777" w:rsidR="00B11F83" w:rsidRDefault="00B11F83" w:rsidP="00FE1BCF">
      <w:pPr>
        <w:ind w:firstLine="0"/>
      </w:pPr>
    </w:p>
    <w:p w14:paraId="54500314" w14:textId="77777777" w:rsidR="00B11F83" w:rsidRDefault="00B11F83" w:rsidP="00FE1BCF">
      <w:pPr>
        <w:ind w:firstLine="0"/>
      </w:pPr>
    </w:p>
    <w:p w14:paraId="4D511F20" w14:textId="77777777" w:rsidR="00B11F83" w:rsidRDefault="00B11F83" w:rsidP="00FE1BCF">
      <w:pPr>
        <w:ind w:firstLine="0"/>
      </w:pPr>
    </w:p>
    <w:p w14:paraId="48F8CAA2" w14:textId="77777777" w:rsidR="00B11F83" w:rsidRDefault="00B11F83" w:rsidP="00FE1BCF">
      <w:pPr>
        <w:ind w:firstLine="0"/>
      </w:pPr>
    </w:p>
    <w:p w14:paraId="2B69149E" w14:textId="77777777" w:rsidR="00B11F83" w:rsidRDefault="00B11F83" w:rsidP="00FE1BCF">
      <w:pPr>
        <w:ind w:firstLine="0"/>
      </w:pPr>
    </w:p>
    <w:p w14:paraId="76622F15" w14:textId="77777777" w:rsidR="00B11F83" w:rsidRDefault="00B11F83" w:rsidP="00FE1BCF">
      <w:pPr>
        <w:ind w:firstLine="0"/>
      </w:pPr>
    </w:p>
    <w:p w14:paraId="55272293" w14:textId="77777777" w:rsidR="00B11F83" w:rsidRDefault="00B11F83" w:rsidP="00FE1BCF">
      <w:pPr>
        <w:ind w:firstLine="0"/>
      </w:pPr>
    </w:p>
    <w:p w14:paraId="2F8ECD0B" w14:textId="2FB5310A" w:rsidR="009566C4" w:rsidRDefault="009566C4" w:rsidP="00B11F83">
      <w:pPr>
        <w:pStyle w:val="Heading2"/>
      </w:pPr>
      <w:r>
        <w:lastRenderedPageBreak/>
        <w:t>Task 3</w:t>
      </w:r>
    </w:p>
    <w:p w14:paraId="22224CB6" w14:textId="3A74FC38" w:rsidR="00FE1BCF" w:rsidRDefault="00FE1BCF" w:rsidP="00FE1BCF">
      <w:pPr>
        <w:ind w:firstLine="0"/>
      </w:pPr>
      <w:r>
        <w:rPr>
          <w:noProof/>
        </w:rPr>
        <w:drawing>
          <wp:inline distT="0" distB="0" distL="0" distR="0" wp14:anchorId="34FCC730" wp14:editId="1AD53243">
            <wp:extent cx="5943600" cy="3775075"/>
            <wp:effectExtent l="0" t="0" r="0" b="0"/>
            <wp:docPr id="8614459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45963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3511" w14:textId="77777777" w:rsidR="00B11F83" w:rsidRDefault="00B11F83" w:rsidP="009566C4">
      <w:pPr>
        <w:ind w:firstLine="0"/>
      </w:pPr>
    </w:p>
    <w:p w14:paraId="4DDBEBA6" w14:textId="77777777" w:rsidR="00B11F83" w:rsidRDefault="00B11F83" w:rsidP="009566C4">
      <w:pPr>
        <w:ind w:firstLine="0"/>
      </w:pPr>
    </w:p>
    <w:p w14:paraId="6633FF1A" w14:textId="77777777" w:rsidR="00B11F83" w:rsidRDefault="00B11F83" w:rsidP="009566C4">
      <w:pPr>
        <w:ind w:firstLine="0"/>
      </w:pPr>
    </w:p>
    <w:p w14:paraId="50BFAF21" w14:textId="77777777" w:rsidR="00B11F83" w:rsidRDefault="00B11F83" w:rsidP="009566C4">
      <w:pPr>
        <w:ind w:firstLine="0"/>
      </w:pPr>
    </w:p>
    <w:p w14:paraId="1147B361" w14:textId="77777777" w:rsidR="00B11F83" w:rsidRDefault="00B11F83" w:rsidP="009566C4">
      <w:pPr>
        <w:ind w:firstLine="0"/>
      </w:pPr>
    </w:p>
    <w:p w14:paraId="0DDD4458" w14:textId="77777777" w:rsidR="00B11F83" w:rsidRDefault="00B11F83" w:rsidP="009566C4">
      <w:pPr>
        <w:ind w:firstLine="0"/>
      </w:pPr>
    </w:p>
    <w:p w14:paraId="45484089" w14:textId="77777777" w:rsidR="00B11F83" w:rsidRDefault="00B11F83" w:rsidP="009566C4">
      <w:pPr>
        <w:ind w:firstLine="0"/>
      </w:pPr>
    </w:p>
    <w:p w14:paraId="65EFC300" w14:textId="77777777" w:rsidR="00B11F83" w:rsidRDefault="00B11F83" w:rsidP="009566C4">
      <w:pPr>
        <w:ind w:firstLine="0"/>
      </w:pPr>
    </w:p>
    <w:p w14:paraId="621C6491" w14:textId="77777777" w:rsidR="00B11F83" w:rsidRDefault="00B11F83" w:rsidP="009566C4">
      <w:pPr>
        <w:ind w:firstLine="0"/>
      </w:pPr>
    </w:p>
    <w:p w14:paraId="34E9090E" w14:textId="77777777" w:rsidR="00B11F83" w:rsidRDefault="00B11F83" w:rsidP="009566C4">
      <w:pPr>
        <w:ind w:firstLine="0"/>
      </w:pPr>
    </w:p>
    <w:p w14:paraId="72BA6CB3" w14:textId="77777777" w:rsidR="00B11F83" w:rsidRDefault="00B11F83" w:rsidP="009566C4">
      <w:pPr>
        <w:ind w:firstLine="0"/>
      </w:pPr>
    </w:p>
    <w:p w14:paraId="2D198F40" w14:textId="77777777" w:rsidR="00B11F83" w:rsidRDefault="00B11F83" w:rsidP="009566C4">
      <w:pPr>
        <w:ind w:firstLine="0"/>
      </w:pPr>
    </w:p>
    <w:p w14:paraId="7B50FD36" w14:textId="74E916B8" w:rsidR="00FE1BCF" w:rsidRDefault="009566C4" w:rsidP="009566C4">
      <w:pPr>
        <w:ind w:firstLine="0"/>
      </w:pPr>
      <w:r>
        <w:lastRenderedPageBreak/>
        <w:t xml:space="preserve">Task </w:t>
      </w:r>
      <w:r w:rsidR="00217217">
        <w:t>4</w:t>
      </w:r>
    </w:p>
    <w:p w14:paraId="191E3F57" w14:textId="5586029C" w:rsidR="00FE1BCF" w:rsidRDefault="00FE1BCF" w:rsidP="009566C4">
      <w:pPr>
        <w:ind w:firstLine="0"/>
      </w:pPr>
      <w:r>
        <w:rPr>
          <w:noProof/>
        </w:rPr>
        <w:drawing>
          <wp:inline distT="0" distB="0" distL="0" distR="0" wp14:anchorId="111EECDF" wp14:editId="604DC948">
            <wp:extent cx="5943600" cy="3693795"/>
            <wp:effectExtent l="0" t="0" r="0" b="1905"/>
            <wp:docPr id="11950636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63623" name="Picture 4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3DCA" w14:textId="77777777" w:rsidR="00B11F83" w:rsidRDefault="00B11F83" w:rsidP="009566C4">
      <w:pPr>
        <w:ind w:firstLine="0"/>
      </w:pPr>
    </w:p>
    <w:p w14:paraId="6747ACD7" w14:textId="77777777" w:rsidR="00B11F83" w:rsidRDefault="00B11F83" w:rsidP="009566C4">
      <w:pPr>
        <w:ind w:firstLine="0"/>
      </w:pPr>
    </w:p>
    <w:p w14:paraId="02DC319F" w14:textId="77777777" w:rsidR="00B11F83" w:rsidRDefault="00B11F83" w:rsidP="009566C4">
      <w:pPr>
        <w:ind w:firstLine="0"/>
      </w:pPr>
    </w:p>
    <w:p w14:paraId="41073EC0" w14:textId="77777777" w:rsidR="00B11F83" w:rsidRDefault="00B11F83" w:rsidP="009566C4">
      <w:pPr>
        <w:ind w:firstLine="0"/>
      </w:pPr>
    </w:p>
    <w:p w14:paraId="4E6C1962" w14:textId="77777777" w:rsidR="00B11F83" w:rsidRDefault="00B11F83" w:rsidP="009566C4">
      <w:pPr>
        <w:ind w:firstLine="0"/>
      </w:pPr>
    </w:p>
    <w:p w14:paraId="139AFD49" w14:textId="77777777" w:rsidR="00B11F83" w:rsidRDefault="00B11F83" w:rsidP="009566C4">
      <w:pPr>
        <w:ind w:firstLine="0"/>
      </w:pPr>
    </w:p>
    <w:p w14:paraId="0A4C7A9D" w14:textId="77777777" w:rsidR="00B11F83" w:rsidRDefault="00B11F83" w:rsidP="009566C4">
      <w:pPr>
        <w:ind w:firstLine="0"/>
      </w:pPr>
    </w:p>
    <w:p w14:paraId="699EB3C9" w14:textId="77777777" w:rsidR="00B11F83" w:rsidRDefault="00B11F83" w:rsidP="009566C4">
      <w:pPr>
        <w:ind w:firstLine="0"/>
      </w:pPr>
    </w:p>
    <w:p w14:paraId="03A85B11" w14:textId="77777777" w:rsidR="00B11F83" w:rsidRDefault="00B11F83" w:rsidP="009566C4">
      <w:pPr>
        <w:ind w:firstLine="0"/>
      </w:pPr>
    </w:p>
    <w:p w14:paraId="4185188F" w14:textId="77777777" w:rsidR="00B11F83" w:rsidRDefault="00B11F83" w:rsidP="009566C4">
      <w:pPr>
        <w:ind w:firstLine="0"/>
      </w:pPr>
    </w:p>
    <w:p w14:paraId="265E5CB7" w14:textId="77777777" w:rsidR="00B11F83" w:rsidRDefault="00B11F83" w:rsidP="009566C4">
      <w:pPr>
        <w:ind w:firstLine="0"/>
      </w:pPr>
    </w:p>
    <w:p w14:paraId="5FD91434" w14:textId="77777777" w:rsidR="00B11F83" w:rsidRDefault="00B11F83" w:rsidP="009566C4">
      <w:pPr>
        <w:ind w:firstLine="0"/>
      </w:pPr>
    </w:p>
    <w:p w14:paraId="7E251323" w14:textId="0D17A9C8" w:rsidR="009566C4" w:rsidRDefault="00217217" w:rsidP="009566C4">
      <w:pPr>
        <w:ind w:firstLine="0"/>
      </w:pPr>
      <w:r>
        <w:lastRenderedPageBreak/>
        <w:t>Task 5</w:t>
      </w:r>
    </w:p>
    <w:p w14:paraId="3841391D" w14:textId="6CBA93E6" w:rsidR="009566C4" w:rsidRPr="009566C4" w:rsidRDefault="00FE1BCF" w:rsidP="00FE1BCF">
      <w:pPr>
        <w:ind w:firstLine="0"/>
      </w:pPr>
      <w:r>
        <w:rPr>
          <w:noProof/>
        </w:rPr>
        <w:drawing>
          <wp:inline distT="0" distB="0" distL="0" distR="0" wp14:anchorId="4CC8C50E" wp14:editId="1FC101B3">
            <wp:extent cx="5943600" cy="3719830"/>
            <wp:effectExtent l="0" t="0" r="0" b="0"/>
            <wp:docPr id="127977253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72535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C4" w:rsidRPr="009566C4" w:rsidSect="000637F4">
      <w:headerReference w:type="defaul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CA25C" w14:textId="77777777" w:rsidR="000637F4" w:rsidRDefault="000637F4">
      <w:pPr>
        <w:spacing w:line="240" w:lineRule="auto"/>
      </w:pPr>
      <w:r>
        <w:separator/>
      </w:r>
    </w:p>
    <w:p w14:paraId="305D73F9" w14:textId="77777777" w:rsidR="000637F4" w:rsidRDefault="000637F4"/>
  </w:endnote>
  <w:endnote w:type="continuationSeparator" w:id="0">
    <w:p w14:paraId="2E98130A" w14:textId="77777777" w:rsidR="000637F4" w:rsidRDefault="000637F4">
      <w:pPr>
        <w:spacing w:line="240" w:lineRule="auto"/>
      </w:pPr>
      <w:r>
        <w:continuationSeparator/>
      </w:r>
    </w:p>
    <w:p w14:paraId="1B1F2CC5" w14:textId="77777777" w:rsidR="000637F4" w:rsidRDefault="00063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14AC" w14:textId="77777777" w:rsidR="000637F4" w:rsidRDefault="000637F4">
      <w:pPr>
        <w:spacing w:line="240" w:lineRule="auto"/>
      </w:pPr>
      <w:r>
        <w:separator/>
      </w:r>
    </w:p>
    <w:p w14:paraId="740FF016" w14:textId="77777777" w:rsidR="000637F4" w:rsidRDefault="000637F4"/>
  </w:footnote>
  <w:footnote w:type="continuationSeparator" w:id="0">
    <w:p w14:paraId="4BFC09F3" w14:textId="77777777" w:rsidR="000637F4" w:rsidRDefault="000637F4">
      <w:pPr>
        <w:spacing w:line="240" w:lineRule="auto"/>
      </w:pPr>
      <w:r>
        <w:continuationSeparator/>
      </w:r>
    </w:p>
    <w:p w14:paraId="1F1698EE" w14:textId="77777777" w:rsidR="000637F4" w:rsidRDefault="000637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DF52" w14:textId="1B230F56" w:rsidR="0D6E5604" w:rsidRPr="002F3AE9" w:rsidRDefault="00144554" w:rsidP="002F3AE9">
    <w:pPr>
      <w:pStyle w:val="Header"/>
    </w:pPr>
    <w:r>
      <w:t>Br</w:t>
    </w:r>
    <w:r w:rsidR="0066575C">
      <w:t>andon Trinkle</w:t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  <w:t xml:space="preserve">    </w:t>
    </w:r>
    <w:r w:rsidR="0066575C">
      <w:tab/>
    </w:r>
    <w:r w:rsidR="0066575C">
      <w:fldChar w:fldCharType="begin"/>
    </w:r>
    <w:r w:rsidR="0066575C">
      <w:instrText xml:space="preserve"> PAGE   \* MERGEFORMAT </w:instrText>
    </w:r>
    <w:r w:rsidR="0066575C">
      <w:fldChar w:fldCharType="separate"/>
    </w:r>
    <w:r w:rsidR="0066575C">
      <w:rPr>
        <w:noProof/>
      </w:rPr>
      <w:t>1</w:t>
    </w:r>
    <w:r w:rsidR="0066575C">
      <w:rPr>
        <w:noProof/>
      </w:rPr>
      <w:fldChar w:fldCharType="end"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  <w:r w:rsidR="0066575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AE1DA3"/>
    <w:multiLevelType w:val="multilevel"/>
    <w:tmpl w:val="51F6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243175389">
    <w:abstractNumId w:val="10"/>
    <w:lvlOverride w:ilvl="0">
      <w:lvl w:ilvl="0">
        <w:numFmt w:val="lowerRoman"/>
        <w:lvlText w:val="%1."/>
        <w:lvlJc w:val="right"/>
      </w:lvl>
    </w:lvlOverride>
  </w:num>
  <w:num w:numId="13" w16cid:durableId="1660378600">
    <w:abstractNumId w:val="10"/>
    <w:lvlOverride w:ilvl="0">
      <w:lvl w:ilvl="0">
        <w:numFmt w:val="lowerRoman"/>
        <w:lvlText w:val="%1."/>
        <w:lvlJc w:val="right"/>
      </w:lvl>
    </w:lvlOverride>
  </w:num>
  <w:num w:numId="14" w16cid:durableId="723988447">
    <w:abstractNumId w:val="10"/>
    <w:lvlOverride w:ilvl="0">
      <w:lvl w:ilvl="0">
        <w:numFmt w:val="lowerRoman"/>
        <w:lvlText w:val="%1."/>
        <w:lvlJc w:val="right"/>
      </w:lvl>
    </w:lvlOverride>
  </w:num>
  <w:num w:numId="15" w16cid:durableId="363334086">
    <w:abstractNumId w:val="10"/>
    <w:lvlOverride w:ilvl="0">
      <w:lvl w:ilvl="0">
        <w:numFmt w:val="lowerRoman"/>
        <w:lvlText w:val="%1."/>
        <w:lvlJc w:val="right"/>
      </w:lvl>
    </w:lvlOverride>
  </w:num>
  <w:num w:numId="16" w16cid:durableId="1152714275">
    <w:abstractNumId w:val="10"/>
    <w:lvlOverride w:ilvl="0">
      <w:lvl w:ilvl="0">
        <w:numFmt w:val="lowerRoman"/>
        <w:lvlText w:val="%1."/>
        <w:lvlJc w:val="right"/>
      </w:lvl>
    </w:lvlOverride>
  </w:num>
  <w:num w:numId="17" w16cid:durableId="361978349">
    <w:abstractNumId w:val="10"/>
    <w:lvlOverride w:ilvl="0">
      <w:lvl w:ilvl="0">
        <w:numFmt w:val="lowerRoman"/>
        <w:lvlText w:val="%1."/>
        <w:lvlJc w:val="right"/>
      </w:lvl>
    </w:lvlOverride>
  </w:num>
  <w:num w:numId="18" w16cid:durableId="2100482">
    <w:abstractNumId w:val="10"/>
    <w:lvlOverride w:ilvl="0">
      <w:lvl w:ilvl="0">
        <w:numFmt w:val="lowerRoman"/>
        <w:lvlText w:val="%1."/>
        <w:lvlJc w:val="right"/>
      </w:lvl>
    </w:lvlOverride>
  </w:num>
  <w:num w:numId="19" w16cid:durableId="1321614514">
    <w:abstractNumId w:val="10"/>
    <w:lvlOverride w:ilvl="0">
      <w:lvl w:ilvl="0">
        <w:numFmt w:val="lowerRoman"/>
        <w:lvlText w:val="%1."/>
        <w:lvlJc w:val="right"/>
      </w:lvl>
    </w:lvlOverride>
  </w:num>
  <w:num w:numId="20" w16cid:durableId="194656698">
    <w:abstractNumId w:val="10"/>
    <w:lvlOverride w:ilvl="0">
      <w:lvl w:ilvl="0">
        <w:numFmt w:val="lowerRoman"/>
        <w:lvlText w:val="%1."/>
        <w:lvlJc w:val="right"/>
      </w:lvl>
    </w:lvlOverride>
  </w:num>
  <w:num w:numId="21" w16cid:durableId="1562012564">
    <w:abstractNumId w:val="10"/>
    <w:lvlOverride w:ilvl="0">
      <w:lvl w:ilvl="0">
        <w:numFmt w:val="lowerRoman"/>
        <w:lvlText w:val="%1."/>
        <w:lvlJc w:val="right"/>
      </w:lvl>
    </w:lvlOverride>
  </w:num>
  <w:num w:numId="22" w16cid:durableId="202140777">
    <w:abstractNumId w:val="1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6D"/>
    <w:rsid w:val="00023AFE"/>
    <w:rsid w:val="000266B6"/>
    <w:rsid w:val="0004746B"/>
    <w:rsid w:val="0005420A"/>
    <w:rsid w:val="000622F1"/>
    <w:rsid w:val="000637F4"/>
    <w:rsid w:val="00096654"/>
    <w:rsid w:val="000A3D9B"/>
    <w:rsid w:val="000B302F"/>
    <w:rsid w:val="000C2A04"/>
    <w:rsid w:val="000D4642"/>
    <w:rsid w:val="000D539D"/>
    <w:rsid w:val="000F38B6"/>
    <w:rsid w:val="00113648"/>
    <w:rsid w:val="00116273"/>
    <w:rsid w:val="00132783"/>
    <w:rsid w:val="0013284C"/>
    <w:rsid w:val="001377EC"/>
    <w:rsid w:val="00144554"/>
    <w:rsid w:val="0015349C"/>
    <w:rsid w:val="00153AF4"/>
    <w:rsid w:val="00191F27"/>
    <w:rsid w:val="00217217"/>
    <w:rsid w:val="002347F1"/>
    <w:rsid w:val="00261AB9"/>
    <w:rsid w:val="00265F18"/>
    <w:rsid w:val="002C79E6"/>
    <w:rsid w:val="002E6FA2"/>
    <w:rsid w:val="002E73A3"/>
    <w:rsid w:val="002F3AE9"/>
    <w:rsid w:val="002F47F4"/>
    <w:rsid w:val="002F696F"/>
    <w:rsid w:val="00351055"/>
    <w:rsid w:val="003804CC"/>
    <w:rsid w:val="0042527E"/>
    <w:rsid w:val="00442C75"/>
    <w:rsid w:val="0047169D"/>
    <w:rsid w:val="00492616"/>
    <w:rsid w:val="00497994"/>
    <w:rsid w:val="005471B7"/>
    <w:rsid w:val="0056129B"/>
    <w:rsid w:val="005748FC"/>
    <w:rsid w:val="005954FC"/>
    <w:rsid w:val="005C199E"/>
    <w:rsid w:val="00664C1A"/>
    <w:rsid w:val="0066575C"/>
    <w:rsid w:val="006E2306"/>
    <w:rsid w:val="006F1A09"/>
    <w:rsid w:val="00732B84"/>
    <w:rsid w:val="007A5D6F"/>
    <w:rsid w:val="007D2556"/>
    <w:rsid w:val="007F5862"/>
    <w:rsid w:val="00863DA6"/>
    <w:rsid w:val="00865533"/>
    <w:rsid w:val="0087407D"/>
    <w:rsid w:val="008757FC"/>
    <w:rsid w:val="00893A20"/>
    <w:rsid w:val="008C1080"/>
    <w:rsid w:val="00906A47"/>
    <w:rsid w:val="00921560"/>
    <w:rsid w:val="00935D61"/>
    <w:rsid w:val="009566C4"/>
    <w:rsid w:val="00967F33"/>
    <w:rsid w:val="009853D8"/>
    <w:rsid w:val="009A63A2"/>
    <w:rsid w:val="009E73AA"/>
    <w:rsid w:val="00A02BB6"/>
    <w:rsid w:val="00A02D1F"/>
    <w:rsid w:val="00A15B3A"/>
    <w:rsid w:val="00A3104D"/>
    <w:rsid w:val="00A31881"/>
    <w:rsid w:val="00A417C1"/>
    <w:rsid w:val="00A65927"/>
    <w:rsid w:val="00A71D6C"/>
    <w:rsid w:val="00AE5A2B"/>
    <w:rsid w:val="00AF2482"/>
    <w:rsid w:val="00B11F83"/>
    <w:rsid w:val="00B30DD3"/>
    <w:rsid w:val="00B863FB"/>
    <w:rsid w:val="00B86440"/>
    <w:rsid w:val="00BB2D6F"/>
    <w:rsid w:val="00BB629F"/>
    <w:rsid w:val="00BD230B"/>
    <w:rsid w:val="00C00957"/>
    <w:rsid w:val="00C00F8F"/>
    <w:rsid w:val="00C03068"/>
    <w:rsid w:val="00C459F6"/>
    <w:rsid w:val="00C56F17"/>
    <w:rsid w:val="00C6055B"/>
    <w:rsid w:val="00C946EB"/>
    <w:rsid w:val="00CA7DFE"/>
    <w:rsid w:val="00CC71B8"/>
    <w:rsid w:val="00D620FD"/>
    <w:rsid w:val="00D647CE"/>
    <w:rsid w:val="00D738D2"/>
    <w:rsid w:val="00D91044"/>
    <w:rsid w:val="00DA23D4"/>
    <w:rsid w:val="00DD705F"/>
    <w:rsid w:val="00E67454"/>
    <w:rsid w:val="00E8406D"/>
    <w:rsid w:val="00E91DE4"/>
    <w:rsid w:val="00EB0E2D"/>
    <w:rsid w:val="00EF55C5"/>
    <w:rsid w:val="00F35E11"/>
    <w:rsid w:val="00F6242A"/>
    <w:rsid w:val="00F83D49"/>
    <w:rsid w:val="00FD0666"/>
    <w:rsid w:val="00FE1BCF"/>
    <w:rsid w:val="00FE623A"/>
    <w:rsid w:val="00FF25DF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E2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23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5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D71EC99F264BE0BE844D6A0A46F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72694-FC3E-4BEA-BE8D-457A667B28FE}"/>
      </w:docPartPr>
      <w:docPartBody>
        <w:p w:rsidR="00E13D94" w:rsidRDefault="006F4843">
          <w:pPr>
            <w:pStyle w:val="73D71EC99F264BE0BE844D6A0A46F5E3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94"/>
    <w:rsid w:val="006F4843"/>
    <w:rsid w:val="00B4772F"/>
    <w:rsid w:val="00E13D94"/>
    <w:rsid w:val="00E6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71EC99F264BE0BE844D6A0A46F5E3">
    <w:name w:val="73D71EC99F264BE0BE844D6A0A46F5E3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Any24</b:Tag>
    <b:SourceType>InternetSite</b:SourceType>
    <b:Guid>{25A03B98-E180-475A-9D35-013CC7646030}</b:Guid>
    <b:InternetSiteTitle>Any Run</b:InternetSiteTitle>
    <b:Year>2024</b:Year>
    <b:Month>Janurary</b:Month>
    <b:Day>28</b:Day>
    <b:URL> https://app.any.run/docs/#What-is-ANYRUN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6BE86-F1F7-40C5-98A6-BB6071341B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6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2024-02-11T22:43:00Z</dcterms:created>
  <dcterms:modified xsi:type="dcterms:W3CDTF">2024-02-11T22:44:00Z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