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A358" w14:textId="77777777" w:rsidR="002C79E6" w:rsidRDefault="002C79E6" w:rsidP="002C79E6"/>
    <w:p w14:paraId="2FE123D0" w14:textId="77777777" w:rsidR="002C79E6" w:rsidRDefault="002C79E6" w:rsidP="002C79E6"/>
    <w:p w14:paraId="6B27A8EB" w14:textId="77777777" w:rsidR="002C79E6" w:rsidRDefault="002C79E6" w:rsidP="002C79E6"/>
    <w:p w14:paraId="6B882EB6" w14:textId="77777777" w:rsidR="002C79E6" w:rsidRDefault="002C79E6" w:rsidP="002C79E6"/>
    <w:p w14:paraId="6274F952" w14:textId="77777777" w:rsidR="002C79E6" w:rsidRDefault="002C79E6" w:rsidP="002C79E6"/>
    <w:p w14:paraId="3C8DACB6" w14:textId="01372919" w:rsidR="6A36C4BF" w:rsidRPr="00B863FB" w:rsidRDefault="000F38B6" w:rsidP="00B863FB">
      <w:pPr>
        <w:pStyle w:val="Title"/>
      </w:pPr>
      <w:r>
        <w:t>La</w:t>
      </w:r>
      <w:r w:rsidR="00E8406D">
        <w:t>b</w:t>
      </w:r>
      <w:r w:rsidR="00906A47">
        <w:t xml:space="preserve"> C</w:t>
      </w:r>
    </w:p>
    <w:p w14:paraId="22278781" w14:textId="162EC51E" w:rsidR="201D26C8" w:rsidRDefault="201D26C8" w:rsidP="002C79E6">
      <w:pPr>
        <w:pStyle w:val="Subtitle"/>
      </w:pPr>
    </w:p>
    <w:p w14:paraId="61861AFB" w14:textId="37BF6D78" w:rsidR="00A417C1" w:rsidRDefault="00E8406D" w:rsidP="002C79E6">
      <w:pPr>
        <w:pStyle w:val="Subtitle"/>
      </w:pPr>
      <w:r>
        <w:t>Brandon Trinkle</w:t>
      </w:r>
    </w:p>
    <w:p w14:paraId="70C5F515" w14:textId="16B88823" w:rsidR="002C79E6" w:rsidRDefault="00E8406D" w:rsidP="002C79E6">
      <w:pPr>
        <w:pStyle w:val="Subtitle"/>
      </w:pPr>
      <w:r>
        <w:t>Arizona State University</w:t>
      </w:r>
    </w:p>
    <w:p w14:paraId="75582807" w14:textId="1B85BB9C" w:rsidR="002C79E6" w:rsidRDefault="00000000" w:rsidP="002C79E6">
      <w:pPr>
        <w:pStyle w:val="Subtitle"/>
      </w:pPr>
      <w:sdt>
        <w:sdtPr>
          <w:id w:val="-568883333"/>
          <w:placeholder>
            <w:docPart w:val="73D71EC99F264BE0BE844D6A0A46F5E3"/>
          </w:placeholder>
          <w:temporary/>
          <w:showingPlcHdr/>
          <w15:appearance w15:val="hidden"/>
        </w:sdtPr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E8406D">
        <w:t>IFT 202</w:t>
      </w:r>
    </w:p>
    <w:p w14:paraId="5204890E" w14:textId="12F9EB24" w:rsidR="002C79E6" w:rsidRDefault="00E8406D" w:rsidP="002C79E6">
      <w:pPr>
        <w:pStyle w:val="Subtitle"/>
      </w:pPr>
      <w:r>
        <w:t>Professor Gary Grindle</w:t>
      </w:r>
    </w:p>
    <w:p w14:paraId="130AC950" w14:textId="42D9182E" w:rsidR="201D26C8" w:rsidRDefault="00906A47" w:rsidP="002C79E6">
      <w:pPr>
        <w:pStyle w:val="Subtitle"/>
      </w:pPr>
      <w:r>
        <w:t>Jan 27, 2024</w:t>
      </w:r>
    </w:p>
    <w:p w14:paraId="1FD9B2C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DABE59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93AA4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9F7FFC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1CE9B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23EB23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481D0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B8DA993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51CEA381" w14:textId="3E7AE9A4" w:rsidR="67AE9998" w:rsidRDefault="000F38B6" w:rsidP="000F38B6">
      <w:pPr>
        <w:pStyle w:val="SectionTitle"/>
      </w:pPr>
      <w:r>
        <w:lastRenderedPageBreak/>
        <w:t>Part</w:t>
      </w:r>
      <w:r w:rsidR="009E73AA">
        <w:t xml:space="preserve"> 1</w:t>
      </w:r>
    </w:p>
    <w:p w14:paraId="261839E4" w14:textId="4BDBBEF4" w:rsidR="00AE5A2B" w:rsidRDefault="0047169D" w:rsidP="00906A47">
      <w:r>
        <w:t>Task 1</w:t>
      </w:r>
      <w:r>
        <w:br/>
      </w:r>
      <w:r w:rsidR="009853D8" w:rsidRPr="009853D8">
        <w:drawing>
          <wp:inline distT="0" distB="0" distL="0" distR="0" wp14:anchorId="4839622B" wp14:editId="1659F0B7">
            <wp:extent cx="5943600" cy="3071495"/>
            <wp:effectExtent l="0" t="0" r="0" b="0"/>
            <wp:docPr id="137444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42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4F14" w14:textId="77777777" w:rsidR="00AE5A2B" w:rsidRDefault="00AE5A2B" w:rsidP="009E73AA"/>
    <w:p w14:paraId="42EEB6F3" w14:textId="0CDC9060" w:rsidR="00AE5A2B" w:rsidRDefault="00AE5A2B" w:rsidP="00AE5A2B">
      <w:pPr>
        <w:ind w:firstLine="0"/>
      </w:pPr>
    </w:p>
    <w:p w14:paraId="0BA92F07" w14:textId="5E3AC1C5" w:rsidR="00AE5A2B" w:rsidRDefault="00AE5A2B" w:rsidP="00AE5A2B">
      <w:pPr>
        <w:pStyle w:val="SectionTitle"/>
      </w:pPr>
      <w:r>
        <w:lastRenderedPageBreak/>
        <w:t>Part 2</w:t>
      </w:r>
    </w:p>
    <w:p w14:paraId="186B3FDC" w14:textId="5401384D" w:rsidR="007D2556" w:rsidRDefault="000C2A04" w:rsidP="000C2A04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Question 1.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Under the Headers Found section of the results, what is the Header Value for the </w:t>
      </w:r>
      <w:r w:rsidR="007D2556" w:rsidRPr="007D2556">
        <w:rPr>
          <w:rFonts w:ascii="Arial" w:eastAsia="Times New Roman" w:hAnsi="Arial" w:cs="Arial"/>
          <w:b/>
          <w:bCs/>
          <w:color w:val="000000"/>
          <w:szCs w:val="22"/>
          <w:lang w:eastAsia="en-US"/>
        </w:rPr>
        <w:t>Authentication-Results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 Header Name?</w:t>
      </w:r>
    </w:p>
    <w:p w14:paraId="377F4FC9" w14:textId="582D5345" w:rsidR="000C2A04" w:rsidRDefault="000C2A04" w:rsidP="000C2A04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051D13FD" w14:textId="6969DDB3" w:rsidR="000C2A04" w:rsidRDefault="000C2A04" w:rsidP="00865533">
      <w:pPr>
        <w:spacing w:line="240" w:lineRule="auto"/>
        <w:textAlignment w:val="baseline"/>
        <w:rPr>
          <w:rFonts w:ascii="Roboto" w:eastAsia="Times New Roman" w:hAnsi="Roboto" w:cs="Times New Roman"/>
          <w:color w:val="000000"/>
          <w:szCs w:val="22"/>
          <w:lang w:eastAsia="en-US"/>
        </w:rPr>
      </w:pPr>
      <w:r>
        <w:rPr>
          <w:rFonts w:ascii="Roboto" w:eastAsia="Times New Roman" w:hAnsi="Roboto" w:cs="Times New Roman"/>
          <w:color w:val="000000"/>
          <w:szCs w:val="22"/>
          <w:lang w:eastAsia="en-US"/>
        </w:rPr>
        <w:t xml:space="preserve">Answer: </w:t>
      </w:r>
      <w:r w:rsidR="0049799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spf=fail (sender IP is 148.163.148.157)</w:t>
      </w:r>
    </w:p>
    <w:p w14:paraId="031E6707" w14:textId="77777777" w:rsidR="000C2A04" w:rsidRPr="007D2556" w:rsidRDefault="000C2A04" w:rsidP="000C2A04">
      <w:pPr>
        <w:spacing w:line="240" w:lineRule="auto"/>
        <w:ind w:firstLine="0"/>
        <w:textAlignment w:val="baseline"/>
        <w:rPr>
          <w:rFonts w:ascii="Roboto" w:eastAsia="Times New Roman" w:hAnsi="Roboto" w:cs="Times New Roman"/>
          <w:color w:val="000000"/>
          <w:szCs w:val="22"/>
          <w:lang w:eastAsia="en-US"/>
        </w:rPr>
      </w:pPr>
    </w:p>
    <w:p w14:paraId="657DA759" w14:textId="11026CA9" w:rsidR="007D2556" w:rsidRDefault="00497994" w:rsidP="00497994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Question 2.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Under the Headers Found section of the results, what is the Header Value for the </w:t>
      </w:r>
      <w:r w:rsidR="007D2556" w:rsidRPr="007D2556">
        <w:rPr>
          <w:rFonts w:ascii="Arial" w:eastAsia="Times New Roman" w:hAnsi="Arial" w:cs="Arial"/>
          <w:b/>
          <w:bCs/>
          <w:color w:val="000000"/>
          <w:szCs w:val="22"/>
          <w:lang w:eastAsia="en-US"/>
        </w:rPr>
        <w:t xml:space="preserve">Received-SPF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>Header Name?</w:t>
      </w:r>
    </w:p>
    <w:p w14:paraId="56DB5E4C" w14:textId="77777777" w:rsidR="00497994" w:rsidRDefault="00497994" w:rsidP="00497994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546F0684" w14:textId="71BB4E95" w:rsidR="00497994" w:rsidRDefault="00497994" w:rsidP="00865533">
      <w:pPr>
        <w:spacing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Answer: </w:t>
      </w:r>
      <w:r w:rsidR="00732B84" w:rsidRPr="00732B84">
        <w:rPr>
          <w:rFonts w:ascii="Arial" w:eastAsia="Times New Roman" w:hAnsi="Arial" w:cs="Arial"/>
          <w:color w:val="000000"/>
          <w:szCs w:val="22"/>
          <w:lang w:eastAsia="en-US"/>
        </w:rPr>
        <w:t>Fail (protection.outlook.com: domain of microsoft.com</w:t>
      </w:r>
    </w:p>
    <w:p w14:paraId="0E96019B" w14:textId="77777777" w:rsidR="00497994" w:rsidRPr="007D2556" w:rsidRDefault="00497994" w:rsidP="00497994">
      <w:pPr>
        <w:spacing w:line="240" w:lineRule="auto"/>
        <w:ind w:firstLine="0"/>
        <w:textAlignment w:val="baseline"/>
        <w:rPr>
          <w:rFonts w:ascii="Roboto" w:eastAsia="Times New Roman" w:hAnsi="Roboto" w:cs="Times New Roman"/>
          <w:color w:val="000000"/>
          <w:szCs w:val="22"/>
          <w:lang w:eastAsia="en-US"/>
        </w:rPr>
      </w:pPr>
    </w:p>
    <w:p w14:paraId="2089E5AA" w14:textId="681C33B2" w:rsidR="007D2556" w:rsidRDefault="00DD705F" w:rsidP="00DD705F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Question 3.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Under the Headers Found section of the results, what is the Header Value for the </w:t>
      </w:r>
      <w:r w:rsidR="007D2556" w:rsidRPr="007D2556">
        <w:rPr>
          <w:rFonts w:ascii="Arial" w:eastAsia="Times New Roman" w:hAnsi="Arial" w:cs="Arial"/>
          <w:b/>
          <w:bCs/>
          <w:color w:val="000000"/>
          <w:szCs w:val="22"/>
          <w:lang w:eastAsia="en-US"/>
        </w:rPr>
        <w:t>To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 Header Name?</w:t>
      </w:r>
    </w:p>
    <w:p w14:paraId="752A8883" w14:textId="77777777" w:rsidR="00DD705F" w:rsidRDefault="00DD705F" w:rsidP="00DD705F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29F50B4A" w14:textId="562BD134" w:rsidR="00DD705F" w:rsidRDefault="00DD705F" w:rsidP="00865533">
      <w:pPr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>Answer:</w:t>
      </w:r>
      <w:r w:rsidR="00191F27">
        <w:rPr>
          <w:rFonts w:ascii="Arial" w:eastAsia="Times New Roman" w:hAnsi="Arial" w:cs="Arial"/>
          <w:color w:val="000000"/>
          <w:szCs w:val="22"/>
          <w:lang w:eastAsia="en-US"/>
        </w:rPr>
        <w:t xml:space="preserve">  </w:t>
      </w:r>
      <w:r w:rsidR="002F47F4">
        <w:rPr>
          <w:rFonts w:ascii="Arial" w:eastAsia="Times New Roman" w:hAnsi="Arial" w:cs="Arial"/>
          <w:color w:val="000000"/>
          <w:szCs w:val="22"/>
          <w:lang w:eastAsia="en-US"/>
        </w:rPr>
        <w:t xml:space="preserve">Under the headers found, there is no To block.  However, reading through the output, this email was sent to </w:t>
      </w:r>
      <w:r w:rsidR="00351055">
        <w:rPr>
          <w:rFonts w:ascii="Arial" w:eastAsia="Times New Roman" w:hAnsi="Arial" w:cs="Arial"/>
          <w:color w:val="000000"/>
          <w:szCs w:val="22"/>
          <w:lang w:eastAsia="en-US"/>
        </w:rPr>
        <w:t>eric.bishop@asu.edu</w:t>
      </w:r>
      <w:r w:rsidR="00A65927">
        <w:rPr>
          <w:rFonts w:ascii="Arial" w:eastAsia="Times New Roman" w:hAnsi="Arial" w:cs="Arial"/>
          <w:color w:val="000000"/>
          <w:szCs w:val="22"/>
          <w:lang w:eastAsia="en-US"/>
        </w:rPr>
        <w:t>.</w:t>
      </w:r>
    </w:p>
    <w:p w14:paraId="3EECCFD6" w14:textId="77777777" w:rsidR="00BD230B" w:rsidRDefault="00BD230B" w:rsidP="00865533">
      <w:pPr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236871FA" w14:textId="7CF3C7FD" w:rsidR="00BD230B" w:rsidRDefault="00EB0E2D" w:rsidP="00865533">
      <w:pPr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 w:rsidRPr="00EB0E2D">
        <w:rPr>
          <w:rFonts w:ascii="Arial" w:eastAsia="Times New Roman" w:hAnsi="Arial" w:cs="Arial"/>
          <w:color w:val="000000"/>
          <w:szCs w:val="22"/>
          <w:lang w:eastAsia="en-US"/>
        </w:rPr>
        <w:drawing>
          <wp:inline distT="0" distB="0" distL="0" distR="0" wp14:anchorId="2F4C406E" wp14:editId="4081FF93">
            <wp:extent cx="5943600" cy="826770"/>
            <wp:effectExtent l="0" t="0" r="0" b="0"/>
            <wp:docPr id="68320486" name="Picture 1" descr="A white and grey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0486" name="Picture 1" descr="A white and grey striped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1157" w14:textId="230C88FA" w:rsidR="006F1A09" w:rsidRDefault="006F1A09" w:rsidP="00865533">
      <w:pPr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 w:rsidRPr="006F1A09">
        <w:rPr>
          <w:rFonts w:ascii="Arial" w:eastAsia="Times New Roman" w:hAnsi="Arial" w:cs="Arial"/>
          <w:color w:val="000000"/>
          <w:szCs w:val="22"/>
          <w:lang w:eastAsia="en-US"/>
        </w:rPr>
        <w:drawing>
          <wp:inline distT="0" distB="0" distL="0" distR="0" wp14:anchorId="32EF9BBD" wp14:editId="2D366EFD">
            <wp:extent cx="3977985" cy="1577477"/>
            <wp:effectExtent l="0" t="0" r="3810" b="3810"/>
            <wp:docPr id="9293431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4312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217D" w14:textId="77777777" w:rsidR="00865533" w:rsidRDefault="00865533" w:rsidP="00865533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653C668C" w14:textId="4A1F795C" w:rsidR="007D2556" w:rsidRDefault="00865533" w:rsidP="00865533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Question 4.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Under the Headers Found section of the results, what is the Header Value for the </w:t>
      </w:r>
      <w:r w:rsidR="007D2556" w:rsidRPr="007D2556">
        <w:rPr>
          <w:rFonts w:ascii="Arial" w:eastAsia="Times New Roman" w:hAnsi="Arial" w:cs="Arial"/>
          <w:b/>
          <w:bCs/>
          <w:color w:val="000000"/>
          <w:szCs w:val="22"/>
          <w:lang w:eastAsia="en-US"/>
        </w:rPr>
        <w:t>From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 Header Name?</w:t>
      </w:r>
    </w:p>
    <w:p w14:paraId="1D3D9CCF" w14:textId="77777777" w:rsidR="00865533" w:rsidRDefault="00865533" w:rsidP="00865533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4E933F1F" w14:textId="76538577" w:rsidR="00865533" w:rsidRDefault="00865533" w:rsidP="00865533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ab/>
        <w:t>Answer:</w:t>
      </w:r>
      <w:r w:rsidR="002E6FA2">
        <w:rPr>
          <w:rFonts w:ascii="Arial" w:eastAsia="Times New Roman" w:hAnsi="Arial" w:cs="Arial"/>
          <w:color w:val="000000"/>
          <w:szCs w:val="22"/>
          <w:lang w:eastAsia="en-US"/>
        </w:rPr>
        <w:t xml:space="preserve"> Under header there is no from block. However, it was from -</w:t>
      </w: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="00BD230B" w:rsidRPr="00BD230B">
        <w:rPr>
          <w:rFonts w:ascii="Arial" w:eastAsia="Times New Roman" w:hAnsi="Arial" w:cs="Arial"/>
          <w:color w:val="000000"/>
          <w:szCs w:val="22"/>
          <w:lang w:eastAsia="en-US"/>
        </w:rPr>
        <w:t>"Microsoft Security Center"</w:t>
      </w:r>
      <w:r w:rsidR="00351055">
        <w:rPr>
          <w:rFonts w:ascii="Arial" w:eastAsia="Times New Roman" w:hAnsi="Arial" w:cs="Arial"/>
          <w:color w:val="000000"/>
          <w:szCs w:val="22"/>
          <w:lang w:eastAsia="en-US"/>
        </w:rPr>
        <w:t>.</w:t>
      </w:r>
    </w:p>
    <w:p w14:paraId="01CD0F1C" w14:textId="7DD92958" w:rsidR="00EB0E2D" w:rsidRPr="00865533" w:rsidRDefault="00EB0E2D" w:rsidP="00865533">
      <w:pPr>
        <w:spacing w:line="240" w:lineRule="auto"/>
        <w:ind w:firstLine="0"/>
        <w:textAlignment w:val="baseline"/>
        <w:rPr>
          <w:rFonts w:ascii="Roboto" w:eastAsia="Times New Roman" w:hAnsi="Roboto" w:cs="Times New Roman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ab/>
      </w:r>
      <w:r w:rsidR="006F1A09" w:rsidRPr="006F1A09">
        <w:rPr>
          <w:rFonts w:ascii="Arial" w:eastAsia="Times New Roman" w:hAnsi="Arial" w:cs="Arial"/>
          <w:color w:val="000000"/>
          <w:szCs w:val="22"/>
          <w:lang w:eastAsia="en-US"/>
        </w:rPr>
        <w:drawing>
          <wp:inline distT="0" distB="0" distL="0" distR="0" wp14:anchorId="0F140A16" wp14:editId="0ED39DE0">
            <wp:extent cx="3977985" cy="1577477"/>
            <wp:effectExtent l="0" t="0" r="3810" b="3810"/>
            <wp:docPr id="791304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0467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9BF0" w14:textId="77777777" w:rsidR="00865533" w:rsidRPr="007D2556" w:rsidRDefault="00865533" w:rsidP="00865533">
      <w:pPr>
        <w:spacing w:line="240" w:lineRule="auto"/>
        <w:textAlignment w:val="baseline"/>
        <w:rPr>
          <w:rFonts w:ascii="Roboto" w:eastAsia="Times New Roman" w:hAnsi="Roboto" w:cs="Times New Roman"/>
          <w:color w:val="000000"/>
          <w:szCs w:val="22"/>
          <w:lang w:eastAsia="en-US"/>
        </w:rPr>
      </w:pPr>
    </w:p>
    <w:p w14:paraId="2BD79181" w14:textId="77777777" w:rsidR="006F1A09" w:rsidRDefault="006F1A09" w:rsidP="006F1A09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5937071D" w14:textId="554AA638" w:rsidR="007D2556" w:rsidRDefault="006F1A09" w:rsidP="006F1A09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lastRenderedPageBreak/>
        <w:t xml:space="preserve">Question 5.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Under the Headers Found section of the results, what is the Header Value for the </w:t>
      </w:r>
      <w:r w:rsidR="007D2556" w:rsidRPr="007D2556">
        <w:rPr>
          <w:rFonts w:ascii="Arial" w:eastAsia="Times New Roman" w:hAnsi="Arial" w:cs="Arial"/>
          <w:b/>
          <w:bCs/>
          <w:color w:val="000000"/>
          <w:szCs w:val="22"/>
          <w:lang w:eastAsia="en-US"/>
        </w:rPr>
        <w:t>Reply-To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 Header Name?</w:t>
      </w:r>
    </w:p>
    <w:p w14:paraId="7C28AF03" w14:textId="77777777" w:rsidR="006F1A09" w:rsidRDefault="006F1A09" w:rsidP="006F1A09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00B06559" w14:textId="5F9F1E1F" w:rsidR="006F1A09" w:rsidRDefault="006F1A09" w:rsidP="006F1A09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ab/>
        <w:t xml:space="preserve">Answer: </w:t>
      </w:r>
      <w:r w:rsidR="002E6FA2">
        <w:rPr>
          <w:rFonts w:ascii="Arial" w:eastAsia="Times New Roman" w:hAnsi="Arial" w:cs="Arial"/>
          <w:color w:val="000000"/>
          <w:szCs w:val="22"/>
          <w:lang w:eastAsia="en-US"/>
        </w:rPr>
        <w:t xml:space="preserve">There is no Reply-to block in the headers found section, however </w:t>
      </w:r>
      <w:r w:rsidR="00351055">
        <w:rPr>
          <w:rFonts w:ascii="Arial" w:eastAsia="Times New Roman" w:hAnsi="Arial" w:cs="Arial"/>
          <w:color w:val="000000"/>
          <w:szCs w:val="22"/>
          <w:lang w:eastAsia="en-US"/>
        </w:rPr>
        <w:t xml:space="preserve">this is the Reply-to </w:t>
      </w:r>
      <w:r w:rsidR="00096654">
        <w:rPr>
          <w:rFonts w:ascii="Arial" w:eastAsia="Times New Roman" w:hAnsi="Arial" w:cs="Arial"/>
          <w:color w:val="000000"/>
          <w:szCs w:val="22"/>
          <w:lang w:eastAsia="en-US"/>
        </w:rPr>
        <w:t>security@microsoft.com</w:t>
      </w:r>
      <w:r w:rsidR="00351055">
        <w:rPr>
          <w:rFonts w:ascii="Arial" w:eastAsia="Times New Roman" w:hAnsi="Arial" w:cs="Arial"/>
          <w:color w:val="000000"/>
          <w:szCs w:val="22"/>
          <w:lang w:eastAsia="en-US"/>
        </w:rPr>
        <w:t>.</w:t>
      </w:r>
    </w:p>
    <w:p w14:paraId="5E17DC10" w14:textId="7F9E2C03" w:rsidR="002E73A3" w:rsidRDefault="002E73A3" w:rsidP="006F1A09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ab/>
      </w:r>
      <w:r w:rsidRPr="002E73A3">
        <w:rPr>
          <w:rFonts w:ascii="Arial" w:eastAsia="Times New Roman" w:hAnsi="Arial" w:cs="Arial"/>
          <w:color w:val="000000"/>
          <w:szCs w:val="22"/>
          <w:lang w:eastAsia="en-US"/>
        </w:rPr>
        <w:drawing>
          <wp:inline distT="0" distB="0" distL="0" distR="0" wp14:anchorId="720B7D3A" wp14:editId="3DD009F0">
            <wp:extent cx="3977985" cy="1577477"/>
            <wp:effectExtent l="0" t="0" r="3810" b="3810"/>
            <wp:docPr id="2987056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565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DB1" w14:textId="77777777" w:rsidR="006F1A09" w:rsidRPr="007D2556" w:rsidRDefault="006F1A09" w:rsidP="006F1A09">
      <w:pPr>
        <w:spacing w:line="240" w:lineRule="auto"/>
        <w:ind w:firstLine="0"/>
        <w:textAlignment w:val="baseline"/>
        <w:rPr>
          <w:rFonts w:ascii="Roboto" w:eastAsia="Times New Roman" w:hAnsi="Roboto" w:cs="Times New Roman"/>
          <w:color w:val="000000"/>
          <w:szCs w:val="22"/>
          <w:lang w:eastAsia="en-US"/>
        </w:rPr>
      </w:pPr>
    </w:p>
    <w:p w14:paraId="2F18BFD9" w14:textId="4E31B874" w:rsidR="007D2556" w:rsidRDefault="002E73A3" w:rsidP="002E73A3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Question 6.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Under the Headers Found section of the results, what is the Header Value for the </w:t>
      </w:r>
      <w:r w:rsidR="007D2556" w:rsidRPr="007D2556">
        <w:rPr>
          <w:rFonts w:ascii="Arial" w:eastAsia="Times New Roman" w:hAnsi="Arial" w:cs="Arial"/>
          <w:b/>
          <w:bCs/>
          <w:color w:val="000000"/>
          <w:szCs w:val="22"/>
          <w:lang w:eastAsia="en-US"/>
        </w:rPr>
        <w:t>Return-Path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 Header Name?</w:t>
      </w:r>
    </w:p>
    <w:p w14:paraId="56217B37" w14:textId="77777777" w:rsidR="002E73A3" w:rsidRDefault="002E73A3" w:rsidP="002E73A3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2F894146" w14:textId="2203ECD0" w:rsidR="002E73A3" w:rsidRDefault="002E73A3" w:rsidP="002E73A3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ab/>
        <w:t xml:space="preserve">Answer: </w:t>
      </w:r>
      <w:r w:rsidR="00351055">
        <w:rPr>
          <w:rFonts w:ascii="Arial" w:eastAsia="Times New Roman" w:hAnsi="Arial" w:cs="Arial"/>
          <w:color w:val="000000"/>
          <w:szCs w:val="22"/>
          <w:lang w:eastAsia="en-US"/>
        </w:rPr>
        <w:t xml:space="preserve">There is no Return-Path block in the headers found section, however this is the Return-Path - </w:t>
      </w:r>
      <w:r w:rsidR="00096654">
        <w:rPr>
          <w:rFonts w:ascii="Arial" w:eastAsia="Times New Roman" w:hAnsi="Arial" w:cs="Arial"/>
          <w:color w:val="000000"/>
          <w:szCs w:val="22"/>
          <w:lang w:eastAsia="en-US"/>
        </w:rPr>
        <w:t>security@microsoft.com</w:t>
      </w:r>
    </w:p>
    <w:p w14:paraId="16A3C730" w14:textId="1BF60BC4" w:rsidR="00096654" w:rsidRDefault="00096654" w:rsidP="002E73A3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ab/>
      </w:r>
      <w:r w:rsidR="0013284C" w:rsidRPr="0013284C">
        <w:rPr>
          <w:rFonts w:ascii="Arial" w:eastAsia="Times New Roman" w:hAnsi="Arial" w:cs="Arial"/>
          <w:color w:val="000000"/>
          <w:szCs w:val="22"/>
          <w:lang w:eastAsia="en-US"/>
        </w:rPr>
        <w:drawing>
          <wp:inline distT="0" distB="0" distL="0" distR="0" wp14:anchorId="492E2E60" wp14:editId="0BB6005B">
            <wp:extent cx="5227773" cy="251482"/>
            <wp:effectExtent l="0" t="0" r="0" b="0"/>
            <wp:docPr id="155747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75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9F1B" w14:textId="2F6FF614" w:rsidR="002E73A3" w:rsidRPr="007D2556" w:rsidRDefault="00096654" w:rsidP="002E73A3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ab/>
      </w:r>
    </w:p>
    <w:p w14:paraId="6384B947" w14:textId="13DC9EA2" w:rsidR="007D2556" w:rsidRDefault="0013284C" w:rsidP="0013284C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Question 7.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Under the Headers Found section of the results, what is the Header Value for the </w:t>
      </w:r>
      <w:r w:rsidR="007D2556" w:rsidRPr="007D2556">
        <w:rPr>
          <w:rFonts w:ascii="Arial" w:eastAsia="Times New Roman" w:hAnsi="Arial" w:cs="Arial"/>
          <w:b/>
          <w:bCs/>
          <w:color w:val="000000"/>
          <w:szCs w:val="22"/>
          <w:lang w:eastAsia="en-US"/>
        </w:rPr>
        <w:t>X-Mailer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 Header Name?</w:t>
      </w:r>
    </w:p>
    <w:p w14:paraId="4EBED0FB" w14:textId="77777777" w:rsidR="0013284C" w:rsidRDefault="0013284C" w:rsidP="0013284C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5F1D6F73" w14:textId="186BEE73" w:rsidR="0013284C" w:rsidRDefault="0013284C" w:rsidP="0013284C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ab/>
        <w:t xml:space="preserve">Answer: </w:t>
      </w:r>
      <w:r w:rsidR="00351055">
        <w:rPr>
          <w:rFonts w:ascii="Arial" w:eastAsia="Times New Roman" w:hAnsi="Arial" w:cs="Arial"/>
          <w:color w:val="000000"/>
          <w:szCs w:val="22"/>
          <w:lang w:eastAsia="en-US"/>
        </w:rPr>
        <w:t xml:space="preserve">There is no X-Mailer </w:t>
      </w:r>
      <w:r w:rsidR="00E91DE4">
        <w:rPr>
          <w:rFonts w:ascii="Arial" w:eastAsia="Times New Roman" w:hAnsi="Arial" w:cs="Arial"/>
          <w:color w:val="000000"/>
          <w:szCs w:val="22"/>
          <w:lang w:eastAsia="en-US"/>
        </w:rPr>
        <w:t xml:space="preserve">in the Headers found section, however the X-mailer is - </w:t>
      </w:r>
      <w:r w:rsidR="00A02D1F" w:rsidRPr="00A02D1F">
        <w:rPr>
          <w:rFonts w:ascii="Arial" w:eastAsia="Times New Roman" w:hAnsi="Arial" w:cs="Arial"/>
          <w:color w:val="000000"/>
          <w:szCs w:val="22"/>
          <w:lang w:eastAsia="en-US"/>
        </w:rPr>
        <w:t>Apple Mail</w:t>
      </w:r>
    </w:p>
    <w:p w14:paraId="0B2B47A5" w14:textId="3A1D91F4" w:rsidR="00A02D1F" w:rsidRDefault="00A02D1F" w:rsidP="0013284C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ab/>
      </w:r>
      <w:r w:rsidRPr="002E73A3">
        <w:rPr>
          <w:rFonts w:ascii="Arial" w:eastAsia="Times New Roman" w:hAnsi="Arial" w:cs="Arial"/>
          <w:color w:val="000000"/>
          <w:szCs w:val="22"/>
          <w:lang w:eastAsia="en-US"/>
        </w:rPr>
        <w:drawing>
          <wp:inline distT="0" distB="0" distL="0" distR="0" wp14:anchorId="1B751456" wp14:editId="7599E0C9">
            <wp:extent cx="3977985" cy="1577477"/>
            <wp:effectExtent l="0" t="0" r="3810" b="3810"/>
            <wp:docPr id="9090278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565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0D22" w14:textId="77777777" w:rsidR="0013284C" w:rsidRPr="007D2556" w:rsidRDefault="0013284C" w:rsidP="0013284C">
      <w:pPr>
        <w:spacing w:line="240" w:lineRule="auto"/>
        <w:ind w:firstLine="0"/>
        <w:textAlignment w:val="baseline"/>
        <w:rPr>
          <w:rFonts w:ascii="Roboto" w:eastAsia="Times New Roman" w:hAnsi="Roboto" w:cs="Times New Roman"/>
          <w:color w:val="000000"/>
          <w:szCs w:val="22"/>
          <w:lang w:eastAsia="en-US"/>
        </w:rPr>
      </w:pPr>
    </w:p>
    <w:p w14:paraId="75C4C3A3" w14:textId="33E29718" w:rsidR="007D2556" w:rsidRDefault="00A02D1F" w:rsidP="00A02D1F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Question 8.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Under the Headers Found section of the results, what is the Header Value for the </w:t>
      </w:r>
      <w:r w:rsidR="007D2556" w:rsidRPr="007D2556">
        <w:rPr>
          <w:rFonts w:ascii="Arial" w:eastAsia="Times New Roman" w:hAnsi="Arial" w:cs="Arial"/>
          <w:b/>
          <w:bCs/>
          <w:color w:val="000000"/>
          <w:szCs w:val="22"/>
          <w:lang w:eastAsia="en-US"/>
        </w:rPr>
        <w:t>Message-Id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 xml:space="preserve"> Header Name?</w:t>
      </w:r>
    </w:p>
    <w:p w14:paraId="0F1AE7C1" w14:textId="77777777" w:rsidR="00A02D1F" w:rsidRDefault="00A02D1F" w:rsidP="00A02D1F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3BB9CFAC" w14:textId="11E1C6C5" w:rsidR="00A02D1F" w:rsidRDefault="00A02D1F" w:rsidP="00A02D1F">
      <w:pPr>
        <w:spacing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>Answer:</w:t>
      </w:r>
      <w:r w:rsidR="00E91DE4">
        <w:rPr>
          <w:rFonts w:ascii="Arial" w:eastAsia="Times New Roman" w:hAnsi="Arial" w:cs="Arial"/>
          <w:color w:val="000000"/>
          <w:szCs w:val="22"/>
          <w:lang w:eastAsia="en-US"/>
        </w:rPr>
        <w:t xml:space="preserve"> There is no Message-ID in the headers found section, however the Message-id is - </w:t>
      </w: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="00492616" w:rsidRPr="00492616">
        <w:rPr>
          <w:rFonts w:ascii="Arial" w:eastAsia="Times New Roman" w:hAnsi="Arial" w:cs="Arial"/>
          <w:color w:val="000000"/>
          <w:szCs w:val="22"/>
          <w:lang w:eastAsia="en-US"/>
        </w:rPr>
        <w:t>&lt;20220929014213.576E060956D@emkei.cz&gt;</w:t>
      </w:r>
    </w:p>
    <w:p w14:paraId="478E8593" w14:textId="7AC7BF03" w:rsidR="00492616" w:rsidRDefault="00492616" w:rsidP="00A02D1F">
      <w:pPr>
        <w:spacing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 w:rsidRPr="002E73A3">
        <w:rPr>
          <w:rFonts w:ascii="Arial" w:eastAsia="Times New Roman" w:hAnsi="Arial" w:cs="Arial"/>
          <w:color w:val="000000"/>
          <w:szCs w:val="22"/>
          <w:lang w:eastAsia="en-US"/>
        </w:rPr>
        <w:lastRenderedPageBreak/>
        <w:drawing>
          <wp:inline distT="0" distB="0" distL="0" distR="0" wp14:anchorId="5BF7D850" wp14:editId="4E326993">
            <wp:extent cx="3977985" cy="1577477"/>
            <wp:effectExtent l="0" t="0" r="3810" b="3810"/>
            <wp:docPr id="17798590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565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3257" w14:textId="77777777" w:rsidR="00A02D1F" w:rsidRPr="007D2556" w:rsidRDefault="00A02D1F" w:rsidP="00A02D1F">
      <w:pPr>
        <w:spacing w:line="240" w:lineRule="auto"/>
        <w:ind w:firstLine="0"/>
        <w:textAlignment w:val="baseline"/>
        <w:rPr>
          <w:rFonts w:ascii="Roboto" w:eastAsia="Times New Roman" w:hAnsi="Roboto" w:cs="Times New Roman"/>
          <w:color w:val="000000"/>
          <w:szCs w:val="22"/>
          <w:lang w:eastAsia="en-US"/>
        </w:rPr>
      </w:pPr>
    </w:p>
    <w:p w14:paraId="1892452B" w14:textId="5F8E93F3" w:rsidR="007D2556" w:rsidRDefault="00492616" w:rsidP="00492616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Question 9.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>Under the Received Header section of the results, look through the raw header and email contents. What URL do the links found in the email message point to?</w:t>
      </w:r>
    </w:p>
    <w:p w14:paraId="4475D954" w14:textId="77777777" w:rsidR="00492616" w:rsidRDefault="00492616" w:rsidP="00492616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5FEBA5CD" w14:textId="61001929" w:rsidR="00492616" w:rsidRDefault="00492616" w:rsidP="00DA23D4">
      <w:pPr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Answer:  </w:t>
      </w:r>
      <w:r w:rsidR="002347F1">
        <w:rPr>
          <w:rFonts w:ascii="Arial" w:eastAsia="Times New Roman" w:hAnsi="Arial" w:cs="Arial"/>
          <w:color w:val="000000"/>
          <w:szCs w:val="22"/>
          <w:lang w:eastAsia="en-US"/>
        </w:rPr>
        <w:t>There are multiple URL’s found in this email.  Most of them are from outlook.com or Microsoft.com</w:t>
      </w:r>
      <w:r w:rsidR="00A3104D">
        <w:rPr>
          <w:rFonts w:ascii="Arial" w:eastAsia="Times New Roman" w:hAnsi="Arial" w:cs="Arial"/>
          <w:color w:val="000000"/>
          <w:szCs w:val="22"/>
          <w:lang w:eastAsia="en-US"/>
        </w:rPr>
        <w:t xml:space="preserve">.  There is also an AWS </w:t>
      </w:r>
      <w:r w:rsidR="00C6055B">
        <w:rPr>
          <w:rFonts w:ascii="Arial" w:eastAsia="Times New Roman" w:hAnsi="Arial" w:cs="Arial"/>
          <w:color w:val="000000"/>
          <w:szCs w:val="22"/>
          <w:lang w:eastAsia="en-US"/>
        </w:rPr>
        <w:t xml:space="preserve">URL in this message, which </w:t>
      </w:r>
      <w:r w:rsidR="00113648">
        <w:rPr>
          <w:rFonts w:ascii="Arial" w:eastAsia="Times New Roman" w:hAnsi="Arial" w:cs="Arial"/>
          <w:color w:val="000000"/>
          <w:szCs w:val="22"/>
          <w:lang w:eastAsia="en-US"/>
        </w:rPr>
        <w:t xml:space="preserve">hosts Amazon could instance EC2.  There was one particular URL that seemed suspicious, </w:t>
      </w:r>
      <w:r w:rsidR="006E2306" w:rsidRPr="006E2306">
        <w:rPr>
          <w:rFonts w:ascii="Arial" w:eastAsia="Times New Roman" w:hAnsi="Arial" w:cs="Arial"/>
          <w:color w:val="000000"/>
          <w:szCs w:val="22"/>
          <w:lang w:eastAsia="en-US"/>
        </w:rPr>
        <w:t>pphosted.com</w:t>
      </w:r>
      <w:r w:rsidR="00153AF4">
        <w:rPr>
          <w:rFonts w:ascii="Arial" w:eastAsia="Times New Roman" w:hAnsi="Arial" w:cs="Arial"/>
          <w:color w:val="000000"/>
          <w:szCs w:val="22"/>
          <w:lang w:eastAsia="en-US"/>
        </w:rPr>
        <w:t xml:space="preserve">.  After researching this I found out that it is the domain of </w:t>
      </w:r>
      <w:r w:rsidR="00A71D6C">
        <w:rPr>
          <w:rFonts w:ascii="Arial" w:eastAsia="Times New Roman" w:hAnsi="Arial" w:cs="Arial"/>
          <w:color w:val="000000"/>
          <w:szCs w:val="22"/>
          <w:lang w:eastAsia="en-US"/>
        </w:rPr>
        <w:t xml:space="preserve">a cybersecurity service named ProofPoint essentials. </w:t>
      </w:r>
    </w:p>
    <w:p w14:paraId="0A8E8083" w14:textId="17E4D871" w:rsidR="00492616" w:rsidRPr="007D2556" w:rsidRDefault="00492616" w:rsidP="00492616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ab/>
      </w:r>
    </w:p>
    <w:p w14:paraId="3E744D53" w14:textId="50F64E0B" w:rsidR="007D2556" w:rsidRDefault="00A71D6C" w:rsidP="00A71D6C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Question 9.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>Do you think this is a legitimate email or a phishing email?</w:t>
      </w:r>
    </w:p>
    <w:p w14:paraId="327216D6" w14:textId="77777777" w:rsidR="00A71D6C" w:rsidRDefault="00A71D6C" w:rsidP="00A71D6C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087C854D" w14:textId="3581C7F0" w:rsidR="00A71D6C" w:rsidRDefault="00A71D6C" w:rsidP="00DA23D4">
      <w:pPr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Answer: </w:t>
      </w:r>
      <w:r w:rsidR="00967F33">
        <w:rPr>
          <w:rFonts w:ascii="Arial" w:eastAsia="Times New Roman" w:hAnsi="Arial" w:cs="Arial"/>
          <w:color w:val="000000"/>
          <w:szCs w:val="22"/>
          <w:lang w:eastAsia="en-US"/>
        </w:rPr>
        <w:t>I think this is a legitimate email.</w:t>
      </w:r>
    </w:p>
    <w:p w14:paraId="637B7E12" w14:textId="77777777" w:rsidR="00A71D6C" w:rsidRPr="007D2556" w:rsidRDefault="00A71D6C" w:rsidP="00A71D6C">
      <w:pPr>
        <w:spacing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0EC746AB" w14:textId="7DE77EC4" w:rsidR="007D2556" w:rsidRDefault="00DA23D4" w:rsidP="00DA23D4">
      <w:pPr>
        <w:spacing w:after="100"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Question 9. </w:t>
      </w:r>
      <w:r w:rsidR="007D2556" w:rsidRPr="007D2556">
        <w:rPr>
          <w:rFonts w:ascii="Arial" w:eastAsia="Times New Roman" w:hAnsi="Arial" w:cs="Arial"/>
          <w:color w:val="000000"/>
          <w:szCs w:val="22"/>
          <w:lang w:eastAsia="en-US"/>
        </w:rPr>
        <w:t>Justify your answer to the question above with as much detail and reasons as you are able to. Can you find out where the mail was sent from?</w:t>
      </w:r>
    </w:p>
    <w:p w14:paraId="0EE0B71B" w14:textId="77777777" w:rsidR="00DA23D4" w:rsidRDefault="00DA23D4" w:rsidP="00DA23D4">
      <w:pPr>
        <w:spacing w:after="100"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178E29B1" w14:textId="19F08704" w:rsidR="00DA23D4" w:rsidRDefault="00DA23D4" w:rsidP="00DA23D4">
      <w:pPr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Answer: </w:t>
      </w:r>
      <w:r w:rsidR="00967F33">
        <w:rPr>
          <w:rFonts w:ascii="Arial" w:eastAsia="Times New Roman" w:hAnsi="Arial" w:cs="Arial"/>
          <w:color w:val="000000"/>
          <w:szCs w:val="22"/>
          <w:lang w:eastAsia="en-US"/>
        </w:rPr>
        <w:t>What is happening here is that</w:t>
      </w:r>
      <w:r w:rsidR="00132783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="00893A20">
        <w:rPr>
          <w:rFonts w:ascii="Arial" w:eastAsia="Times New Roman" w:hAnsi="Arial" w:cs="Arial"/>
          <w:color w:val="000000"/>
          <w:szCs w:val="22"/>
          <w:lang w:eastAsia="en-US"/>
        </w:rPr>
        <w:t xml:space="preserve">this email is going through a series of hops.  The first 5 hops are through Microsoft’s security analysis.  These all pass, and even the first hop where it starts, mentions its not blacklisted.  Where it is failing SPF is when ProofPoint </w:t>
      </w:r>
      <w:r w:rsidR="008757FC">
        <w:rPr>
          <w:rFonts w:ascii="Arial" w:eastAsia="Times New Roman" w:hAnsi="Arial" w:cs="Arial"/>
          <w:color w:val="000000"/>
          <w:szCs w:val="22"/>
          <w:lang w:eastAsia="en-US"/>
        </w:rPr>
        <w:t xml:space="preserve">essentials reviews it, before its reviewed by SPF.  The handshake between ProofPoint and SPF is where it </w:t>
      </w:r>
      <w:r w:rsidR="008C1080">
        <w:rPr>
          <w:rFonts w:ascii="Arial" w:eastAsia="Times New Roman" w:hAnsi="Arial" w:cs="Arial"/>
          <w:color w:val="000000"/>
          <w:szCs w:val="22"/>
          <w:lang w:eastAsia="en-US"/>
        </w:rPr>
        <w:t xml:space="preserve">fails SPF check.  </w:t>
      </w:r>
      <w:r w:rsidR="0015349C">
        <w:rPr>
          <w:rFonts w:ascii="Arial" w:eastAsia="Times New Roman" w:hAnsi="Arial" w:cs="Arial"/>
          <w:color w:val="000000"/>
          <w:szCs w:val="22"/>
          <w:lang w:eastAsia="en-US"/>
        </w:rPr>
        <w:t>Within the output it shows the failing IP address is assigned to ProofPoint</w:t>
      </w:r>
      <w:r w:rsidR="00A31881">
        <w:rPr>
          <w:rFonts w:ascii="Arial" w:eastAsia="Times New Roman" w:hAnsi="Arial" w:cs="Arial"/>
          <w:color w:val="000000"/>
          <w:szCs w:val="22"/>
          <w:lang w:eastAsia="en-US"/>
        </w:rPr>
        <w:t xml:space="preserve">.  The corrective action would be to </w:t>
      </w:r>
      <w:r w:rsidR="00935D61">
        <w:rPr>
          <w:rFonts w:ascii="Arial" w:eastAsia="Times New Roman" w:hAnsi="Arial" w:cs="Arial"/>
          <w:color w:val="000000"/>
          <w:szCs w:val="22"/>
          <w:lang w:eastAsia="en-US"/>
        </w:rPr>
        <w:t>add</w:t>
      </w:r>
      <w:r w:rsidR="00A31881">
        <w:rPr>
          <w:rFonts w:ascii="Arial" w:eastAsia="Times New Roman" w:hAnsi="Arial" w:cs="Arial"/>
          <w:color w:val="000000"/>
          <w:szCs w:val="22"/>
          <w:lang w:eastAsia="en-US"/>
        </w:rPr>
        <w:t xml:space="preserve"> ProofPoint </w:t>
      </w:r>
      <w:r w:rsidR="00935D61">
        <w:rPr>
          <w:rFonts w:ascii="Arial" w:eastAsia="Times New Roman" w:hAnsi="Arial" w:cs="Arial"/>
          <w:color w:val="000000"/>
          <w:szCs w:val="22"/>
          <w:lang w:eastAsia="en-US"/>
        </w:rPr>
        <w:t xml:space="preserve">to ASU’s recognized domains. </w:t>
      </w:r>
    </w:p>
    <w:p w14:paraId="3C0BB1E0" w14:textId="77777777" w:rsidR="00A15B3A" w:rsidRDefault="00A15B3A" w:rsidP="00DA23D4">
      <w:pPr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31E05373" w14:textId="6CBE4AD1" w:rsidR="00A15B3A" w:rsidRDefault="00A15B3A" w:rsidP="00DA23D4">
      <w:pPr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This is the original sender - </w:t>
      </w:r>
      <w:r w:rsidRPr="00A15B3A">
        <w:rPr>
          <w:rFonts w:ascii="Arial" w:eastAsia="Times New Roman" w:hAnsi="Arial" w:cs="Arial"/>
          <w:color w:val="000000"/>
          <w:szCs w:val="22"/>
          <w:lang w:eastAsia="en-US"/>
        </w:rPr>
        <w:t>pps.filterd 127.0.0.1</w:t>
      </w:r>
    </w:p>
    <w:p w14:paraId="0A45C2CE" w14:textId="43E22F09" w:rsidR="00DA23D4" w:rsidRPr="007D2556" w:rsidRDefault="00DA23D4" w:rsidP="00DA23D4">
      <w:pPr>
        <w:spacing w:after="100" w:line="240" w:lineRule="auto"/>
        <w:ind w:firstLine="0"/>
        <w:textAlignment w:val="baseline"/>
        <w:rPr>
          <w:rFonts w:ascii="Arial" w:eastAsia="Times New Roman" w:hAnsi="Arial" w:cs="Arial"/>
          <w:color w:val="000000"/>
          <w:szCs w:val="22"/>
          <w:lang w:eastAsia="en-US"/>
        </w:rPr>
      </w:pPr>
    </w:p>
    <w:p w14:paraId="51F052E6" w14:textId="3F62D186" w:rsidR="00AE5A2B" w:rsidRPr="009E73AA" w:rsidRDefault="00AE5A2B" w:rsidP="00906A47">
      <w:pPr>
        <w:ind w:firstLine="0"/>
      </w:pPr>
    </w:p>
    <w:sectPr w:rsidR="00AE5A2B" w:rsidRPr="009E73AA" w:rsidSect="004658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2636" w14:textId="77777777" w:rsidR="00465863" w:rsidRDefault="00465863">
      <w:pPr>
        <w:spacing w:line="240" w:lineRule="auto"/>
      </w:pPr>
      <w:r>
        <w:separator/>
      </w:r>
    </w:p>
    <w:p w14:paraId="0508DEB5" w14:textId="77777777" w:rsidR="00465863" w:rsidRDefault="00465863"/>
  </w:endnote>
  <w:endnote w:type="continuationSeparator" w:id="0">
    <w:p w14:paraId="0109BD26" w14:textId="77777777" w:rsidR="00465863" w:rsidRDefault="00465863">
      <w:pPr>
        <w:spacing w:line="240" w:lineRule="auto"/>
      </w:pPr>
      <w:r>
        <w:continuationSeparator/>
      </w:r>
    </w:p>
    <w:p w14:paraId="6DAA0570" w14:textId="77777777" w:rsidR="00465863" w:rsidRDefault="004658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1328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B8B0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088F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B626" w14:textId="77777777" w:rsidR="00465863" w:rsidRDefault="00465863">
      <w:pPr>
        <w:spacing w:line="240" w:lineRule="auto"/>
      </w:pPr>
      <w:r>
        <w:separator/>
      </w:r>
    </w:p>
    <w:p w14:paraId="145EA47A" w14:textId="77777777" w:rsidR="00465863" w:rsidRDefault="00465863"/>
  </w:footnote>
  <w:footnote w:type="continuationSeparator" w:id="0">
    <w:p w14:paraId="498705F8" w14:textId="77777777" w:rsidR="00465863" w:rsidRDefault="00465863">
      <w:pPr>
        <w:spacing w:line="240" w:lineRule="auto"/>
      </w:pPr>
      <w:r>
        <w:continuationSeparator/>
      </w:r>
    </w:p>
    <w:p w14:paraId="5BFCD5D5" w14:textId="77777777" w:rsidR="00465863" w:rsidRDefault="004658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90332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DF52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87FA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AE1DA3"/>
    <w:multiLevelType w:val="multilevel"/>
    <w:tmpl w:val="51F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243175389">
    <w:abstractNumId w:val="10"/>
    <w:lvlOverride w:ilvl="0">
      <w:lvl w:ilvl="0">
        <w:numFmt w:val="lowerRoman"/>
        <w:lvlText w:val="%1."/>
        <w:lvlJc w:val="right"/>
      </w:lvl>
    </w:lvlOverride>
  </w:num>
  <w:num w:numId="13" w16cid:durableId="1660378600">
    <w:abstractNumId w:val="10"/>
    <w:lvlOverride w:ilvl="0">
      <w:lvl w:ilvl="0">
        <w:numFmt w:val="lowerRoman"/>
        <w:lvlText w:val="%1."/>
        <w:lvlJc w:val="right"/>
      </w:lvl>
    </w:lvlOverride>
  </w:num>
  <w:num w:numId="14" w16cid:durableId="723988447">
    <w:abstractNumId w:val="10"/>
    <w:lvlOverride w:ilvl="0">
      <w:lvl w:ilvl="0">
        <w:numFmt w:val="lowerRoman"/>
        <w:lvlText w:val="%1."/>
        <w:lvlJc w:val="right"/>
      </w:lvl>
    </w:lvlOverride>
  </w:num>
  <w:num w:numId="15" w16cid:durableId="363334086">
    <w:abstractNumId w:val="10"/>
    <w:lvlOverride w:ilvl="0">
      <w:lvl w:ilvl="0">
        <w:numFmt w:val="lowerRoman"/>
        <w:lvlText w:val="%1."/>
        <w:lvlJc w:val="right"/>
      </w:lvl>
    </w:lvlOverride>
  </w:num>
  <w:num w:numId="16" w16cid:durableId="1152714275">
    <w:abstractNumId w:val="10"/>
    <w:lvlOverride w:ilvl="0">
      <w:lvl w:ilvl="0">
        <w:numFmt w:val="lowerRoman"/>
        <w:lvlText w:val="%1."/>
        <w:lvlJc w:val="right"/>
      </w:lvl>
    </w:lvlOverride>
  </w:num>
  <w:num w:numId="17" w16cid:durableId="361978349">
    <w:abstractNumId w:val="10"/>
    <w:lvlOverride w:ilvl="0">
      <w:lvl w:ilvl="0">
        <w:numFmt w:val="lowerRoman"/>
        <w:lvlText w:val="%1."/>
        <w:lvlJc w:val="right"/>
      </w:lvl>
    </w:lvlOverride>
  </w:num>
  <w:num w:numId="18" w16cid:durableId="2100482">
    <w:abstractNumId w:val="10"/>
    <w:lvlOverride w:ilvl="0">
      <w:lvl w:ilvl="0">
        <w:numFmt w:val="lowerRoman"/>
        <w:lvlText w:val="%1."/>
        <w:lvlJc w:val="right"/>
      </w:lvl>
    </w:lvlOverride>
  </w:num>
  <w:num w:numId="19" w16cid:durableId="1321614514">
    <w:abstractNumId w:val="10"/>
    <w:lvlOverride w:ilvl="0">
      <w:lvl w:ilvl="0">
        <w:numFmt w:val="lowerRoman"/>
        <w:lvlText w:val="%1."/>
        <w:lvlJc w:val="right"/>
      </w:lvl>
    </w:lvlOverride>
  </w:num>
  <w:num w:numId="20" w16cid:durableId="194656698">
    <w:abstractNumId w:val="10"/>
    <w:lvlOverride w:ilvl="0">
      <w:lvl w:ilvl="0">
        <w:numFmt w:val="lowerRoman"/>
        <w:lvlText w:val="%1."/>
        <w:lvlJc w:val="right"/>
      </w:lvl>
    </w:lvlOverride>
  </w:num>
  <w:num w:numId="21" w16cid:durableId="1562012564">
    <w:abstractNumId w:val="10"/>
    <w:lvlOverride w:ilvl="0">
      <w:lvl w:ilvl="0">
        <w:numFmt w:val="lowerRoman"/>
        <w:lvlText w:val="%1."/>
        <w:lvlJc w:val="right"/>
      </w:lvl>
    </w:lvlOverride>
  </w:num>
  <w:num w:numId="22" w16cid:durableId="202140777">
    <w:abstractNumId w:val="1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6D"/>
    <w:rsid w:val="00023AFE"/>
    <w:rsid w:val="000266B6"/>
    <w:rsid w:val="0004746B"/>
    <w:rsid w:val="0005420A"/>
    <w:rsid w:val="000622F1"/>
    <w:rsid w:val="00096654"/>
    <w:rsid w:val="000A3D9B"/>
    <w:rsid w:val="000B302F"/>
    <w:rsid w:val="000C2A04"/>
    <w:rsid w:val="000D4642"/>
    <w:rsid w:val="000D539D"/>
    <w:rsid w:val="000F38B6"/>
    <w:rsid w:val="00113648"/>
    <w:rsid w:val="00116273"/>
    <w:rsid w:val="00132783"/>
    <w:rsid w:val="0013284C"/>
    <w:rsid w:val="001377EC"/>
    <w:rsid w:val="0015349C"/>
    <w:rsid w:val="00153AF4"/>
    <w:rsid w:val="00191F27"/>
    <w:rsid w:val="002347F1"/>
    <w:rsid w:val="00261AB9"/>
    <w:rsid w:val="00265F18"/>
    <w:rsid w:val="002C79E6"/>
    <w:rsid w:val="002E6FA2"/>
    <w:rsid w:val="002E73A3"/>
    <w:rsid w:val="002F3AE9"/>
    <w:rsid w:val="002F47F4"/>
    <w:rsid w:val="002F696F"/>
    <w:rsid w:val="00351055"/>
    <w:rsid w:val="003804CC"/>
    <w:rsid w:val="00442C75"/>
    <w:rsid w:val="00465863"/>
    <w:rsid w:val="0047169D"/>
    <w:rsid w:val="00492616"/>
    <w:rsid w:val="00497994"/>
    <w:rsid w:val="0056129B"/>
    <w:rsid w:val="005C199E"/>
    <w:rsid w:val="00664C1A"/>
    <w:rsid w:val="006E2306"/>
    <w:rsid w:val="006F1A09"/>
    <w:rsid w:val="00732B84"/>
    <w:rsid w:val="007A5D6F"/>
    <w:rsid w:val="007D2556"/>
    <w:rsid w:val="007F5862"/>
    <w:rsid w:val="00863DA6"/>
    <w:rsid w:val="00865533"/>
    <w:rsid w:val="0087407D"/>
    <w:rsid w:val="008757FC"/>
    <w:rsid w:val="00893A20"/>
    <w:rsid w:val="008C1080"/>
    <w:rsid w:val="00906A47"/>
    <w:rsid w:val="00921560"/>
    <w:rsid w:val="00935D61"/>
    <w:rsid w:val="00967F33"/>
    <w:rsid w:val="009853D8"/>
    <w:rsid w:val="009A63A2"/>
    <w:rsid w:val="009E73AA"/>
    <w:rsid w:val="00A02BB6"/>
    <w:rsid w:val="00A02D1F"/>
    <w:rsid w:val="00A15B3A"/>
    <w:rsid w:val="00A3104D"/>
    <w:rsid w:val="00A31881"/>
    <w:rsid w:val="00A417C1"/>
    <w:rsid w:val="00A65927"/>
    <w:rsid w:val="00A71D6C"/>
    <w:rsid w:val="00AE5A2B"/>
    <w:rsid w:val="00AF2482"/>
    <w:rsid w:val="00B30DD3"/>
    <w:rsid w:val="00B863FB"/>
    <w:rsid w:val="00B86440"/>
    <w:rsid w:val="00BB2D6F"/>
    <w:rsid w:val="00BB629F"/>
    <w:rsid w:val="00BD230B"/>
    <w:rsid w:val="00C00F8F"/>
    <w:rsid w:val="00C03068"/>
    <w:rsid w:val="00C459F6"/>
    <w:rsid w:val="00C56F17"/>
    <w:rsid w:val="00C6055B"/>
    <w:rsid w:val="00C946EB"/>
    <w:rsid w:val="00CA7DFE"/>
    <w:rsid w:val="00D620FD"/>
    <w:rsid w:val="00D647CE"/>
    <w:rsid w:val="00D738D2"/>
    <w:rsid w:val="00D91044"/>
    <w:rsid w:val="00DA23D4"/>
    <w:rsid w:val="00DD705F"/>
    <w:rsid w:val="00E67454"/>
    <w:rsid w:val="00E8406D"/>
    <w:rsid w:val="00E91DE4"/>
    <w:rsid w:val="00EB0E2D"/>
    <w:rsid w:val="00EF55C5"/>
    <w:rsid w:val="00F35E11"/>
    <w:rsid w:val="00F6242A"/>
    <w:rsid w:val="00F83D49"/>
    <w:rsid w:val="00FD0666"/>
    <w:rsid w:val="00FE623A"/>
    <w:rsid w:val="00FF25DF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E2F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2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5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71EC99F264BE0BE844D6A0A46F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2694-FC3E-4BEA-BE8D-457A667B28FE}"/>
      </w:docPartPr>
      <w:docPartBody>
        <w:p w:rsidR="00E13D94" w:rsidRDefault="00000000">
          <w:pPr>
            <w:pStyle w:val="73D71EC99F264BE0BE844D6A0A46F5E3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94"/>
    <w:rsid w:val="0027778C"/>
    <w:rsid w:val="00B4772F"/>
    <w:rsid w:val="00E1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71EC99F264BE0BE844D6A0A46F5E3">
    <w:name w:val="73D71EC99F264BE0BE844D6A0A46F5E3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Bil24</b:Tag>
    <b:SourceType>InternetSite</b:SourceType>
    <b:Guid>{44311AA2-BE92-4CC7-BEEC-C1D194808A3E}</b:Guid>
    <b:Title>GitLab warns of critical zero-click account hijacking vulnerability</b:Title>
    <b:Year>2024</b:Year>
    <b:Author>
      <b:Author>
        <b:NameList>
          <b:Person>
            <b:Last>Toulas</b:Last>
            <b:First>Bill</b:First>
          </b:Person>
        </b:NameList>
      </b:Author>
    </b:Author>
    <b:InternetSiteTitle>Bleeping Computer</b:InternetSiteTitle>
    <b:Month>Janurary</b:Month>
    <b:Day>12</b:Day>
    <b:URL>https://www.bleepingcomputer.com/news/security/gitlab-warns-of-critical-zero-click-account-hijacking-vulnerability/</b:URL>
    <b:RefOrder>1</b:RefOrder>
  </b:Source>
</b:Sourc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08D00A-894D-4B7B-894B-399CCF50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2024-01-13T01:22:00Z</dcterms:created>
  <dcterms:modified xsi:type="dcterms:W3CDTF">2024-01-27T22:38:00Z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