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E95" w14:textId="77777777" w:rsidR="002C79E6" w:rsidRDefault="002C79E6" w:rsidP="002C79E6"/>
    <w:p w14:paraId="66684AAB" w14:textId="77777777" w:rsidR="002C79E6" w:rsidRDefault="002C79E6" w:rsidP="002C79E6"/>
    <w:p w14:paraId="4A057B94" w14:textId="77777777" w:rsidR="002C79E6" w:rsidRDefault="002C79E6" w:rsidP="002C79E6"/>
    <w:p w14:paraId="4F62C777" w14:textId="77777777" w:rsidR="002C79E6" w:rsidRDefault="002C79E6" w:rsidP="002C79E6"/>
    <w:p w14:paraId="1B8AECE2" w14:textId="77777777" w:rsidR="002C79E6" w:rsidRDefault="002C79E6" w:rsidP="002C79E6"/>
    <w:p w14:paraId="2D976240" w14:textId="40250835" w:rsidR="201D26C8" w:rsidRDefault="000036E8" w:rsidP="002C79E6">
      <w:pPr>
        <w:pStyle w:val="Subtitle"/>
        <w:rPr>
          <w:rFonts w:asciiTheme="majorHAnsi" w:eastAsiaTheme="majorEastAsia" w:hAnsiTheme="majorHAnsi" w:cstheme="majorBidi"/>
          <w:b/>
          <w:szCs w:val="24"/>
        </w:rPr>
      </w:pPr>
      <w:bookmarkStart w:id="0" w:name="_Hlk180235571"/>
      <w:r w:rsidRPr="000036E8">
        <w:rPr>
          <w:rFonts w:asciiTheme="majorHAnsi" w:eastAsiaTheme="majorEastAsia" w:hAnsiTheme="majorHAnsi" w:cstheme="majorBidi"/>
          <w:b/>
          <w:szCs w:val="24"/>
        </w:rPr>
        <w:t xml:space="preserve">Assignment: </w:t>
      </w:r>
      <w:r w:rsidR="00E6109B" w:rsidRPr="00E6109B">
        <w:rPr>
          <w:rFonts w:asciiTheme="majorHAnsi" w:eastAsiaTheme="majorEastAsia" w:hAnsiTheme="majorHAnsi" w:cstheme="majorBidi"/>
          <w:b/>
          <w:szCs w:val="24"/>
        </w:rPr>
        <w:t>Retrieve Data from Multiple Tables</w:t>
      </w:r>
    </w:p>
    <w:bookmarkEnd w:id="0"/>
    <w:p w14:paraId="07F44174" w14:textId="77777777" w:rsidR="000036E8" w:rsidRPr="000036E8" w:rsidRDefault="000036E8" w:rsidP="000036E8"/>
    <w:p w14:paraId="23A10A44" w14:textId="7DB2F7F5" w:rsidR="00A417C1" w:rsidRDefault="00FC4E23" w:rsidP="002C79E6">
      <w:pPr>
        <w:pStyle w:val="Subtitle"/>
      </w:pPr>
      <w:r>
        <w:t>Brandon Trinkle</w:t>
      </w:r>
    </w:p>
    <w:p w14:paraId="7413A472" w14:textId="40FF5E5B" w:rsidR="002C79E6" w:rsidRDefault="00FC4E23" w:rsidP="002C79E6">
      <w:pPr>
        <w:pStyle w:val="Subtitle"/>
      </w:pPr>
      <w:r>
        <w:t>Arizona State University</w:t>
      </w:r>
    </w:p>
    <w:p w14:paraId="3098B023" w14:textId="71E174F2" w:rsidR="002C79E6" w:rsidRDefault="00FC4E23" w:rsidP="002C79E6">
      <w:pPr>
        <w:pStyle w:val="Subtitle"/>
      </w:pPr>
      <w:r>
        <w:t xml:space="preserve">IFT </w:t>
      </w:r>
      <w:r w:rsidR="00863AAE">
        <w:t>300</w:t>
      </w:r>
    </w:p>
    <w:p w14:paraId="6CA9F8F7" w14:textId="31A84921" w:rsidR="002C79E6" w:rsidRDefault="00FC4E23" w:rsidP="002C79E6">
      <w:pPr>
        <w:pStyle w:val="Subtitle"/>
      </w:pPr>
      <w:r>
        <w:t xml:space="preserve">Professor </w:t>
      </w:r>
      <w:r w:rsidR="008768F6" w:rsidRPr="008768F6">
        <w:t>Ashish Gulati</w:t>
      </w:r>
    </w:p>
    <w:p w14:paraId="4FC11C28" w14:textId="02614A81" w:rsidR="201D26C8" w:rsidRDefault="00AA5D8D" w:rsidP="002C79E6">
      <w:pPr>
        <w:pStyle w:val="Subtitle"/>
      </w:pPr>
      <w:r>
        <w:t>11/4</w:t>
      </w:r>
      <w:r w:rsidR="00FC4E23">
        <w:t>/2024</w:t>
      </w:r>
    </w:p>
    <w:p w14:paraId="3E62114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3CEBF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443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146C5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58CCCB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96B8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3EC01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5C08F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4862F795" w14:textId="67826AEE" w:rsidR="009B23FD" w:rsidRPr="009B23FD" w:rsidRDefault="008768F6" w:rsidP="009B23FD">
      <w:pPr>
        <w:ind w:firstLine="0"/>
        <w:jc w:val="center"/>
        <w:rPr>
          <w:noProof/>
        </w:rPr>
      </w:pPr>
      <w:r w:rsidRPr="008768F6">
        <w:rPr>
          <w:rFonts w:asciiTheme="majorHAnsi" w:eastAsiaTheme="majorEastAsia" w:hAnsiTheme="majorHAnsi" w:cstheme="majorBidi"/>
          <w:b/>
        </w:rPr>
        <w:lastRenderedPageBreak/>
        <w:t xml:space="preserve">Assignment: </w:t>
      </w:r>
      <w:r w:rsidR="00E6109B" w:rsidRPr="00E6109B">
        <w:rPr>
          <w:rFonts w:asciiTheme="majorHAnsi" w:eastAsiaTheme="majorEastAsia" w:hAnsiTheme="majorHAnsi" w:cstheme="majorBidi"/>
          <w:b/>
        </w:rPr>
        <w:t>Retrieve Data from Multiple Tables</w:t>
      </w:r>
    </w:p>
    <w:p w14:paraId="17C0ECDE" w14:textId="3A2E4CEA" w:rsidR="009B23FD" w:rsidRDefault="00D53163" w:rsidP="009B23FD">
      <w:pPr>
        <w:pStyle w:val="ListParagraph"/>
        <w:numPr>
          <w:ilvl w:val="0"/>
          <w:numId w:val="12"/>
        </w:numPr>
      </w:pPr>
      <w:r w:rsidRPr="00D53163">
        <w:t>Write a SELECT statement that returns all columns from the Vendors table inner-joined with the Invoices table</w:t>
      </w:r>
      <w:r w:rsidR="009B23FD" w:rsidRPr="009B23FD">
        <w:t xml:space="preserve">. </w:t>
      </w:r>
    </w:p>
    <w:p w14:paraId="3F737654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B8F48F6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52EED40B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2F497932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30BB4CC8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1C7D516D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0EA981FE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17EC9404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69F70D68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10/28/2024      Question 1</w:t>
      </w:r>
    </w:p>
    <w:p w14:paraId="45CA3236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F51CE0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61C6B7" w14:textId="77777777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14:paraId="0C8600B0" w14:textId="601D18D5" w:rsidR="00531A5D" w:rsidRDefault="00531A5D" w:rsidP="00531A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A9481B2" w14:textId="04D21462" w:rsidR="009B23FD" w:rsidRDefault="00531A5D" w:rsidP="009B23FD">
      <w:pPr>
        <w:ind w:firstLine="0"/>
      </w:pPr>
      <w:r w:rsidRPr="00531A5D">
        <w:drawing>
          <wp:inline distT="0" distB="0" distL="0" distR="0" wp14:anchorId="0A64AD60" wp14:editId="4C6346A9">
            <wp:extent cx="5943600" cy="3712210"/>
            <wp:effectExtent l="0" t="0" r="0" b="2540"/>
            <wp:docPr id="53704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5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BDD" w14:textId="1D49849A" w:rsidR="003E4106" w:rsidRDefault="003E4106" w:rsidP="009B23FD">
      <w:pPr>
        <w:ind w:firstLine="0"/>
      </w:pPr>
    </w:p>
    <w:p w14:paraId="6A390CBD" w14:textId="77777777" w:rsidR="0016361B" w:rsidRDefault="0016361B" w:rsidP="009B23FD">
      <w:pPr>
        <w:ind w:firstLine="0"/>
      </w:pPr>
    </w:p>
    <w:p w14:paraId="11AA60FD" w14:textId="77777777" w:rsidR="0016361B" w:rsidRDefault="0016361B" w:rsidP="009B23FD">
      <w:pPr>
        <w:ind w:firstLine="0"/>
      </w:pPr>
    </w:p>
    <w:p w14:paraId="49F8D38A" w14:textId="77777777" w:rsidR="0016361B" w:rsidRDefault="0016361B" w:rsidP="009B23FD">
      <w:pPr>
        <w:ind w:firstLine="0"/>
      </w:pPr>
    </w:p>
    <w:p w14:paraId="47F3BA81" w14:textId="77777777" w:rsidR="0016361B" w:rsidRDefault="00685273" w:rsidP="0016361B">
      <w:pPr>
        <w:ind w:firstLine="0"/>
      </w:pPr>
      <w:r>
        <w:lastRenderedPageBreak/>
        <w:t xml:space="preserve">2. </w:t>
      </w:r>
      <w:r w:rsidR="0016361B">
        <w:t>Write a SELECT statement that returns four columns:</w:t>
      </w:r>
    </w:p>
    <w:p w14:paraId="6C46B4DC" w14:textId="77777777" w:rsidR="0016361B" w:rsidRDefault="0016361B" w:rsidP="0016361B">
      <w:pPr>
        <w:ind w:firstLine="0"/>
      </w:pPr>
      <w:proofErr w:type="spellStart"/>
      <w:r>
        <w:t>VendorName</w:t>
      </w:r>
      <w:proofErr w:type="spellEnd"/>
      <w:r>
        <w:t xml:space="preserve"> From the Vendors table</w:t>
      </w:r>
    </w:p>
    <w:p w14:paraId="6F955F7E" w14:textId="77777777" w:rsidR="0016361B" w:rsidRDefault="0016361B" w:rsidP="0016361B">
      <w:pPr>
        <w:ind w:firstLine="0"/>
      </w:pPr>
      <w:proofErr w:type="spellStart"/>
      <w:r>
        <w:t>InvoiceNumber</w:t>
      </w:r>
      <w:proofErr w:type="spellEnd"/>
      <w:r>
        <w:t xml:space="preserve"> From the Invoices table</w:t>
      </w:r>
    </w:p>
    <w:p w14:paraId="507D637A" w14:textId="77777777" w:rsidR="0016361B" w:rsidRDefault="0016361B" w:rsidP="0016361B">
      <w:pPr>
        <w:ind w:firstLine="0"/>
      </w:pPr>
      <w:proofErr w:type="spellStart"/>
      <w:r>
        <w:t>InvoiceDate</w:t>
      </w:r>
      <w:proofErr w:type="spellEnd"/>
      <w:r>
        <w:t xml:space="preserve"> From the Invoices table</w:t>
      </w:r>
    </w:p>
    <w:p w14:paraId="755E1F27" w14:textId="77777777" w:rsidR="0016361B" w:rsidRDefault="0016361B" w:rsidP="0016361B">
      <w:pPr>
        <w:ind w:firstLine="0"/>
      </w:pPr>
      <w:r>
        <w:t xml:space="preserve">Balance </w:t>
      </w:r>
      <w:proofErr w:type="spellStart"/>
      <w:r>
        <w:t>InvoiceTotal</w:t>
      </w:r>
      <w:proofErr w:type="spellEnd"/>
      <w:r>
        <w:t xml:space="preserve"> minus the sum of </w:t>
      </w:r>
      <w:proofErr w:type="spellStart"/>
      <w:r>
        <w:t>PaymentTotal</w:t>
      </w:r>
      <w:proofErr w:type="spellEnd"/>
      <w:r>
        <w:t xml:space="preserve"> and </w:t>
      </w:r>
      <w:proofErr w:type="spellStart"/>
      <w:r>
        <w:t>CreditTotal</w:t>
      </w:r>
      <w:proofErr w:type="spellEnd"/>
    </w:p>
    <w:p w14:paraId="1F15431B" w14:textId="36DE0139" w:rsidR="00E757D6" w:rsidRDefault="0016361B" w:rsidP="0016361B">
      <w:pPr>
        <w:ind w:firstLine="0"/>
      </w:pPr>
      <w:r>
        <w:t xml:space="preserve">The result set should have one row for each invoice with a non-zero balance. Sort the result set by </w:t>
      </w:r>
      <w:proofErr w:type="spellStart"/>
      <w:r>
        <w:t>VendorName</w:t>
      </w:r>
      <w:proofErr w:type="spellEnd"/>
      <w:r>
        <w:t xml:space="preserve"> in ascending order.</w:t>
      </w:r>
    </w:p>
    <w:p w14:paraId="28429598" w14:textId="77777777" w:rsidR="007A2CBB" w:rsidRDefault="007A2CBB" w:rsidP="0016361B">
      <w:pPr>
        <w:ind w:firstLine="0"/>
      </w:pPr>
    </w:p>
    <w:p w14:paraId="3A6BAD57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E5AE6F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3961AB45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72F452D3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221A63E9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6977B3D7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303B22E9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67B71C62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76C8D056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10/28/2024      Question 1</w:t>
      </w:r>
    </w:p>
    <w:p w14:paraId="10ED734C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06CEE6C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6E036778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A55651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ED19D9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056B0E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</w:p>
    <w:p w14:paraId="29E8CE08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14:paraId="6334C97E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</w:p>
    <w:p w14:paraId="7B22D6A3" w14:textId="77777777" w:rsidR="00845749" w:rsidRDefault="00845749" w:rsidP="0084574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14:paraId="778C537A" w14:textId="0FD9BE49" w:rsidR="00A0171F" w:rsidRPr="001647F9" w:rsidRDefault="00845749" w:rsidP="0018424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399185" w14:textId="628A0B5B" w:rsidR="00845749" w:rsidRDefault="001647F9" w:rsidP="0018424A">
      <w:pPr>
        <w:autoSpaceDE w:val="0"/>
        <w:autoSpaceDN w:val="0"/>
        <w:adjustRightInd w:val="0"/>
        <w:spacing w:line="240" w:lineRule="auto"/>
        <w:ind w:firstLine="0"/>
        <w:rPr>
          <w:b/>
          <w:bCs/>
        </w:rPr>
      </w:pPr>
      <w:r w:rsidRPr="001647F9">
        <w:rPr>
          <w:b/>
          <w:bCs/>
        </w:rPr>
        <w:lastRenderedPageBreak/>
        <w:drawing>
          <wp:inline distT="0" distB="0" distL="0" distR="0" wp14:anchorId="64E29DFD" wp14:editId="72FB9EFC">
            <wp:extent cx="5943600" cy="3712210"/>
            <wp:effectExtent l="0" t="0" r="0" b="2540"/>
            <wp:docPr id="162589610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6105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0119" w14:textId="77777777" w:rsidR="0018424A" w:rsidRDefault="0018424A" w:rsidP="0018424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6361ECFC" w14:textId="77777777" w:rsidR="0018424A" w:rsidRDefault="0018424A" w:rsidP="0018424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6B1B2C65" w14:textId="77777777" w:rsidR="0018424A" w:rsidRDefault="0018424A" w:rsidP="0018424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08F481D1" w14:textId="77777777" w:rsidR="00746118" w:rsidRDefault="00B54698" w:rsidP="00746118">
      <w:pPr>
        <w:ind w:firstLine="0"/>
      </w:pPr>
      <w:r>
        <w:t xml:space="preserve">3.  </w:t>
      </w:r>
      <w:r w:rsidR="00AA3FF9" w:rsidRPr="00AA3FF9">
        <w:t xml:space="preserve"> </w:t>
      </w:r>
      <w:r w:rsidR="00746118">
        <w:t>Write a SELECT statement that returns three columns:</w:t>
      </w:r>
    </w:p>
    <w:p w14:paraId="2724E567" w14:textId="77777777" w:rsidR="00746118" w:rsidRDefault="00746118" w:rsidP="00746118">
      <w:pPr>
        <w:ind w:firstLine="0"/>
      </w:pPr>
      <w:proofErr w:type="spellStart"/>
      <w:r>
        <w:t>VendorName</w:t>
      </w:r>
      <w:proofErr w:type="spellEnd"/>
      <w:r>
        <w:t xml:space="preserve"> From the Vendors table</w:t>
      </w:r>
    </w:p>
    <w:p w14:paraId="4D8155EB" w14:textId="77777777" w:rsidR="00746118" w:rsidRDefault="00746118" w:rsidP="00746118">
      <w:pPr>
        <w:ind w:firstLine="0"/>
      </w:pPr>
      <w:proofErr w:type="spellStart"/>
      <w:r>
        <w:t>DefaultAccountNo</w:t>
      </w:r>
      <w:proofErr w:type="spellEnd"/>
      <w:r>
        <w:t xml:space="preserve"> From the Vendors table</w:t>
      </w:r>
    </w:p>
    <w:p w14:paraId="75C9E65E" w14:textId="77777777" w:rsidR="00746118" w:rsidRDefault="00746118" w:rsidP="00746118">
      <w:pPr>
        <w:ind w:firstLine="0"/>
      </w:pPr>
      <w:proofErr w:type="spellStart"/>
      <w:r>
        <w:t>AccountDescription</w:t>
      </w:r>
      <w:proofErr w:type="spellEnd"/>
      <w:r>
        <w:t xml:space="preserve"> From the </w:t>
      </w:r>
      <w:proofErr w:type="spellStart"/>
      <w:r>
        <w:t>GLAccounts</w:t>
      </w:r>
      <w:proofErr w:type="spellEnd"/>
      <w:r>
        <w:t xml:space="preserve"> table</w:t>
      </w:r>
    </w:p>
    <w:p w14:paraId="5BBCA3C8" w14:textId="5D97A7B9" w:rsidR="00AA3FF9" w:rsidRPr="00AA3FF9" w:rsidRDefault="00746118" w:rsidP="00746118">
      <w:pPr>
        <w:ind w:firstLine="0"/>
      </w:pPr>
      <w:r>
        <w:t>The result set should have one row for each vendor, with the account number and account description for that vendor’s default account number.</w:t>
      </w:r>
    </w:p>
    <w:p w14:paraId="20CB7436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35FA09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09C5EA83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08C262C2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245364AD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2E49FD2B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67821690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04A87825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4E15D126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10/28/2024      Question 1</w:t>
      </w:r>
    </w:p>
    <w:p w14:paraId="36057101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CCF0CF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163EE694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08A25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DefaultAccountNo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6060C5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AccountDescription</w:t>
      </w:r>
      <w:proofErr w:type="spellEnd"/>
    </w:p>
    <w:p w14:paraId="716D294D" w14:textId="77777777" w:rsidR="00E47276" w:rsidRDefault="00E47276" w:rsidP="00E472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14:paraId="2D91D350" w14:textId="058B6A45" w:rsidR="00AC01CE" w:rsidRPr="006B14F5" w:rsidRDefault="00E47276" w:rsidP="006B14F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GLAccounts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DefaultAccountNo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3EEB48" w14:textId="2E28DDE8" w:rsidR="004B4606" w:rsidRPr="004B4606" w:rsidRDefault="006B14F5" w:rsidP="004B4606">
      <w:pPr>
        <w:ind w:firstLine="0"/>
        <w:rPr>
          <w:b/>
          <w:bCs/>
        </w:rPr>
      </w:pPr>
      <w:r w:rsidRPr="006B14F5">
        <w:rPr>
          <w:b/>
          <w:bCs/>
        </w:rPr>
        <w:drawing>
          <wp:inline distT="0" distB="0" distL="0" distR="0" wp14:anchorId="70D5D9C8" wp14:editId="2F2D2EC8">
            <wp:extent cx="5943600" cy="3712210"/>
            <wp:effectExtent l="0" t="0" r="0" b="2540"/>
            <wp:docPr id="1712584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473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606" w:rsidRPr="004B4606" w:rsidSect="00584E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517C0" w14:textId="77777777" w:rsidR="00844055" w:rsidRDefault="00844055">
      <w:pPr>
        <w:spacing w:line="240" w:lineRule="auto"/>
      </w:pPr>
      <w:r>
        <w:separator/>
      </w:r>
    </w:p>
    <w:p w14:paraId="49AD10FE" w14:textId="77777777" w:rsidR="00844055" w:rsidRDefault="00844055"/>
  </w:endnote>
  <w:endnote w:type="continuationSeparator" w:id="0">
    <w:p w14:paraId="198D75BE" w14:textId="77777777" w:rsidR="00844055" w:rsidRDefault="00844055">
      <w:pPr>
        <w:spacing w:line="240" w:lineRule="auto"/>
      </w:pPr>
      <w:r>
        <w:continuationSeparator/>
      </w:r>
    </w:p>
    <w:p w14:paraId="62EAC52D" w14:textId="77777777" w:rsidR="00844055" w:rsidRDefault="00844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E0A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D11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AA4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88672" w14:textId="77777777" w:rsidR="00844055" w:rsidRDefault="00844055">
      <w:pPr>
        <w:spacing w:line="240" w:lineRule="auto"/>
      </w:pPr>
      <w:r>
        <w:separator/>
      </w:r>
    </w:p>
    <w:p w14:paraId="5E1A9C0D" w14:textId="77777777" w:rsidR="00844055" w:rsidRDefault="00844055"/>
  </w:footnote>
  <w:footnote w:type="continuationSeparator" w:id="0">
    <w:p w14:paraId="12EB63A9" w14:textId="77777777" w:rsidR="00844055" w:rsidRDefault="00844055">
      <w:pPr>
        <w:spacing w:line="240" w:lineRule="auto"/>
      </w:pPr>
      <w:r>
        <w:continuationSeparator/>
      </w:r>
    </w:p>
    <w:p w14:paraId="6B5B12A0" w14:textId="77777777" w:rsidR="00844055" w:rsidRDefault="00844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6E6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A9D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3A81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49576F"/>
    <w:multiLevelType w:val="hybridMultilevel"/>
    <w:tmpl w:val="3828C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33590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3"/>
    <w:rsid w:val="000036E8"/>
    <w:rsid w:val="00023AFE"/>
    <w:rsid w:val="00097500"/>
    <w:rsid w:val="000A3D9B"/>
    <w:rsid w:val="000D4642"/>
    <w:rsid w:val="000D539D"/>
    <w:rsid w:val="000D6ED3"/>
    <w:rsid w:val="00100D76"/>
    <w:rsid w:val="00116273"/>
    <w:rsid w:val="00131AE6"/>
    <w:rsid w:val="0016361B"/>
    <w:rsid w:val="001647F9"/>
    <w:rsid w:val="0018424A"/>
    <w:rsid w:val="001D5B29"/>
    <w:rsid w:val="0026726D"/>
    <w:rsid w:val="002C79E6"/>
    <w:rsid w:val="002F3AE9"/>
    <w:rsid w:val="003164EE"/>
    <w:rsid w:val="00354410"/>
    <w:rsid w:val="003804CC"/>
    <w:rsid w:val="003E4106"/>
    <w:rsid w:val="004B4606"/>
    <w:rsid w:val="00531A5D"/>
    <w:rsid w:val="00576CF9"/>
    <w:rsid w:val="00584E33"/>
    <w:rsid w:val="005C199E"/>
    <w:rsid w:val="00664C1A"/>
    <w:rsid w:val="00685273"/>
    <w:rsid w:val="006B14F5"/>
    <w:rsid w:val="00746118"/>
    <w:rsid w:val="00751540"/>
    <w:rsid w:val="007866FC"/>
    <w:rsid w:val="007A2CBB"/>
    <w:rsid w:val="007E01BC"/>
    <w:rsid w:val="007E36F3"/>
    <w:rsid w:val="00844055"/>
    <w:rsid w:val="00845749"/>
    <w:rsid w:val="00860C91"/>
    <w:rsid w:val="00863AAE"/>
    <w:rsid w:val="0087407D"/>
    <w:rsid w:val="008768F6"/>
    <w:rsid w:val="00895CD6"/>
    <w:rsid w:val="008C685B"/>
    <w:rsid w:val="00914177"/>
    <w:rsid w:val="00995BBD"/>
    <w:rsid w:val="009B23FD"/>
    <w:rsid w:val="009D18A7"/>
    <w:rsid w:val="009F7E8C"/>
    <w:rsid w:val="00A0171F"/>
    <w:rsid w:val="00A24D75"/>
    <w:rsid w:val="00A417C1"/>
    <w:rsid w:val="00A83F9A"/>
    <w:rsid w:val="00AA0198"/>
    <w:rsid w:val="00AA3FF9"/>
    <w:rsid w:val="00AA5D8D"/>
    <w:rsid w:val="00AB2703"/>
    <w:rsid w:val="00AC01CE"/>
    <w:rsid w:val="00B54698"/>
    <w:rsid w:val="00B863FB"/>
    <w:rsid w:val="00B86440"/>
    <w:rsid w:val="00BB2D6F"/>
    <w:rsid w:val="00BF10B7"/>
    <w:rsid w:val="00C00F8F"/>
    <w:rsid w:val="00C03068"/>
    <w:rsid w:val="00CF07E9"/>
    <w:rsid w:val="00D53163"/>
    <w:rsid w:val="00D620FD"/>
    <w:rsid w:val="00D91044"/>
    <w:rsid w:val="00E47276"/>
    <w:rsid w:val="00E6109B"/>
    <w:rsid w:val="00E67454"/>
    <w:rsid w:val="00E757D6"/>
    <w:rsid w:val="00EF55C5"/>
    <w:rsid w:val="00F6242A"/>
    <w:rsid w:val="00FC4E2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0F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Jon24</b:Tag>
    <b:SourceType>InternetSite</b:SourceType>
    <b:Guid>{B6343495-59EF-4F6A-A63A-B44968FD8C40}</b:Guid>
    <b:Author>
      <b:Author>
        <b:Corporate>Jones &amp; Bartlett Learning</b:Corporate>
      </b:Author>
    </b:Author>
    <b:Title>Lab Access for Fundamentals of Information Systems Security</b:Title>
    <b:InternetSiteTitle>Jones &amp; Bartlett Learning</b:InternetSiteTitle>
    <b:Year>2024</b:Year>
    <b:Month>October</b:Month>
    <b:Day>18</b:Day>
    <b:URL>https://navigate2.jblearning.com/course/view.php?id=129690</b:URL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8B121-0DA3-4D17-BAE9-D58FBF4B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2024-11-05T00:55:00Z</dcterms:created>
  <dcterms:modified xsi:type="dcterms:W3CDTF">2024-11-05T01:03:00Z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