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CBE95" w14:textId="77777777" w:rsidR="002C79E6" w:rsidRDefault="002C79E6" w:rsidP="002C79E6"/>
    <w:p w14:paraId="66684AAB" w14:textId="77777777" w:rsidR="002C79E6" w:rsidRDefault="002C79E6" w:rsidP="002C79E6"/>
    <w:p w14:paraId="4A057B94" w14:textId="77777777" w:rsidR="002C79E6" w:rsidRDefault="002C79E6" w:rsidP="002C79E6"/>
    <w:p w14:paraId="4F62C777" w14:textId="77777777" w:rsidR="002C79E6" w:rsidRDefault="002C79E6" w:rsidP="002C79E6"/>
    <w:p w14:paraId="1B8AECE2" w14:textId="77777777" w:rsidR="002C79E6" w:rsidRDefault="002C79E6" w:rsidP="002C79E6"/>
    <w:p w14:paraId="2D976240" w14:textId="1FF005A5" w:rsidR="201D26C8" w:rsidRDefault="000036E8" w:rsidP="002C79E6">
      <w:pPr>
        <w:pStyle w:val="Subtitle"/>
        <w:rPr>
          <w:rFonts w:asciiTheme="majorHAnsi" w:eastAsiaTheme="majorEastAsia" w:hAnsiTheme="majorHAnsi" w:cstheme="majorBidi"/>
          <w:b/>
          <w:szCs w:val="24"/>
        </w:rPr>
      </w:pPr>
      <w:bookmarkStart w:id="0" w:name="_Hlk180235571"/>
      <w:r w:rsidRPr="000036E8">
        <w:rPr>
          <w:rFonts w:asciiTheme="majorHAnsi" w:eastAsiaTheme="majorEastAsia" w:hAnsiTheme="majorHAnsi" w:cstheme="majorBidi"/>
          <w:b/>
          <w:szCs w:val="24"/>
        </w:rPr>
        <w:t>Assignment: Proof of SQL Server Setup</w:t>
      </w:r>
    </w:p>
    <w:bookmarkEnd w:id="0"/>
    <w:p w14:paraId="07F44174" w14:textId="77777777" w:rsidR="000036E8" w:rsidRPr="000036E8" w:rsidRDefault="000036E8" w:rsidP="000036E8"/>
    <w:p w14:paraId="23A10A44" w14:textId="7DB2F7F5" w:rsidR="00A417C1" w:rsidRDefault="00FC4E23" w:rsidP="002C79E6">
      <w:pPr>
        <w:pStyle w:val="Subtitle"/>
      </w:pPr>
      <w:r>
        <w:t>Brandon Trinkle</w:t>
      </w:r>
    </w:p>
    <w:p w14:paraId="7413A472" w14:textId="40FF5E5B" w:rsidR="002C79E6" w:rsidRDefault="00FC4E23" w:rsidP="002C79E6">
      <w:pPr>
        <w:pStyle w:val="Subtitle"/>
      </w:pPr>
      <w:r>
        <w:t>Arizona State University</w:t>
      </w:r>
    </w:p>
    <w:p w14:paraId="3098B023" w14:textId="71E174F2" w:rsidR="002C79E6" w:rsidRDefault="00FC4E23" w:rsidP="002C79E6">
      <w:pPr>
        <w:pStyle w:val="Subtitle"/>
      </w:pPr>
      <w:r>
        <w:t xml:space="preserve">IFT </w:t>
      </w:r>
      <w:r w:rsidR="00863AAE">
        <w:t>300</w:t>
      </w:r>
    </w:p>
    <w:p w14:paraId="6CA9F8F7" w14:textId="31A84921" w:rsidR="002C79E6" w:rsidRDefault="00FC4E23" w:rsidP="002C79E6">
      <w:pPr>
        <w:pStyle w:val="Subtitle"/>
      </w:pPr>
      <w:r>
        <w:t xml:space="preserve">Professor </w:t>
      </w:r>
      <w:r w:rsidR="008768F6" w:rsidRPr="008768F6">
        <w:t>Ashish Gulati</w:t>
      </w:r>
    </w:p>
    <w:p w14:paraId="4FC11C28" w14:textId="303A2399" w:rsidR="201D26C8" w:rsidRDefault="00FC4E23" w:rsidP="002C79E6">
      <w:pPr>
        <w:pStyle w:val="Subtitle"/>
      </w:pPr>
      <w:r>
        <w:t>10/1</w:t>
      </w:r>
      <w:r w:rsidR="001D5B29">
        <w:t>9</w:t>
      </w:r>
      <w:r>
        <w:t>/2024</w:t>
      </w:r>
    </w:p>
    <w:p w14:paraId="3E62114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33CEBF0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33443A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7146C54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58CCCBA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596B8D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23EC01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C5C08FA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44272C28" w14:textId="4796B78C" w:rsidR="00FC4E23" w:rsidRPr="00FC4E23" w:rsidRDefault="008768F6" w:rsidP="008768F6">
      <w:pPr>
        <w:ind w:firstLine="0"/>
        <w:jc w:val="center"/>
      </w:pPr>
      <w:r w:rsidRPr="008768F6">
        <w:rPr>
          <w:rFonts w:asciiTheme="majorHAnsi" w:eastAsiaTheme="majorEastAsia" w:hAnsiTheme="majorHAnsi" w:cstheme="majorBidi"/>
          <w:b/>
        </w:rPr>
        <w:lastRenderedPageBreak/>
        <w:t>Assignment: Proof of SQL Server Setup</w:t>
      </w:r>
      <w:r w:rsidR="00863AAE" w:rsidRPr="00863AAE">
        <w:drawing>
          <wp:inline distT="0" distB="0" distL="0" distR="0" wp14:anchorId="54E5E9F6" wp14:editId="54D9D9FC">
            <wp:extent cx="5943600" cy="3712210"/>
            <wp:effectExtent l="0" t="0" r="0" b="2540"/>
            <wp:docPr id="103929702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9702" name="Picture 1" descr="A computer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E23" w:rsidRPr="00FC4E23" w:rsidSect="00584E3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5F081" w14:textId="77777777" w:rsidR="00FC4E23" w:rsidRDefault="00FC4E23">
      <w:pPr>
        <w:spacing w:line="240" w:lineRule="auto"/>
      </w:pPr>
      <w:r>
        <w:separator/>
      </w:r>
    </w:p>
    <w:p w14:paraId="37386A64" w14:textId="77777777" w:rsidR="00FC4E23" w:rsidRDefault="00FC4E23"/>
  </w:endnote>
  <w:endnote w:type="continuationSeparator" w:id="0">
    <w:p w14:paraId="2E393304" w14:textId="77777777" w:rsidR="00FC4E23" w:rsidRDefault="00FC4E23">
      <w:pPr>
        <w:spacing w:line="240" w:lineRule="auto"/>
      </w:pPr>
      <w:r>
        <w:continuationSeparator/>
      </w:r>
    </w:p>
    <w:p w14:paraId="6366FEA3" w14:textId="77777777" w:rsidR="00FC4E23" w:rsidRDefault="00FC4E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2E0AE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3D11C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BAA4C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E5EB6" w14:textId="77777777" w:rsidR="00FC4E23" w:rsidRDefault="00FC4E23">
      <w:pPr>
        <w:spacing w:line="240" w:lineRule="auto"/>
      </w:pPr>
      <w:r>
        <w:separator/>
      </w:r>
    </w:p>
    <w:p w14:paraId="39D4449C" w14:textId="77777777" w:rsidR="00FC4E23" w:rsidRDefault="00FC4E23"/>
  </w:footnote>
  <w:footnote w:type="continuationSeparator" w:id="0">
    <w:p w14:paraId="2EFCE935" w14:textId="77777777" w:rsidR="00FC4E23" w:rsidRDefault="00FC4E23">
      <w:pPr>
        <w:spacing w:line="240" w:lineRule="auto"/>
      </w:pPr>
      <w:r>
        <w:continuationSeparator/>
      </w:r>
    </w:p>
    <w:p w14:paraId="378B5DBD" w14:textId="77777777" w:rsidR="00FC4E23" w:rsidRDefault="00FC4E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16E6C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BA9D5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3A81D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23"/>
    <w:rsid w:val="000036E8"/>
    <w:rsid w:val="00023AFE"/>
    <w:rsid w:val="000A3D9B"/>
    <w:rsid w:val="000D4642"/>
    <w:rsid w:val="000D539D"/>
    <w:rsid w:val="000D6ED3"/>
    <w:rsid w:val="00116273"/>
    <w:rsid w:val="001D5B29"/>
    <w:rsid w:val="0026726D"/>
    <w:rsid w:val="002C79E6"/>
    <w:rsid w:val="002F3AE9"/>
    <w:rsid w:val="003164EE"/>
    <w:rsid w:val="00354410"/>
    <w:rsid w:val="003804CC"/>
    <w:rsid w:val="00576CF9"/>
    <w:rsid w:val="00584E33"/>
    <w:rsid w:val="005C199E"/>
    <w:rsid w:val="00664C1A"/>
    <w:rsid w:val="00751540"/>
    <w:rsid w:val="007866FC"/>
    <w:rsid w:val="007E01BC"/>
    <w:rsid w:val="00860C91"/>
    <w:rsid w:val="00863AAE"/>
    <w:rsid w:val="0087407D"/>
    <w:rsid w:val="008768F6"/>
    <w:rsid w:val="00895CD6"/>
    <w:rsid w:val="008C685B"/>
    <w:rsid w:val="00995BBD"/>
    <w:rsid w:val="00A417C1"/>
    <w:rsid w:val="00AB2703"/>
    <w:rsid w:val="00B863FB"/>
    <w:rsid w:val="00B86440"/>
    <w:rsid w:val="00BB2D6F"/>
    <w:rsid w:val="00C00F8F"/>
    <w:rsid w:val="00C03068"/>
    <w:rsid w:val="00D620FD"/>
    <w:rsid w:val="00D91044"/>
    <w:rsid w:val="00E67454"/>
    <w:rsid w:val="00EF55C5"/>
    <w:rsid w:val="00F6242A"/>
    <w:rsid w:val="00FC4E23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C0F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rin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Jon24</b:Tag>
    <b:SourceType>InternetSite</b:SourceType>
    <b:Guid>{B6343495-59EF-4F6A-A63A-B44968FD8C40}</b:Guid>
    <b:Author>
      <b:Author>
        <b:Corporate>Jones &amp; Bartlett Learning</b:Corporate>
      </b:Author>
    </b:Author>
    <b:Title>Lab Access for Fundamentals of Information Systems Security</b:Title>
    <b:InternetSiteTitle>Jones &amp; Bartlett Learning</b:InternetSiteTitle>
    <b:Year>2024</b:Year>
    <b:Month>October</b:Month>
    <b:Day>18</b:Day>
    <b:URL>https://navigate2.jblearning.com/course/view.php?id=129690</b:URL>
    <b:RefOrder>1</b:RefOrder>
  </b:Source>
</b:Sourc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08B121-0DA3-4D17-BAE9-D58FBF4B2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2024-10-19T17:06:00Z</dcterms:created>
  <dcterms:modified xsi:type="dcterms:W3CDTF">2024-10-19T17:06:00Z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