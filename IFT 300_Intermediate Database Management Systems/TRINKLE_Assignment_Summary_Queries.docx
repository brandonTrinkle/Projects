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E95" w14:textId="77777777" w:rsidR="002C79E6" w:rsidRDefault="002C79E6" w:rsidP="002C79E6"/>
    <w:p w14:paraId="66684AAB" w14:textId="77777777" w:rsidR="002C79E6" w:rsidRDefault="002C79E6" w:rsidP="002C79E6"/>
    <w:p w14:paraId="4A057B94" w14:textId="77777777" w:rsidR="002C79E6" w:rsidRDefault="002C79E6" w:rsidP="002C79E6"/>
    <w:p w14:paraId="4F62C777" w14:textId="77777777" w:rsidR="002C79E6" w:rsidRDefault="002C79E6" w:rsidP="002C79E6"/>
    <w:p w14:paraId="1B8AECE2" w14:textId="77777777" w:rsidR="002C79E6" w:rsidRDefault="002C79E6" w:rsidP="002C79E6"/>
    <w:p w14:paraId="0332FF9E" w14:textId="77777777" w:rsidR="005D4F40" w:rsidRPr="005D4F40" w:rsidRDefault="005D4F40" w:rsidP="005D4F40">
      <w:pPr>
        <w:ind w:firstLine="0"/>
        <w:jc w:val="center"/>
        <w:rPr>
          <w:rFonts w:asciiTheme="majorHAnsi" w:eastAsiaTheme="majorEastAsia" w:hAnsiTheme="majorHAnsi" w:cstheme="majorBidi"/>
          <w:b/>
        </w:rPr>
      </w:pPr>
      <w:r w:rsidRPr="005D4F40">
        <w:rPr>
          <w:rFonts w:asciiTheme="majorHAnsi" w:eastAsiaTheme="majorEastAsia" w:hAnsiTheme="majorHAnsi" w:cstheme="majorBidi"/>
          <w:b/>
        </w:rPr>
        <w:t>Assignment: Subqueries</w:t>
      </w:r>
    </w:p>
    <w:p w14:paraId="07F44174" w14:textId="77777777" w:rsidR="000036E8" w:rsidRPr="000036E8" w:rsidRDefault="000036E8" w:rsidP="000036E8"/>
    <w:p w14:paraId="23A10A44" w14:textId="7DB2F7F5" w:rsidR="00A417C1" w:rsidRDefault="00FC4E23" w:rsidP="002C79E6">
      <w:pPr>
        <w:pStyle w:val="Subtitle"/>
      </w:pPr>
      <w:r>
        <w:t>Brandon Trinkle</w:t>
      </w:r>
    </w:p>
    <w:p w14:paraId="7413A472" w14:textId="40FF5E5B" w:rsidR="002C79E6" w:rsidRDefault="00FC4E23" w:rsidP="002C79E6">
      <w:pPr>
        <w:pStyle w:val="Subtitle"/>
      </w:pPr>
      <w:r>
        <w:t>Arizona State University</w:t>
      </w:r>
    </w:p>
    <w:p w14:paraId="3098B023" w14:textId="71E174F2" w:rsidR="002C79E6" w:rsidRDefault="00FC4E23" w:rsidP="002C79E6">
      <w:pPr>
        <w:pStyle w:val="Subtitle"/>
      </w:pPr>
      <w:r>
        <w:t xml:space="preserve">IFT </w:t>
      </w:r>
      <w:r w:rsidR="00863AAE">
        <w:t>300</w:t>
      </w:r>
    </w:p>
    <w:p w14:paraId="6CA9F8F7" w14:textId="31A84921" w:rsidR="002C79E6" w:rsidRDefault="00FC4E23" w:rsidP="002C79E6">
      <w:pPr>
        <w:pStyle w:val="Subtitle"/>
      </w:pPr>
      <w:r>
        <w:t xml:space="preserve">Professor </w:t>
      </w:r>
      <w:r w:rsidR="008768F6" w:rsidRPr="008768F6">
        <w:t>Ashish Gulati</w:t>
      </w:r>
    </w:p>
    <w:p w14:paraId="4FC11C28" w14:textId="360AEEB9" w:rsidR="201D26C8" w:rsidRDefault="00AA5D8D" w:rsidP="002C79E6">
      <w:pPr>
        <w:pStyle w:val="Subtitle"/>
      </w:pPr>
      <w:r>
        <w:t>11/</w:t>
      </w:r>
      <w:r w:rsidR="0077664B">
        <w:t>12</w:t>
      </w:r>
      <w:r w:rsidR="00FC4E23">
        <w:t>/2024</w:t>
      </w:r>
    </w:p>
    <w:p w14:paraId="3E62114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3CEBF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443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146C5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58CCCB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96B8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3EC01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5C08F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D706595" w14:textId="74639A51" w:rsidR="00755D51" w:rsidRDefault="00954E28" w:rsidP="00755D51">
      <w:pPr>
        <w:pStyle w:val="Subtitle"/>
        <w:rPr>
          <w:rFonts w:asciiTheme="majorHAnsi" w:eastAsiaTheme="majorEastAsia" w:hAnsiTheme="majorHAnsi" w:cstheme="majorBidi"/>
          <w:b/>
          <w:szCs w:val="24"/>
        </w:rPr>
      </w:pPr>
      <w:r w:rsidRPr="000036E8">
        <w:rPr>
          <w:rFonts w:asciiTheme="majorHAnsi" w:eastAsiaTheme="majorEastAsia" w:hAnsiTheme="majorHAnsi" w:cstheme="majorBidi"/>
          <w:b/>
          <w:szCs w:val="24"/>
        </w:rPr>
        <w:lastRenderedPageBreak/>
        <w:t xml:space="preserve">Assignment: </w:t>
      </w:r>
      <w:r w:rsidR="005D4F40" w:rsidRPr="005D4F40">
        <w:rPr>
          <w:rFonts w:asciiTheme="majorHAnsi" w:eastAsiaTheme="majorEastAsia" w:hAnsiTheme="majorHAnsi" w:cstheme="majorBidi"/>
          <w:b/>
        </w:rPr>
        <w:t>Subqueries</w:t>
      </w:r>
    </w:p>
    <w:p w14:paraId="2748A2C6" w14:textId="77777777" w:rsidR="00B31FD5" w:rsidRDefault="00B31FD5" w:rsidP="00B31FD5">
      <w:pPr>
        <w:pStyle w:val="ListParagraph"/>
        <w:numPr>
          <w:ilvl w:val="0"/>
          <w:numId w:val="16"/>
        </w:numPr>
      </w:pPr>
      <w:r>
        <w:t>Write a SELECT statement that returns the same result set as this SELECT statement. Substitute a subquery in a WHERE clause for the inner join. (8 points)</w:t>
      </w:r>
    </w:p>
    <w:p w14:paraId="28994A57" w14:textId="77777777" w:rsidR="00B31FD5" w:rsidRDefault="00B31FD5" w:rsidP="00B31FD5">
      <w:pPr>
        <w:pStyle w:val="ListParagraph"/>
        <w:ind w:left="360"/>
      </w:pPr>
      <w:r>
        <w:t>SELECT DISTINCT VendorName</w:t>
      </w:r>
    </w:p>
    <w:p w14:paraId="1BC5BF3A" w14:textId="77777777" w:rsidR="00B31FD5" w:rsidRDefault="00B31FD5" w:rsidP="00B31FD5">
      <w:pPr>
        <w:pStyle w:val="ListParagraph"/>
        <w:ind w:left="360"/>
      </w:pPr>
      <w:r>
        <w:t>FROM Vendors v</w:t>
      </w:r>
    </w:p>
    <w:p w14:paraId="0C45E2D3" w14:textId="77777777" w:rsidR="00B31FD5" w:rsidRDefault="00B31FD5" w:rsidP="00B31FD5">
      <w:pPr>
        <w:pStyle w:val="ListParagraph"/>
        <w:ind w:left="360"/>
      </w:pPr>
      <w:r>
        <w:t>JOIN Invoices i</w:t>
      </w:r>
    </w:p>
    <w:p w14:paraId="0A0D16DB" w14:textId="0D707ADB" w:rsidR="00B31FD5" w:rsidRDefault="00B31FD5" w:rsidP="00AD118A">
      <w:pPr>
        <w:pStyle w:val="ListParagraph"/>
        <w:ind w:left="360"/>
      </w:pPr>
      <w:r>
        <w:t>ON v.VendorID = i.VendorID ORDER BY VendorName;</w:t>
      </w:r>
    </w:p>
    <w:p w14:paraId="197419CA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0E210B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3716617D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70A6BE9E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47EB94CE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33B881C5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485741BA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56814A45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390B20C5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11/20/2024      </w:t>
      </w:r>
    </w:p>
    <w:p w14:paraId="7AF4E806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07632CE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</w:p>
    <w:p w14:paraId="7187CFCA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14:paraId="023B791D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A20369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14:paraId="68699DA0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14:paraId="36D0E2BC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71773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B3F63" w14:textId="77777777" w:rsidR="00AD118A" w:rsidRDefault="00AD118A" w:rsidP="00AD118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31757D7D" w14:textId="54749967" w:rsidR="00B31FD5" w:rsidRDefault="00756DAD" w:rsidP="00AD118A">
      <w:pPr>
        <w:ind w:firstLine="0"/>
      </w:pPr>
      <w:r w:rsidRPr="00756DAD">
        <w:lastRenderedPageBreak/>
        <w:drawing>
          <wp:inline distT="0" distB="0" distL="0" distR="0" wp14:anchorId="182DE48E" wp14:editId="03752441">
            <wp:extent cx="5943600" cy="3712210"/>
            <wp:effectExtent l="0" t="0" r="0" b="2540"/>
            <wp:docPr id="17408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3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CA8" w14:textId="3A1371E4" w:rsidR="00756DAD" w:rsidRDefault="00756DAD" w:rsidP="00756DAD">
      <w:pPr>
        <w:pStyle w:val="ListParagraph"/>
        <w:numPr>
          <w:ilvl w:val="0"/>
          <w:numId w:val="16"/>
        </w:numPr>
      </w:pPr>
      <w:r w:rsidRPr="00756DAD">
        <w:t>Write a SELECT statement that answers this question: Which invoices have a PaymentTotal that’s greater than the average PaymentTotal for all paid invoices? Return the InvoiceNumber and InvoiceTotal for each invoice.</w:t>
      </w:r>
    </w:p>
    <w:p w14:paraId="51038765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F6E0031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0A0A0AC1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3E4B555F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6B16ED62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699DBA91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630B3127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3F699543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508FFAFD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11/20/2024      </w:t>
      </w:r>
    </w:p>
    <w:p w14:paraId="3E9C98F9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8A552DD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</w:p>
    <w:p w14:paraId="1968A9ED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14:paraId="5F4BA111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6EFD50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F8D4BC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14:paraId="7C05EEB5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14:paraId="0AA3A1B9" w14:textId="77777777" w:rsidR="003A6183" w:rsidRDefault="003A6183" w:rsidP="003A61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B21F41" w14:textId="77777777" w:rsidR="00756DAD" w:rsidRDefault="00756DAD" w:rsidP="00756DAD">
      <w:pPr>
        <w:ind w:firstLine="0"/>
      </w:pPr>
    </w:p>
    <w:p w14:paraId="41D0DA5A" w14:textId="50A33EA8" w:rsidR="00F43F81" w:rsidRDefault="00F43F81" w:rsidP="00756DAD">
      <w:pPr>
        <w:ind w:firstLine="0"/>
      </w:pPr>
      <w:r w:rsidRPr="00F43F81">
        <w:lastRenderedPageBreak/>
        <w:drawing>
          <wp:inline distT="0" distB="0" distL="0" distR="0" wp14:anchorId="21A79869" wp14:editId="05FE71C2">
            <wp:extent cx="5943600" cy="3712210"/>
            <wp:effectExtent l="0" t="0" r="0" b="2540"/>
            <wp:docPr id="94569450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94507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D5A3" w14:textId="2BAEB37D" w:rsidR="003A6183" w:rsidRDefault="003A6183" w:rsidP="003A6183">
      <w:pPr>
        <w:pStyle w:val="ListParagraph"/>
        <w:numPr>
          <w:ilvl w:val="0"/>
          <w:numId w:val="16"/>
        </w:numPr>
      </w:pPr>
      <w:r>
        <w:t>Write a SELECT statement that answers this question: Which invoices have a PaymentTotal that’s greater than the median PaymentTotal for all paid invoices?</w:t>
      </w:r>
    </w:p>
    <w:p w14:paraId="0FCF8D2F" w14:textId="6D968FC6" w:rsidR="003A6183" w:rsidRDefault="003A6183" w:rsidP="003A6183">
      <w:pPr>
        <w:pStyle w:val="ListParagraph"/>
        <w:ind w:left="360"/>
      </w:pPr>
      <w:r>
        <w:t>(The median marks the midpoint in a set of values. In other words, an equal number of values lie above and below the median value.) Return the InvoiceNumber and InvoiceTotal for each invoice.</w:t>
      </w:r>
    </w:p>
    <w:p w14:paraId="28C96245" w14:textId="77777777" w:rsidR="00324983" w:rsidRDefault="00324983" w:rsidP="003A6183">
      <w:pPr>
        <w:pStyle w:val="ListParagraph"/>
        <w:ind w:left="360"/>
      </w:pPr>
    </w:p>
    <w:p w14:paraId="6EEB7427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D3EE82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3271D243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539C106E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252F3FBA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20AC8E66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16DFB201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1EBC86C3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418ABBBC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11/20/2024      </w:t>
      </w:r>
    </w:p>
    <w:p w14:paraId="0250ED6C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5B0FEB4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RankedPayments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28419F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D6A2F79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C366E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RowDesc</w:t>
      </w:r>
    </w:p>
    <w:p w14:paraId="02B1155F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14:paraId="5E8D9748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14:paraId="78F180B8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40256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Median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3A81DF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MedianValue</w:t>
      </w:r>
    </w:p>
    <w:p w14:paraId="08951FAE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RankedPayments</w:t>
      </w:r>
    </w:p>
    <w:p w14:paraId="5BED1D9E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RowAsc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RowDesc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RowAsc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RowDesc</w:t>
      </w:r>
    </w:p>
    <w:p w14:paraId="32961436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21EFA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</w:p>
    <w:p w14:paraId="7ABB41F8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</w:p>
    <w:p w14:paraId="7CDECF89" w14:textId="77777777" w:rsidR="00324983" w:rsidRDefault="00324983" w:rsidP="0032498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MedianValue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Median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A0890E" w14:textId="77777777" w:rsidR="0065429D" w:rsidRDefault="0065429D" w:rsidP="00495F2E">
      <w:pPr>
        <w:ind w:firstLine="0"/>
      </w:pPr>
    </w:p>
    <w:p w14:paraId="22F44E2F" w14:textId="55E5A62A" w:rsidR="0065429D" w:rsidRPr="00B31FD5" w:rsidRDefault="0065429D" w:rsidP="00495F2E">
      <w:pPr>
        <w:ind w:firstLine="0"/>
      </w:pPr>
      <w:r w:rsidRPr="0065429D">
        <w:drawing>
          <wp:inline distT="0" distB="0" distL="0" distR="0" wp14:anchorId="662489F3" wp14:editId="1E9C84CC">
            <wp:extent cx="5943600" cy="3712210"/>
            <wp:effectExtent l="0" t="0" r="0" b="2540"/>
            <wp:docPr id="83068045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80458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9D" w:rsidRPr="00B31FD5" w:rsidSect="00584E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7F595" w14:textId="77777777" w:rsidR="00AF0C54" w:rsidRDefault="00AF0C54">
      <w:pPr>
        <w:spacing w:line="240" w:lineRule="auto"/>
      </w:pPr>
      <w:r>
        <w:separator/>
      </w:r>
    </w:p>
    <w:p w14:paraId="4CF53F01" w14:textId="77777777" w:rsidR="00AF0C54" w:rsidRDefault="00AF0C54"/>
  </w:endnote>
  <w:endnote w:type="continuationSeparator" w:id="0">
    <w:p w14:paraId="57E80A32" w14:textId="77777777" w:rsidR="00AF0C54" w:rsidRDefault="00AF0C54">
      <w:pPr>
        <w:spacing w:line="240" w:lineRule="auto"/>
      </w:pPr>
      <w:r>
        <w:continuationSeparator/>
      </w:r>
    </w:p>
    <w:p w14:paraId="7BDBF1E8" w14:textId="77777777" w:rsidR="00AF0C54" w:rsidRDefault="00AF0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E0A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D11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AA4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682CB" w14:textId="77777777" w:rsidR="00AF0C54" w:rsidRDefault="00AF0C54">
      <w:pPr>
        <w:spacing w:line="240" w:lineRule="auto"/>
      </w:pPr>
      <w:r>
        <w:separator/>
      </w:r>
    </w:p>
    <w:p w14:paraId="1CD4709A" w14:textId="77777777" w:rsidR="00AF0C54" w:rsidRDefault="00AF0C54"/>
  </w:footnote>
  <w:footnote w:type="continuationSeparator" w:id="0">
    <w:p w14:paraId="52C5BD84" w14:textId="77777777" w:rsidR="00AF0C54" w:rsidRDefault="00AF0C54">
      <w:pPr>
        <w:spacing w:line="240" w:lineRule="auto"/>
      </w:pPr>
      <w:r>
        <w:continuationSeparator/>
      </w:r>
    </w:p>
    <w:p w14:paraId="070440FB" w14:textId="77777777" w:rsidR="00AF0C54" w:rsidRDefault="00AF0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6E6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A9D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3A81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49576F"/>
    <w:multiLevelType w:val="hybridMultilevel"/>
    <w:tmpl w:val="3828C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0439E"/>
    <w:multiLevelType w:val="hybridMultilevel"/>
    <w:tmpl w:val="A91E56C0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768A6"/>
    <w:multiLevelType w:val="hybridMultilevel"/>
    <w:tmpl w:val="7F788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E86C97"/>
    <w:multiLevelType w:val="hybridMultilevel"/>
    <w:tmpl w:val="798A1F5A"/>
    <w:lvl w:ilvl="0" w:tplc="53A6923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345F51"/>
    <w:multiLevelType w:val="hybridMultilevel"/>
    <w:tmpl w:val="C0F28B3A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33590449">
    <w:abstractNumId w:val="10"/>
  </w:num>
  <w:num w:numId="13" w16cid:durableId="1010835028">
    <w:abstractNumId w:val="13"/>
  </w:num>
  <w:num w:numId="14" w16cid:durableId="1697341074">
    <w:abstractNumId w:val="14"/>
  </w:num>
  <w:num w:numId="15" w16cid:durableId="291835889">
    <w:abstractNumId w:val="11"/>
  </w:num>
  <w:num w:numId="16" w16cid:durableId="6762330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3"/>
    <w:rsid w:val="000036E8"/>
    <w:rsid w:val="00023AFE"/>
    <w:rsid w:val="000A3D9B"/>
    <w:rsid w:val="000D4642"/>
    <w:rsid w:val="000D539D"/>
    <w:rsid w:val="000D6ED3"/>
    <w:rsid w:val="00100D76"/>
    <w:rsid w:val="00116273"/>
    <w:rsid w:val="00131AE6"/>
    <w:rsid w:val="0018424A"/>
    <w:rsid w:val="001D5B29"/>
    <w:rsid w:val="0024018D"/>
    <w:rsid w:val="0026726D"/>
    <w:rsid w:val="002C79E6"/>
    <w:rsid w:val="002F3AE9"/>
    <w:rsid w:val="002F54FE"/>
    <w:rsid w:val="003164EE"/>
    <w:rsid w:val="00324983"/>
    <w:rsid w:val="00354410"/>
    <w:rsid w:val="003621B6"/>
    <w:rsid w:val="003804CC"/>
    <w:rsid w:val="003A6183"/>
    <w:rsid w:val="003C54C1"/>
    <w:rsid w:val="003E4106"/>
    <w:rsid w:val="00444585"/>
    <w:rsid w:val="00495F2E"/>
    <w:rsid w:val="004B4606"/>
    <w:rsid w:val="004D22F3"/>
    <w:rsid w:val="00541F07"/>
    <w:rsid w:val="00576CF9"/>
    <w:rsid w:val="00584E33"/>
    <w:rsid w:val="005C199E"/>
    <w:rsid w:val="005D4F40"/>
    <w:rsid w:val="006378F2"/>
    <w:rsid w:val="006464D2"/>
    <w:rsid w:val="0065429D"/>
    <w:rsid w:val="00664C1A"/>
    <w:rsid w:val="00685273"/>
    <w:rsid w:val="00751540"/>
    <w:rsid w:val="00755D51"/>
    <w:rsid w:val="00756DAD"/>
    <w:rsid w:val="007710B4"/>
    <w:rsid w:val="0077664B"/>
    <w:rsid w:val="007866FC"/>
    <w:rsid w:val="007E01BC"/>
    <w:rsid w:val="007E36F3"/>
    <w:rsid w:val="00827894"/>
    <w:rsid w:val="00844055"/>
    <w:rsid w:val="00860C91"/>
    <w:rsid w:val="00863AAE"/>
    <w:rsid w:val="00865C69"/>
    <w:rsid w:val="0087407D"/>
    <w:rsid w:val="008768F6"/>
    <w:rsid w:val="00895CD6"/>
    <w:rsid w:val="008C685B"/>
    <w:rsid w:val="00914177"/>
    <w:rsid w:val="00954E28"/>
    <w:rsid w:val="00995BBD"/>
    <w:rsid w:val="009B23FD"/>
    <w:rsid w:val="009D18A7"/>
    <w:rsid w:val="009F7E8C"/>
    <w:rsid w:val="00A24D75"/>
    <w:rsid w:val="00A417C1"/>
    <w:rsid w:val="00A83F9A"/>
    <w:rsid w:val="00AA0198"/>
    <w:rsid w:val="00AA3FF9"/>
    <w:rsid w:val="00AA5D8D"/>
    <w:rsid w:val="00AB2703"/>
    <w:rsid w:val="00AC01CE"/>
    <w:rsid w:val="00AD118A"/>
    <w:rsid w:val="00AF0C54"/>
    <w:rsid w:val="00AF3693"/>
    <w:rsid w:val="00B31FD5"/>
    <w:rsid w:val="00B54698"/>
    <w:rsid w:val="00B863FB"/>
    <w:rsid w:val="00B86440"/>
    <w:rsid w:val="00BB2D6F"/>
    <w:rsid w:val="00BD2B3B"/>
    <w:rsid w:val="00BF10B7"/>
    <w:rsid w:val="00C00F8F"/>
    <w:rsid w:val="00C03068"/>
    <w:rsid w:val="00D620FD"/>
    <w:rsid w:val="00D91044"/>
    <w:rsid w:val="00E315EE"/>
    <w:rsid w:val="00E6109B"/>
    <w:rsid w:val="00E6726B"/>
    <w:rsid w:val="00E67454"/>
    <w:rsid w:val="00E757D6"/>
    <w:rsid w:val="00EF55C5"/>
    <w:rsid w:val="00F43F81"/>
    <w:rsid w:val="00F6242A"/>
    <w:rsid w:val="00FC4E2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0F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Jon24</b:Tag>
    <b:SourceType>InternetSite</b:SourceType>
    <b:Guid>{B6343495-59EF-4F6A-A63A-B44968FD8C40}</b:Guid>
    <b:Author>
      <b:Author>
        <b:Corporate>Jones &amp; Bartlett Learning</b:Corporate>
      </b:Author>
    </b:Author>
    <b:Title>Lab Access for Fundamentals of Information Systems Security</b:Title>
    <b:InternetSiteTitle>Jones &amp; Bartlett Learning</b:InternetSiteTitle>
    <b:Year>2024</b:Year>
    <b:Month>October</b:Month>
    <b:Day>18</b:Day>
    <b:URL>https://navigate2.jblearning.com/course/view.php?id=129690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8B121-0DA3-4D17-BAE9-D58FBF4B2D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2024-11-13T01:12:00Z</dcterms:created>
  <dcterms:modified xsi:type="dcterms:W3CDTF">2024-11-21T00:29:00Z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