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CBE95" w14:textId="77777777" w:rsidR="002C79E6" w:rsidRDefault="002C79E6" w:rsidP="002C79E6"/>
    <w:p w14:paraId="66684AAB" w14:textId="77777777" w:rsidR="002C79E6" w:rsidRDefault="002C79E6" w:rsidP="002C79E6"/>
    <w:p w14:paraId="4A057B94" w14:textId="77777777" w:rsidR="002C79E6" w:rsidRDefault="002C79E6" w:rsidP="002C79E6"/>
    <w:p w14:paraId="4F62C777" w14:textId="77777777" w:rsidR="002C79E6" w:rsidRDefault="002C79E6" w:rsidP="002C79E6"/>
    <w:p w14:paraId="1B8AECE2" w14:textId="77777777" w:rsidR="002C79E6" w:rsidRDefault="002C79E6" w:rsidP="002C79E6"/>
    <w:p w14:paraId="0332FF9E" w14:textId="1A289B72" w:rsidR="005D4F40" w:rsidRPr="005D4F40" w:rsidRDefault="005D4F40" w:rsidP="005D4F40">
      <w:pPr>
        <w:ind w:firstLine="0"/>
        <w:jc w:val="center"/>
        <w:rPr>
          <w:rFonts w:asciiTheme="majorHAnsi" w:eastAsiaTheme="majorEastAsia" w:hAnsiTheme="majorHAnsi" w:cstheme="majorBidi"/>
          <w:b/>
        </w:rPr>
      </w:pPr>
      <w:r w:rsidRPr="005D4F40">
        <w:rPr>
          <w:rFonts w:asciiTheme="majorHAnsi" w:eastAsiaTheme="majorEastAsia" w:hAnsiTheme="majorHAnsi" w:cstheme="majorBidi"/>
          <w:b/>
        </w:rPr>
        <w:t xml:space="preserve">Assignment: </w:t>
      </w:r>
      <w:r w:rsidR="00E527BC" w:rsidRPr="00E527BC">
        <w:rPr>
          <w:rFonts w:asciiTheme="majorHAnsi" w:eastAsiaTheme="majorEastAsia" w:hAnsiTheme="majorHAnsi" w:cstheme="majorBidi"/>
          <w:b/>
        </w:rPr>
        <w:t>Data Types</w:t>
      </w:r>
    </w:p>
    <w:p w14:paraId="07F44174" w14:textId="77777777" w:rsidR="000036E8" w:rsidRPr="000036E8" w:rsidRDefault="000036E8" w:rsidP="000036E8"/>
    <w:p w14:paraId="23A10A44" w14:textId="7DB2F7F5" w:rsidR="00A417C1" w:rsidRDefault="00FC4E23" w:rsidP="002C79E6">
      <w:pPr>
        <w:pStyle w:val="Subtitle"/>
      </w:pPr>
      <w:r>
        <w:t>Brandon Trinkle</w:t>
      </w:r>
    </w:p>
    <w:p w14:paraId="7413A472" w14:textId="40FF5E5B" w:rsidR="002C79E6" w:rsidRDefault="00FC4E23" w:rsidP="002C79E6">
      <w:pPr>
        <w:pStyle w:val="Subtitle"/>
      </w:pPr>
      <w:r>
        <w:t>Arizona State University</w:t>
      </w:r>
    </w:p>
    <w:p w14:paraId="3098B023" w14:textId="71E174F2" w:rsidR="002C79E6" w:rsidRDefault="00FC4E23" w:rsidP="002C79E6">
      <w:pPr>
        <w:pStyle w:val="Subtitle"/>
      </w:pPr>
      <w:r>
        <w:t xml:space="preserve">IFT </w:t>
      </w:r>
      <w:r w:rsidR="00863AAE">
        <w:t>300</w:t>
      </w:r>
    </w:p>
    <w:p w14:paraId="6CA9F8F7" w14:textId="31A84921" w:rsidR="002C79E6" w:rsidRDefault="00FC4E23" w:rsidP="002C79E6">
      <w:pPr>
        <w:pStyle w:val="Subtitle"/>
      </w:pPr>
      <w:r>
        <w:t xml:space="preserve">Professor </w:t>
      </w:r>
      <w:r w:rsidR="008768F6" w:rsidRPr="008768F6">
        <w:t>Ashish Gulati</w:t>
      </w:r>
    </w:p>
    <w:p w14:paraId="4FC11C28" w14:textId="566E8BFC" w:rsidR="201D26C8" w:rsidRDefault="00AA5D8D" w:rsidP="002C79E6">
      <w:pPr>
        <w:pStyle w:val="Subtitle"/>
      </w:pPr>
      <w:r>
        <w:t>11/</w:t>
      </w:r>
      <w:r w:rsidR="0077664B">
        <w:t>2</w:t>
      </w:r>
      <w:r w:rsidR="00762428">
        <w:t>6</w:t>
      </w:r>
      <w:r w:rsidR="00FC4E23">
        <w:t>/2024</w:t>
      </w:r>
    </w:p>
    <w:p w14:paraId="3E621142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533CEBF0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633443A8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67146C54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158CCCBA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5596B8DC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123EC018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0C5C08FA" w14:textId="77777777" w:rsidR="000D4642" w:rsidRDefault="000D4642">
      <w:pPr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szCs w:val="22"/>
        </w:rPr>
        <w:br w:type="page"/>
      </w:r>
    </w:p>
    <w:p w14:paraId="5D706595" w14:textId="2289DE4A" w:rsidR="00755D51" w:rsidRDefault="00954E28" w:rsidP="00755D51">
      <w:pPr>
        <w:pStyle w:val="Subtitle"/>
        <w:rPr>
          <w:rFonts w:asciiTheme="majorHAnsi" w:eastAsiaTheme="majorEastAsia" w:hAnsiTheme="majorHAnsi" w:cstheme="majorBidi"/>
          <w:b/>
          <w:szCs w:val="24"/>
        </w:rPr>
      </w:pPr>
      <w:r w:rsidRPr="000036E8">
        <w:rPr>
          <w:rFonts w:asciiTheme="majorHAnsi" w:eastAsiaTheme="majorEastAsia" w:hAnsiTheme="majorHAnsi" w:cstheme="majorBidi"/>
          <w:b/>
          <w:szCs w:val="24"/>
        </w:rPr>
        <w:lastRenderedPageBreak/>
        <w:t xml:space="preserve">Assignment: </w:t>
      </w:r>
      <w:r w:rsidR="00E527BC" w:rsidRPr="00E527BC">
        <w:rPr>
          <w:rFonts w:asciiTheme="majorHAnsi" w:eastAsiaTheme="majorEastAsia" w:hAnsiTheme="majorHAnsi" w:cstheme="majorBidi"/>
          <w:b/>
        </w:rPr>
        <w:t>Data Types</w:t>
      </w:r>
    </w:p>
    <w:p w14:paraId="0E404CB9" w14:textId="34DDCAAC" w:rsidR="003D5AE5" w:rsidRDefault="00C24DC9" w:rsidP="00C24DC9">
      <w:pPr>
        <w:pStyle w:val="ListParagraph"/>
        <w:numPr>
          <w:ilvl w:val="0"/>
          <w:numId w:val="18"/>
        </w:numPr>
      </w:pPr>
      <w:r w:rsidRPr="00C24DC9">
        <w:t>Write a SELECT statement that returns four columns based on the InvoiceTotal column of the Invoices table.</w:t>
      </w:r>
    </w:p>
    <w:p w14:paraId="6D62D922" w14:textId="77777777" w:rsidR="00F802F8" w:rsidRDefault="00F802F8" w:rsidP="00F802F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0430EDDC" w14:textId="77777777" w:rsidR="00F802F8" w:rsidRDefault="00F802F8" w:rsidP="00F802F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 Author: Brandon Trinkle</w:t>
      </w:r>
    </w:p>
    <w:p w14:paraId="6421B1D0" w14:textId="77777777" w:rsidR="00F802F8" w:rsidRDefault="00F802F8" w:rsidP="00F802F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 Course: IFT/300</w:t>
      </w:r>
    </w:p>
    <w:p w14:paraId="7BAF6ECC" w14:textId="77777777" w:rsidR="00F802F8" w:rsidRDefault="00F802F8" w:rsidP="00F802F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** SQL Server Version: Microsoft SQL Server 2012 (SP1) </w:t>
      </w:r>
    </w:p>
    <w:p w14:paraId="143A7A14" w14:textId="77777777" w:rsidR="00F802F8" w:rsidRDefault="00F802F8" w:rsidP="00F802F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</w:p>
    <w:p w14:paraId="226A0F62" w14:textId="77777777" w:rsidR="00F802F8" w:rsidRDefault="00F802F8" w:rsidP="00F802F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 OS : Windows</w:t>
      </w:r>
    </w:p>
    <w:p w14:paraId="59DCEC54" w14:textId="77777777" w:rsidR="00F802F8" w:rsidRDefault="00F802F8" w:rsidP="00F802F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 History</w:t>
      </w:r>
    </w:p>
    <w:p w14:paraId="0B634888" w14:textId="77777777" w:rsidR="00F802F8" w:rsidRDefault="00F802F8" w:rsidP="00F802F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 Date Created    Comments</w:t>
      </w:r>
    </w:p>
    <w:p w14:paraId="7AE2401A" w14:textId="77777777" w:rsidR="00F802F8" w:rsidRDefault="00F802F8" w:rsidP="00F802F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** 12/1/2024      </w:t>
      </w:r>
    </w:p>
    <w:p w14:paraId="54C21636" w14:textId="77777777" w:rsidR="00F802F8" w:rsidRDefault="00F802F8" w:rsidP="00F802F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34DAFDB2" w14:textId="77777777" w:rsidR="00F802F8" w:rsidRDefault="00F802F8" w:rsidP="00F802F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</w:p>
    <w:p w14:paraId="5043549A" w14:textId="77777777" w:rsidR="00F802F8" w:rsidRDefault="00F802F8" w:rsidP="00F802F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InvoiceTotal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DecimalValue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21187F7" w14:textId="77777777" w:rsidR="00F802F8" w:rsidRDefault="00F802F8" w:rsidP="00F802F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InvoiceTotal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VarcharValue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599D769" w14:textId="77777777" w:rsidR="00F802F8" w:rsidRDefault="00F802F8" w:rsidP="00F802F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InvoiceTotal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ConvertedDecimalValue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9E9B853" w14:textId="77777777" w:rsidR="00F802F8" w:rsidRDefault="00F802F8" w:rsidP="00F802F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InvoiceTotal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ConvertedVarcharStyle1</w:t>
      </w:r>
    </w:p>
    <w:p w14:paraId="4651388B" w14:textId="77777777" w:rsidR="00F802F8" w:rsidRDefault="00F802F8" w:rsidP="00F802F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Invoices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9C771A3" w14:textId="77777777" w:rsidR="00E527BC" w:rsidRDefault="00E527BC" w:rsidP="00E527BC">
      <w:pPr>
        <w:ind w:firstLine="0"/>
      </w:pPr>
    </w:p>
    <w:p w14:paraId="1B6A6843" w14:textId="3A4FB328" w:rsidR="00F802F8" w:rsidRDefault="00F802F8" w:rsidP="00E527BC">
      <w:pPr>
        <w:ind w:firstLine="0"/>
      </w:pPr>
      <w:r w:rsidRPr="00F802F8">
        <w:drawing>
          <wp:inline distT="0" distB="0" distL="0" distR="0" wp14:anchorId="1E98EA17" wp14:editId="3C0504EC">
            <wp:extent cx="5943600" cy="3712210"/>
            <wp:effectExtent l="0" t="0" r="0" b="2540"/>
            <wp:docPr id="251413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4134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21833" w14:textId="77777777" w:rsidR="00F802F8" w:rsidRDefault="00F802F8" w:rsidP="00E527BC">
      <w:pPr>
        <w:ind w:firstLine="0"/>
      </w:pPr>
    </w:p>
    <w:p w14:paraId="3D1A1D45" w14:textId="46107D30" w:rsidR="00F802F8" w:rsidRDefault="00F802F8" w:rsidP="00E527BC">
      <w:pPr>
        <w:ind w:firstLine="0"/>
      </w:pPr>
    </w:p>
    <w:p w14:paraId="5E02F08A" w14:textId="23E8EDD6" w:rsidR="00F802F8" w:rsidRDefault="00F11A83" w:rsidP="00F802F8">
      <w:pPr>
        <w:pStyle w:val="ListParagraph"/>
        <w:numPr>
          <w:ilvl w:val="0"/>
          <w:numId w:val="18"/>
        </w:numPr>
      </w:pPr>
      <w:r w:rsidRPr="00F11A83">
        <w:lastRenderedPageBreak/>
        <w:t>Write a SELECT statement that returns three columns based on the InvoiceDate column of the Invoices table.</w:t>
      </w:r>
    </w:p>
    <w:p w14:paraId="7AE43316" w14:textId="77777777" w:rsidR="00A1403E" w:rsidRDefault="00A1403E" w:rsidP="00A1403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1F88D3A5" w14:textId="77777777" w:rsidR="00A1403E" w:rsidRDefault="00A1403E" w:rsidP="00A1403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 Author: Brandon Trinkle</w:t>
      </w:r>
    </w:p>
    <w:p w14:paraId="5F2C3622" w14:textId="77777777" w:rsidR="00A1403E" w:rsidRDefault="00A1403E" w:rsidP="00A1403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 Course: IFT/300</w:t>
      </w:r>
    </w:p>
    <w:p w14:paraId="3E25A459" w14:textId="77777777" w:rsidR="00A1403E" w:rsidRDefault="00A1403E" w:rsidP="00A1403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** SQL Server Version: Microsoft SQL Server 2012 (SP1) </w:t>
      </w:r>
    </w:p>
    <w:p w14:paraId="451EB6AF" w14:textId="77777777" w:rsidR="00A1403E" w:rsidRDefault="00A1403E" w:rsidP="00A1403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</w:p>
    <w:p w14:paraId="465334EF" w14:textId="77777777" w:rsidR="00A1403E" w:rsidRDefault="00A1403E" w:rsidP="00A1403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 OS : Windows</w:t>
      </w:r>
    </w:p>
    <w:p w14:paraId="01229B1B" w14:textId="77777777" w:rsidR="00A1403E" w:rsidRDefault="00A1403E" w:rsidP="00A1403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 History</w:t>
      </w:r>
    </w:p>
    <w:p w14:paraId="27A50BF7" w14:textId="77777777" w:rsidR="00A1403E" w:rsidRDefault="00A1403E" w:rsidP="00A1403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 Date Created    Comments</w:t>
      </w:r>
    </w:p>
    <w:p w14:paraId="01C8BC35" w14:textId="77777777" w:rsidR="00A1403E" w:rsidRDefault="00A1403E" w:rsidP="00A1403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** 12/1/2024      </w:t>
      </w:r>
    </w:p>
    <w:p w14:paraId="0CE8E216" w14:textId="77777777" w:rsidR="00A1403E" w:rsidRDefault="00A1403E" w:rsidP="00A1403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5D3610E4" w14:textId="77777777" w:rsidR="00A1403E" w:rsidRDefault="00A1403E" w:rsidP="00A1403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</w:p>
    <w:p w14:paraId="7E32D810" w14:textId="77777777" w:rsidR="00A1403E" w:rsidRDefault="00A1403E" w:rsidP="00A1403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InvoiceDate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VarcharDate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F97E3EE" w14:textId="77777777" w:rsidR="00A1403E" w:rsidRDefault="00A1403E" w:rsidP="00A1403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TRY_CONVERT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InvoiceDate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ConvertedDateStyle1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1102710" w14:textId="77777777" w:rsidR="00A1403E" w:rsidRDefault="00A1403E" w:rsidP="00A1403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TRY_CONVERT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InvoiceDate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ConvertedDateStyle10</w:t>
      </w:r>
    </w:p>
    <w:p w14:paraId="63B73F31" w14:textId="77777777" w:rsidR="00A1403E" w:rsidRDefault="00A1403E" w:rsidP="00A1403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Invoices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0852190" w14:textId="77777777" w:rsidR="00F11A83" w:rsidRDefault="00F11A83" w:rsidP="00F11A83">
      <w:pPr>
        <w:ind w:firstLine="0"/>
      </w:pPr>
    </w:p>
    <w:p w14:paraId="1FA55F05" w14:textId="17AD7CC3" w:rsidR="00A1403E" w:rsidRPr="00B31FD5" w:rsidRDefault="00A1403E" w:rsidP="00F11A83">
      <w:pPr>
        <w:ind w:firstLine="0"/>
      </w:pPr>
      <w:r w:rsidRPr="00A1403E">
        <w:drawing>
          <wp:inline distT="0" distB="0" distL="0" distR="0" wp14:anchorId="75980593" wp14:editId="2C079EA6">
            <wp:extent cx="5943600" cy="3712210"/>
            <wp:effectExtent l="0" t="0" r="0" b="2540"/>
            <wp:docPr id="53134473" name="Picture 1" descr="A computer screen with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34473" name="Picture 1" descr="A computer screen with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403E" w:rsidRPr="00B31FD5" w:rsidSect="00584E3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45E782" w14:textId="77777777" w:rsidR="005B780E" w:rsidRDefault="005B780E">
      <w:pPr>
        <w:spacing w:line="240" w:lineRule="auto"/>
      </w:pPr>
      <w:r>
        <w:separator/>
      </w:r>
    </w:p>
    <w:p w14:paraId="02CF2E63" w14:textId="77777777" w:rsidR="005B780E" w:rsidRDefault="005B780E"/>
  </w:endnote>
  <w:endnote w:type="continuationSeparator" w:id="0">
    <w:p w14:paraId="059FC908" w14:textId="77777777" w:rsidR="005B780E" w:rsidRDefault="005B780E">
      <w:pPr>
        <w:spacing w:line="240" w:lineRule="auto"/>
      </w:pPr>
      <w:r>
        <w:continuationSeparator/>
      </w:r>
    </w:p>
    <w:p w14:paraId="5DEFEB15" w14:textId="77777777" w:rsidR="005B780E" w:rsidRDefault="005B78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22E0AE" w14:textId="77777777" w:rsidR="002F3AE9" w:rsidRDefault="002F3A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3D11C" w14:textId="77777777" w:rsidR="0D6E5604" w:rsidRPr="002F3AE9" w:rsidRDefault="0D6E5604" w:rsidP="002F3A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ABAA4C" w14:textId="77777777" w:rsidR="3E192C66" w:rsidRPr="002F3AE9" w:rsidRDefault="3E192C66" w:rsidP="002F3A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2C7E90" w14:textId="77777777" w:rsidR="005B780E" w:rsidRDefault="005B780E">
      <w:pPr>
        <w:spacing w:line="240" w:lineRule="auto"/>
      </w:pPr>
      <w:r>
        <w:separator/>
      </w:r>
    </w:p>
    <w:p w14:paraId="500023D1" w14:textId="77777777" w:rsidR="005B780E" w:rsidRDefault="005B780E"/>
  </w:footnote>
  <w:footnote w:type="continuationSeparator" w:id="0">
    <w:p w14:paraId="10A11E55" w14:textId="77777777" w:rsidR="005B780E" w:rsidRDefault="005B780E">
      <w:pPr>
        <w:spacing w:line="240" w:lineRule="auto"/>
      </w:pPr>
      <w:r>
        <w:continuationSeparator/>
      </w:r>
    </w:p>
    <w:p w14:paraId="10156C29" w14:textId="77777777" w:rsidR="005B780E" w:rsidRDefault="005B780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616E6C" w14:textId="77777777" w:rsidR="002F3AE9" w:rsidRDefault="002F3A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6BA9D5" w14:textId="77777777" w:rsidR="0D6E5604" w:rsidRPr="002F3AE9" w:rsidRDefault="0D6E5604" w:rsidP="002F3A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C3A81D" w14:textId="77777777" w:rsidR="3E192C66" w:rsidRPr="002F3AE9" w:rsidRDefault="3E192C66" w:rsidP="002F3A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3249576F"/>
    <w:multiLevelType w:val="hybridMultilevel"/>
    <w:tmpl w:val="3828C3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0A0439E"/>
    <w:multiLevelType w:val="hybridMultilevel"/>
    <w:tmpl w:val="A91E56C0"/>
    <w:lvl w:ilvl="0" w:tplc="AD76171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000000" w:themeColor="tex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F768A6"/>
    <w:multiLevelType w:val="hybridMultilevel"/>
    <w:tmpl w:val="7F788B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FE86C97"/>
    <w:multiLevelType w:val="hybridMultilevel"/>
    <w:tmpl w:val="798A1F5A"/>
    <w:lvl w:ilvl="0" w:tplc="53A6923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000000" w:themeColor="tex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7345F51"/>
    <w:multiLevelType w:val="hybridMultilevel"/>
    <w:tmpl w:val="C0F28B3A"/>
    <w:lvl w:ilvl="0" w:tplc="AD76171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000000" w:themeColor="tex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99D53D3"/>
    <w:multiLevelType w:val="hybridMultilevel"/>
    <w:tmpl w:val="D39CA7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CB57035"/>
    <w:multiLevelType w:val="hybridMultilevel"/>
    <w:tmpl w:val="F41A33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83753049">
    <w:abstractNumId w:val="9"/>
  </w:num>
  <w:num w:numId="2" w16cid:durableId="1672021673">
    <w:abstractNumId w:val="7"/>
  </w:num>
  <w:num w:numId="3" w16cid:durableId="1661418664">
    <w:abstractNumId w:val="6"/>
  </w:num>
  <w:num w:numId="4" w16cid:durableId="28338585">
    <w:abstractNumId w:val="5"/>
  </w:num>
  <w:num w:numId="5" w16cid:durableId="10451996">
    <w:abstractNumId w:val="4"/>
  </w:num>
  <w:num w:numId="6" w16cid:durableId="1118185191">
    <w:abstractNumId w:val="8"/>
  </w:num>
  <w:num w:numId="7" w16cid:durableId="944580785">
    <w:abstractNumId w:val="3"/>
  </w:num>
  <w:num w:numId="8" w16cid:durableId="1728843970">
    <w:abstractNumId w:val="2"/>
  </w:num>
  <w:num w:numId="9" w16cid:durableId="261961369">
    <w:abstractNumId w:val="1"/>
  </w:num>
  <w:num w:numId="10" w16cid:durableId="940600249">
    <w:abstractNumId w:val="0"/>
  </w:num>
  <w:num w:numId="11" w16cid:durableId="1773084239">
    <w:abstractNumId w:val="9"/>
    <w:lvlOverride w:ilvl="0">
      <w:startOverride w:val="1"/>
    </w:lvlOverride>
  </w:num>
  <w:num w:numId="12" w16cid:durableId="233590449">
    <w:abstractNumId w:val="10"/>
  </w:num>
  <w:num w:numId="13" w16cid:durableId="1010835028">
    <w:abstractNumId w:val="13"/>
  </w:num>
  <w:num w:numId="14" w16cid:durableId="1697341074">
    <w:abstractNumId w:val="14"/>
  </w:num>
  <w:num w:numId="15" w16cid:durableId="291835889">
    <w:abstractNumId w:val="11"/>
  </w:num>
  <w:num w:numId="16" w16cid:durableId="676233085">
    <w:abstractNumId w:val="12"/>
  </w:num>
  <w:num w:numId="17" w16cid:durableId="1275794225">
    <w:abstractNumId w:val="15"/>
  </w:num>
  <w:num w:numId="18" w16cid:durableId="49541659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E23"/>
    <w:rsid w:val="000036E8"/>
    <w:rsid w:val="00023AFE"/>
    <w:rsid w:val="000A3D9B"/>
    <w:rsid w:val="000D4642"/>
    <w:rsid w:val="000D539D"/>
    <w:rsid w:val="000D6ED3"/>
    <w:rsid w:val="00100D76"/>
    <w:rsid w:val="00116273"/>
    <w:rsid w:val="00131AE6"/>
    <w:rsid w:val="00182FD8"/>
    <w:rsid w:val="0018424A"/>
    <w:rsid w:val="001D5B29"/>
    <w:rsid w:val="0024018D"/>
    <w:rsid w:val="0026726D"/>
    <w:rsid w:val="00293BAF"/>
    <w:rsid w:val="002C79E6"/>
    <w:rsid w:val="002F3AE9"/>
    <w:rsid w:val="002F54FE"/>
    <w:rsid w:val="003164EE"/>
    <w:rsid w:val="00324983"/>
    <w:rsid w:val="0032526E"/>
    <w:rsid w:val="003512EE"/>
    <w:rsid w:val="00354410"/>
    <w:rsid w:val="003621B6"/>
    <w:rsid w:val="003804CC"/>
    <w:rsid w:val="00380D77"/>
    <w:rsid w:val="003A6183"/>
    <w:rsid w:val="003C54C1"/>
    <w:rsid w:val="003D5AE5"/>
    <w:rsid w:val="003E4106"/>
    <w:rsid w:val="00426244"/>
    <w:rsid w:val="00444585"/>
    <w:rsid w:val="00495F2E"/>
    <w:rsid w:val="004B4606"/>
    <w:rsid w:val="004D22F3"/>
    <w:rsid w:val="004D2625"/>
    <w:rsid w:val="00541F07"/>
    <w:rsid w:val="00576CF9"/>
    <w:rsid w:val="00584E33"/>
    <w:rsid w:val="005B780E"/>
    <w:rsid w:val="005C199E"/>
    <w:rsid w:val="005D4F40"/>
    <w:rsid w:val="00610B4F"/>
    <w:rsid w:val="0061103C"/>
    <w:rsid w:val="006378F2"/>
    <w:rsid w:val="006464D2"/>
    <w:rsid w:val="0065429D"/>
    <w:rsid w:val="00664C1A"/>
    <w:rsid w:val="00685273"/>
    <w:rsid w:val="00701EF5"/>
    <w:rsid w:val="00751540"/>
    <w:rsid w:val="00755D51"/>
    <w:rsid w:val="00756DAD"/>
    <w:rsid w:val="00762428"/>
    <w:rsid w:val="007710B4"/>
    <w:rsid w:val="0077664B"/>
    <w:rsid w:val="007866FC"/>
    <w:rsid w:val="007E01BC"/>
    <w:rsid w:val="007E36F3"/>
    <w:rsid w:val="00827894"/>
    <w:rsid w:val="00844055"/>
    <w:rsid w:val="00860C91"/>
    <w:rsid w:val="00863AAE"/>
    <w:rsid w:val="00865C69"/>
    <w:rsid w:val="0087407D"/>
    <w:rsid w:val="008768F6"/>
    <w:rsid w:val="00895CD6"/>
    <w:rsid w:val="008C685B"/>
    <w:rsid w:val="00914177"/>
    <w:rsid w:val="00954E28"/>
    <w:rsid w:val="00995BBD"/>
    <w:rsid w:val="009B20BA"/>
    <w:rsid w:val="009B23FD"/>
    <w:rsid w:val="009D18A7"/>
    <w:rsid w:val="009F7E8C"/>
    <w:rsid w:val="00A1403E"/>
    <w:rsid w:val="00A24D75"/>
    <w:rsid w:val="00A417C1"/>
    <w:rsid w:val="00A83F9A"/>
    <w:rsid w:val="00A9500B"/>
    <w:rsid w:val="00AA0198"/>
    <w:rsid w:val="00AA3FF9"/>
    <w:rsid w:val="00AA5D8D"/>
    <w:rsid w:val="00AB2703"/>
    <w:rsid w:val="00AC01CE"/>
    <w:rsid w:val="00AD118A"/>
    <w:rsid w:val="00AF3693"/>
    <w:rsid w:val="00B31FD5"/>
    <w:rsid w:val="00B54698"/>
    <w:rsid w:val="00B863FB"/>
    <w:rsid w:val="00B86440"/>
    <w:rsid w:val="00BB2D6F"/>
    <w:rsid w:val="00BD2B3B"/>
    <w:rsid w:val="00BF10B7"/>
    <w:rsid w:val="00C00F8F"/>
    <w:rsid w:val="00C03068"/>
    <w:rsid w:val="00C24DC9"/>
    <w:rsid w:val="00D620FD"/>
    <w:rsid w:val="00D91044"/>
    <w:rsid w:val="00E315EE"/>
    <w:rsid w:val="00E527BC"/>
    <w:rsid w:val="00E6109B"/>
    <w:rsid w:val="00E6726B"/>
    <w:rsid w:val="00E67454"/>
    <w:rsid w:val="00E757D6"/>
    <w:rsid w:val="00EF55C5"/>
    <w:rsid w:val="00F11A83"/>
    <w:rsid w:val="00F43F81"/>
    <w:rsid w:val="00F61CF3"/>
    <w:rsid w:val="00F6242A"/>
    <w:rsid w:val="00F802F8"/>
    <w:rsid w:val="00FC4E23"/>
    <w:rsid w:val="00FD0666"/>
    <w:rsid w:val="00FE623A"/>
    <w:rsid w:val="00FF55EC"/>
    <w:rsid w:val="014CA2B6"/>
    <w:rsid w:val="0D6E5604"/>
    <w:rsid w:val="1C0665C1"/>
    <w:rsid w:val="1E84F322"/>
    <w:rsid w:val="201D26C8"/>
    <w:rsid w:val="212F006F"/>
    <w:rsid w:val="2CCDFC8D"/>
    <w:rsid w:val="3236C9DF"/>
    <w:rsid w:val="3660B96E"/>
    <w:rsid w:val="3D0A9892"/>
    <w:rsid w:val="3E192C66"/>
    <w:rsid w:val="3FD79D39"/>
    <w:rsid w:val="4A446072"/>
    <w:rsid w:val="52694629"/>
    <w:rsid w:val="593F41A5"/>
    <w:rsid w:val="5A1CFD60"/>
    <w:rsid w:val="5D68E123"/>
    <w:rsid w:val="6451CACF"/>
    <w:rsid w:val="67AE9998"/>
    <w:rsid w:val="689E33FC"/>
    <w:rsid w:val="68E35553"/>
    <w:rsid w:val="6A36C4BF"/>
    <w:rsid w:val="7050BCB6"/>
    <w:rsid w:val="7CCA2D81"/>
    <w:rsid w:val="7F11E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7C0FB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3FB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79E6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C00F8F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00F8F"/>
    <w:pPr>
      <w:keepNext/>
      <w:keepLines/>
      <w:ind w:firstLine="0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664C1A"/>
    <w:pPr>
      <w:keepNext/>
      <w:keepLines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664C1A"/>
    <w:pPr>
      <w:keepNext/>
      <w:keepLines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15"/>
    <w:qFormat/>
    <w:rsid w:val="002C79E6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  <w:b/>
      <w:color w:val="auto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rsid w:val="00B863FB"/>
    <w:pPr>
      <w:ind w:firstLine="0"/>
    </w:pPr>
    <w:rPr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2C79E6"/>
    <w:rPr>
      <w:rFonts w:asciiTheme="majorHAnsi" w:eastAsiaTheme="majorEastAsia" w:hAnsiTheme="majorHAnsi" w:cstheme="majorBidi"/>
      <w:b/>
      <w:bCs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C00F8F"/>
    <w:rPr>
      <w:rFonts w:asciiTheme="majorHAnsi" w:eastAsiaTheme="majorEastAsia" w:hAnsiTheme="majorHAnsi" w:cstheme="majorBidi"/>
      <w:b/>
      <w:bCs/>
      <w:sz w:val="22"/>
    </w:rPr>
  </w:style>
  <w:style w:type="paragraph" w:styleId="Title">
    <w:name w:val="Title"/>
    <w:basedOn w:val="Normal"/>
    <w:next w:val="Normal"/>
    <w:link w:val="TitleChar"/>
    <w:uiPriority w:val="16"/>
    <w:qFormat/>
    <w:rsid w:val="00B863FB"/>
    <w:pPr>
      <w:ind w:firstLine="0"/>
      <w:contextualSpacing/>
      <w:jc w:val="center"/>
    </w:pPr>
    <w:rPr>
      <w:rFonts w:asciiTheme="majorHAnsi" w:eastAsiaTheme="majorEastAsia" w:hAnsiTheme="majorHAnsi" w:cstheme="majorBidi"/>
      <w:b/>
    </w:rPr>
  </w:style>
  <w:style w:type="character" w:customStyle="1" w:styleId="TitleChar">
    <w:name w:val="Title Char"/>
    <w:basedOn w:val="DefaultParagraphFont"/>
    <w:link w:val="Title"/>
    <w:uiPriority w:val="16"/>
    <w:rsid w:val="00B863FB"/>
    <w:rPr>
      <w:rFonts w:asciiTheme="majorHAnsi" w:eastAsiaTheme="majorEastAsia" w:hAnsiTheme="majorHAnsi" w:cstheme="majorBidi"/>
      <w:b/>
      <w:sz w:val="22"/>
    </w:r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sid w:val="00C00F8F"/>
    <w:rPr>
      <w:rFonts w:asciiTheme="majorHAnsi" w:eastAsiaTheme="majorEastAsia" w:hAnsiTheme="majorHAnsi" w:cstheme="majorBidi"/>
      <w:b/>
      <w:bCs/>
      <w:i/>
      <w:sz w:val="22"/>
    </w:rPr>
  </w:style>
  <w:style w:type="character" w:customStyle="1" w:styleId="Heading4Char">
    <w:name w:val="Heading 4 Char"/>
    <w:basedOn w:val="DefaultParagraphFont"/>
    <w:link w:val="Heading4"/>
    <w:uiPriority w:val="3"/>
    <w:rsid w:val="00664C1A"/>
    <w:rPr>
      <w:rFonts w:asciiTheme="majorHAnsi" w:eastAsiaTheme="majorEastAsia" w:hAnsiTheme="majorHAnsi" w:cstheme="majorBidi"/>
      <w:b/>
      <w:bCs/>
      <w:iCs/>
      <w:sz w:val="22"/>
    </w:rPr>
  </w:style>
  <w:style w:type="character" w:customStyle="1" w:styleId="Heading5Char">
    <w:name w:val="Heading 5 Char"/>
    <w:basedOn w:val="DefaultParagraphFont"/>
    <w:link w:val="Heading5"/>
    <w:uiPriority w:val="3"/>
    <w:rsid w:val="00664C1A"/>
    <w:rPr>
      <w:rFonts w:asciiTheme="majorHAnsi" w:eastAsiaTheme="majorEastAsia" w:hAnsiTheme="majorHAnsi" w:cstheme="majorBidi"/>
      <w:b/>
      <w:i/>
      <w:iCs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0D4642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64C1A"/>
    <w:pPr>
      <w:ind w:left="720" w:firstLine="0"/>
    </w:pPr>
    <w:rPr>
      <w:iCs/>
      <w:color w:val="auto"/>
    </w:rPr>
  </w:style>
  <w:style w:type="character" w:customStyle="1" w:styleId="QuoteChar">
    <w:name w:val="Quote Char"/>
    <w:basedOn w:val="DefaultParagraphFont"/>
    <w:link w:val="Quote"/>
    <w:uiPriority w:val="29"/>
    <w:rsid w:val="00664C1A"/>
    <w:rPr>
      <w:iCs/>
      <w:color w:val="auto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8644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8"/>
    <w:qFormat/>
    <w:rsid w:val="00B863FB"/>
    <w:pPr>
      <w:ind w:firstLine="0"/>
      <w:jc w:val="center"/>
    </w:pPr>
    <w:rPr>
      <w:rFonts w:eastAsia="Calibri" w:cs="Calibri"/>
      <w:szCs w:val="22"/>
    </w:rPr>
  </w:style>
  <w:style w:type="character" w:customStyle="1" w:styleId="SubtitleChar">
    <w:name w:val="Subtitle Char"/>
    <w:basedOn w:val="DefaultParagraphFont"/>
    <w:link w:val="Subtitle"/>
    <w:uiPriority w:val="18"/>
    <w:rsid w:val="00B863FB"/>
    <w:rPr>
      <w:rFonts w:eastAsia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trin\AppData\Roaming\Microsoft\Templates\Student%20APA%20Style%20paper%207th%20edition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Jon24</b:Tag>
    <b:SourceType>InternetSite</b:SourceType>
    <b:Guid>{B6343495-59EF-4F6A-A63A-B44968FD8C40}</b:Guid>
    <b:Author>
      <b:Author>
        <b:Corporate>Jones &amp; Bartlett Learning</b:Corporate>
      </b:Author>
    </b:Author>
    <b:Title>Lab Access for Fundamentals of Information Systems Security</b:Title>
    <b:InternetSiteTitle>Jones &amp; Bartlett Learning</b:InternetSiteTitle>
    <b:Year>2024</b:Year>
    <b:Month>October</b:Month>
    <b:Day>18</b:Day>
    <b:URL>https://navigate2.jblearning.com/course/view.php?id=129690</b:URL>
    <b:RefOrder>1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708B121-0DA3-4D17-BAE9-D58FBF4B2D1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C758F74-CB61-4D5F-B003-A3FA896AFE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ADCF06E-81A5-4D29-A946-976E3F20FF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676608B1-A148-495A-80CE-F0BD5CC963A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APA Style paper 7th edition</Template>
  <TotalTime>0</TotalTime>
  <Pages>3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2024-11-27T01:34:00Z</dcterms:created>
  <dcterms:modified xsi:type="dcterms:W3CDTF">2024-12-01T21:18:00Z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