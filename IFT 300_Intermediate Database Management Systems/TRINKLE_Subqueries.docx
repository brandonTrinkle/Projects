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CBE95" w14:textId="77777777" w:rsidR="002C79E6" w:rsidRDefault="002C79E6" w:rsidP="002C79E6"/>
    <w:p w14:paraId="66684AAB" w14:textId="77777777" w:rsidR="002C79E6" w:rsidRDefault="002C79E6" w:rsidP="002C79E6"/>
    <w:p w14:paraId="4A057B94" w14:textId="77777777" w:rsidR="002C79E6" w:rsidRDefault="002C79E6" w:rsidP="002C79E6"/>
    <w:p w14:paraId="4F62C777" w14:textId="77777777" w:rsidR="002C79E6" w:rsidRDefault="002C79E6" w:rsidP="002C79E6"/>
    <w:p w14:paraId="1B8AECE2" w14:textId="77777777" w:rsidR="002C79E6" w:rsidRDefault="002C79E6" w:rsidP="002C79E6"/>
    <w:p w14:paraId="0332FF9E" w14:textId="2E9ACBA7" w:rsidR="005D4F40" w:rsidRPr="005D4F40" w:rsidRDefault="005D4F40" w:rsidP="005D4F40">
      <w:pPr>
        <w:ind w:firstLine="0"/>
        <w:jc w:val="center"/>
        <w:rPr>
          <w:rFonts w:asciiTheme="majorHAnsi" w:eastAsiaTheme="majorEastAsia" w:hAnsiTheme="majorHAnsi" w:cstheme="majorBidi"/>
          <w:b/>
        </w:rPr>
      </w:pPr>
      <w:r w:rsidRPr="005D4F40">
        <w:rPr>
          <w:rFonts w:asciiTheme="majorHAnsi" w:eastAsiaTheme="majorEastAsia" w:hAnsiTheme="majorHAnsi" w:cstheme="majorBidi"/>
          <w:b/>
        </w:rPr>
        <w:t xml:space="preserve">Assignment: </w:t>
      </w:r>
      <w:r w:rsidR="00293BAF" w:rsidRPr="00293BAF">
        <w:rPr>
          <w:rFonts w:asciiTheme="majorHAnsi" w:eastAsiaTheme="majorEastAsia" w:hAnsiTheme="majorHAnsi" w:cstheme="majorBidi"/>
          <w:b/>
        </w:rPr>
        <w:t>Populate Data</w:t>
      </w:r>
    </w:p>
    <w:p w14:paraId="07F44174" w14:textId="77777777" w:rsidR="000036E8" w:rsidRPr="000036E8" w:rsidRDefault="000036E8" w:rsidP="000036E8"/>
    <w:p w14:paraId="23A10A44" w14:textId="7DB2F7F5" w:rsidR="00A417C1" w:rsidRDefault="00FC4E23" w:rsidP="002C79E6">
      <w:pPr>
        <w:pStyle w:val="Subtitle"/>
      </w:pPr>
      <w:r>
        <w:t>Brandon Trinkle</w:t>
      </w:r>
    </w:p>
    <w:p w14:paraId="7413A472" w14:textId="40FF5E5B" w:rsidR="002C79E6" w:rsidRDefault="00FC4E23" w:rsidP="002C79E6">
      <w:pPr>
        <w:pStyle w:val="Subtitle"/>
      </w:pPr>
      <w:r>
        <w:t>Arizona State University</w:t>
      </w:r>
    </w:p>
    <w:p w14:paraId="3098B023" w14:textId="71E174F2" w:rsidR="002C79E6" w:rsidRDefault="00FC4E23" w:rsidP="002C79E6">
      <w:pPr>
        <w:pStyle w:val="Subtitle"/>
      </w:pPr>
      <w:r>
        <w:t xml:space="preserve">IFT </w:t>
      </w:r>
      <w:r w:rsidR="00863AAE">
        <w:t>300</w:t>
      </w:r>
    </w:p>
    <w:p w14:paraId="6CA9F8F7" w14:textId="31A84921" w:rsidR="002C79E6" w:rsidRDefault="00FC4E23" w:rsidP="002C79E6">
      <w:pPr>
        <w:pStyle w:val="Subtitle"/>
      </w:pPr>
      <w:r>
        <w:t xml:space="preserve">Professor </w:t>
      </w:r>
      <w:r w:rsidR="008768F6" w:rsidRPr="008768F6">
        <w:t>Ashish Gulati</w:t>
      </w:r>
    </w:p>
    <w:p w14:paraId="4FC11C28" w14:textId="360AEEB9" w:rsidR="201D26C8" w:rsidRDefault="00AA5D8D" w:rsidP="002C79E6">
      <w:pPr>
        <w:pStyle w:val="Subtitle"/>
      </w:pPr>
      <w:r>
        <w:t>11/</w:t>
      </w:r>
      <w:r w:rsidR="0077664B">
        <w:t>12</w:t>
      </w:r>
      <w:r w:rsidR="00FC4E23">
        <w:t>/2024</w:t>
      </w:r>
    </w:p>
    <w:p w14:paraId="3E621142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533CEBF0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633443A8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67146C54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158CCCBA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5596B8DC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123EC018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0C5C08FA" w14:textId="77777777" w:rsidR="000D4642" w:rsidRDefault="000D4642">
      <w:pPr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br w:type="page"/>
      </w:r>
    </w:p>
    <w:p w14:paraId="5D706595" w14:textId="51DCB02C" w:rsidR="00755D51" w:rsidRDefault="00954E28" w:rsidP="00755D51">
      <w:pPr>
        <w:pStyle w:val="Subtitle"/>
        <w:rPr>
          <w:rFonts w:asciiTheme="majorHAnsi" w:eastAsiaTheme="majorEastAsia" w:hAnsiTheme="majorHAnsi" w:cstheme="majorBidi"/>
          <w:b/>
          <w:szCs w:val="24"/>
        </w:rPr>
      </w:pPr>
      <w:r w:rsidRPr="000036E8">
        <w:rPr>
          <w:rFonts w:asciiTheme="majorHAnsi" w:eastAsiaTheme="majorEastAsia" w:hAnsiTheme="majorHAnsi" w:cstheme="majorBidi"/>
          <w:b/>
          <w:szCs w:val="24"/>
        </w:rPr>
        <w:lastRenderedPageBreak/>
        <w:t xml:space="preserve">Assignment: </w:t>
      </w:r>
      <w:r w:rsidR="00426244" w:rsidRPr="00426244">
        <w:rPr>
          <w:rFonts w:asciiTheme="majorHAnsi" w:eastAsiaTheme="majorEastAsia" w:hAnsiTheme="majorHAnsi" w:cstheme="majorBidi"/>
          <w:b/>
        </w:rPr>
        <w:t>Populate Data</w:t>
      </w:r>
    </w:p>
    <w:p w14:paraId="2859F081" w14:textId="0A966088" w:rsidR="003D5AE5" w:rsidRDefault="003D5AE5" w:rsidP="00701EF5">
      <w:pPr>
        <w:pStyle w:val="ListParagraph"/>
        <w:numPr>
          <w:ilvl w:val="0"/>
          <w:numId w:val="17"/>
        </w:numPr>
      </w:pPr>
      <w:r w:rsidRPr="003D5AE5">
        <w:t>Write SELECT INTO statements to create two test tables named VendorCopy and InvoiceCopy that are complete copies of the data in the Vendors and Invoices tables.</w:t>
      </w:r>
    </w:p>
    <w:p w14:paraId="3FA17A4D" w14:textId="77777777" w:rsidR="00701EF5" w:rsidRDefault="00701EF5" w:rsidP="00701EF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30DDBE48" w14:textId="77777777" w:rsidR="00701EF5" w:rsidRDefault="00701EF5" w:rsidP="00701EF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 Author: Brandon Trinkle</w:t>
      </w:r>
    </w:p>
    <w:p w14:paraId="45D98F9F" w14:textId="77777777" w:rsidR="00701EF5" w:rsidRDefault="00701EF5" w:rsidP="00701EF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 Course: IFT/300</w:t>
      </w:r>
    </w:p>
    <w:p w14:paraId="46679AD5" w14:textId="77777777" w:rsidR="00701EF5" w:rsidRDefault="00701EF5" w:rsidP="00701EF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** SQL Server Version: Microsoft SQL Server 2012 (SP1) </w:t>
      </w:r>
    </w:p>
    <w:p w14:paraId="0FABAF94" w14:textId="77777777" w:rsidR="00701EF5" w:rsidRDefault="00701EF5" w:rsidP="00701EF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</w:p>
    <w:p w14:paraId="487B7E35" w14:textId="77777777" w:rsidR="00701EF5" w:rsidRDefault="00701EF5" w:rsidP="00701EF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 OS : Windows</w:t>
      </w:r>
    </w:p>
    <w:p w14:paraId="44A58EFF" w14:textId="77777777" w:rsidR="00701EF5" w:rsidRDefault="00701EF5" w:rsidP="00701EF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 History</w:t>
      </w:r>
    </w:p>
    <w:p w14:paraId="1E6B9B04" w14:textId="77777777" w:rsidR="00701EF5" w:rsidRDefault="00701EF5" w:rsidP="00701EF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 Date Created    Comments</w:t>
      </w:r>
    </w:p>
    <w:p w14:paraId="21269BC8" w14:textId="77777777" w:rsidR="00701EF5" w:rsidRDefault="00701EF5" w:rsidP="00701EF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** 11/26/2024      </w:t>
      </w:r>
    </w:p>
    <w:p w14:paraId="61330B64" w14:textId="77777777" w:rsidR="00701EF5" w:rsidRDefault="00701EF5" w:rsidP="00701EF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7E48DCF5" w14:textId="77777777" w:rsidR="00701EF5" w:rsidRDefault="00701EF5" w:rsidP="00701EF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VendorCopy</w:t>
      </w:r>
    </w:p>
    <w:p w14:paraId="4C5196D8" w14:textId="77777777" w:rsidR="00701EF5" w:rsidRDefault="00701EF5" w:rsidP="00701EF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Vendors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114AF69" w14:textId="77777777" w:rsidR="00701EF5" w:rsidRDefault="00701EF5" w:rsidP="00701EF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</w:p>
    <w:p w14:paraId="419A5245" w14:textId="77777777" w:rsidR="00701EF5" w:rsidRDefault="00701EF5" w:rsidP="00701EF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InvoiceCopy</w:t>
      </w:r>
    </w:p>
    <w:p w14:paraId="5852F61C" w14:textId="77777777" w:rsidR="00701EF5" w:rsidRDefault="00701EF5" w:rsidP="00701EF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Invoices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B08937E" w14:textId="77777777" w:rsidR="003D5AE5" w:rsidRDefault="003D5AE5" w:rsidP="003D5AE5">
      <w:pPr>
        <w:ind w:firstLine="0"/>
      </w:pPr>
    </w:p>
    <w:p w14:paraId="0E404CB9" w14:textId="1398AD76" w:rsidR="003D5AE5" w:rsidRDefault="003D5AE5" w:rsidP="003D5AE5">
      <w:pPr>
        <w:ind w:firstLine="0"/>
      </w:pPr>
      <w:r w:rsidRPr="003D5AE5">
        <w:drawing>
          <wp:inline distT="0" distB="0" distL="0" distR="0" wp14:anchorId="634350D8" wp14:editId="7AA3879E">
            <wp:extent cx="5943600" cy="3712210"/>
            <wp:effectExtent l="0" t="0" r="0" b="2540"/>
            <wp:docPr id="1210826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8261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AEF31" w14:textId="77777777" w:rsidR="00701EF5" w:rsidRDefault="00701EF5" w:rsidP="003D5AE5">
      <w:pPr>
        <w:ind w:firstLine="0"/>
      </w:pPr>
    </w:p>
    <w:p w14:paraId="6E9B2906" w14:textId="77777777" w:rsidR="00701EF5" w:rsidRDefault="00701EF5" w:rsidP="003D5AE5">
      <w:pPr>
        <w:ind w:firstLine="0"/>
      </w:pPr>
    </w:p>
    <w:p w14:paraId="7BEE3A23" w14:textId="77777777" w:rsidR="00701EF5" w:rsidRDefault="00701EF5" w:rsidP="003D5AE5">
      <w:pPr>
        <w:ind w:firstLine="0"/>
      </w:pPr>
    </w:p>
    <w:p w14:paraId="1AF6384A" w14:textId="615737FE" w:rsidR="00701EF5" w:rsidRDefault="004D2625" w:rsidP="00701EF5">
      <w:pPr>
        <w:pStyle w:val="ListParagraph"/>
        <w:numPr>
          <w:ilvl w:val="0"/>
          <w:numId w:val="17"/>
        </w:numPr>
      </w:pPr>
      <w:r w:rsidRPr="004D2625">
        <w:lastRenderedPageBreak/>
        <w:t>Write an INSERT statement that adds a row to the InvoiceCopy table with the following values:</w:t>
      </w:r>
    </w:p>
    <w:p w14:paraId="5A5713C5" w14:textId="77777777" w:rsidR="003512EE" w:rsidRDefault="003512EE" w:rsidP="003512E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599E42CF" w14:textId="77777777" w:rsidR="003512EE" w:rsidRDefault="003512EE" w:rsidP="003512E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 Author: Brandon Trinkle</w:t>
      </w:r>
    </w:p>
    <w:p w14:paraId="2775DBAA" w14:textId="77777777" w:rsidR="003512EE" w:rsidRDefault="003512EE" w:rsidP="003512E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 Course: IFT/300</w:t>
      </w:r>
    </w:p>
    <w:p w14:paraId="6F78C1C7" w14:textId="77777777" w:rsidR="003512EE" w:rsidRDefault="003512EE" w:rsidP="003512E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** SQL Server Version: Microsoft SQL Server 2012 (SP1) </w:t>
      </w:r>
    </w:p>
    <w:p w14:paraId="06AED1E7" w14:textId="77777777" w:rsidR="003512EE" w:rsidRDefault="003512EE" w:rsidP="003512E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</w:p>
    <w:p w14:paraId="7BB73FE4" w14:textId="77777777" w:rsidR="003512EE" w:rsidRDefault="003512EE" w:rsidP="003512E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 OS : Windows</w:t>
      </w:r>
    </w:p>
    <w:p w14:paraId="401AF7C7" w14:textId="77777777" w:rsidR="003512EE" w:rsidRDefault="003512EE" w:rsidP="003512E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 History</w:t>
      </w:r>
    </w:p>
    <w:p w14:paraId="65A06123" w14:textId="77777777" w:rsidR="003512EE" w:rsidRDefault="003512EE" w:rsidP="003512E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 Date Created    Comments</w:t>
      </w:r>
    </w:p>
    <w:p w14:paraId="54BB5F5E" w14:textId="77777777" w:rsidR="003512EE" w:rsidRDefault="003512EE" w:rsidP="003512E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** 11/26/2024      </w:t>
      </w:r>
    </w:p>
    <w:p w14:paraId="33468951" w14:textId="77777777" w:rsidR="003512EE" w:rsidRDefault="003512EE" w:rsidP="003512E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340EBF0B" w14:textId="77777777" w:rsidR="003512EE" w:rsidRDefault="003512EE" w:rsidP="003512E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InvoiceCopy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VendorID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InvoiceTotal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TermsID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InvoiceNumber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PaymentTotal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InvoiceDueDate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InvoiceDate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CreditTotal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PaymentDate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C3E1F0" w14:textId="77777777" w:rsidR="003512EE" w:rsidRDefault="003512EE" w:rsidP="003512E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434.58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'AX-014-027'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'2023-05-08'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'2023-04-21'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14:paraId="65B4B774" w14:textId="77777777" w:rsidR="004D2625" w:rsidRDefault="004D2625" w:rsidP="004D2625">
      <w:pPr>
        <w:ind w:firstLine="0"/>
      </w:pPr>
    </w:p>
    <w:p w14:paraId="6A99D29C" w14:textId="7FFAE284" w:rsidR="003512EE" w:rsidRDefault="00A9500B" w:rsidP="004D2625">
      <w:pPr>
        <w:ind w:firstLine="0"/>
      </w:pPr>
      <w:r w:rsidRPr="00A9500B">
        <w:drawing>
          <wp:inline distT="0" distB="0" distL="0" distR="0" wp14:anchorId="56D0DA5D" wp14:editId="73003AE2">
            <wp:extent cx="5943600" cy="3712210"/>
            <wp:effectExtent l="0" t="0" r="0" b="2540"/>
            <wp:docPr id="1405982557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982557" name="Picture 1" descr="A computer screen 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56C68" w14:textId="77777777" w:rsidR="00610B4F" w:rsidRDefault="00610B4F" w:rsidP="004D2625">
      <w:pPr>
        <w:ind w:firstLine="0"/>
      </w:pPr>
    </w:p>
    <w:p w14:paraId="4E999718" w14:textId="447EA475" w:rsidR="00610B4F" w:rsidRDefault="00610B4F" w:rsidP="00380D77">
      <w:pPr>
        <w:pStyle w:val="ListParagraph"/>
        <w:numPr>
          <w:ilvl w:val="0"/>
          <w:numId w:val="17"/>
        </w:numPr>
      </w:pPr>
      <w:r w:rsidRPr="00610B4F">
        <w:t>Write an UPDATE statement that modifies the VendorCopy table. For each vendor that has an account number of 400, change the account number to 403.</w:t>
      </w:r>
    </w:p>
    <w:p w14:paraId="439D5343" w14:textId="77777777" w:rsidR="00380D77" w:rsidRDefault="00380D77" w:rsidP="00380D7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058FFC46" w14:textId="77777777" w:rsidR="00380D77" w:rsidRDefault="00380D77" w:rsidP="00380D7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 Author: Brandon Trinkle</w:t>
      </w:r>
    </w:p>
    <w:p w14:paraId="7FCDAF1D" w14:textId="77777777" w:rsidR="00380D77" w:rsidRDefault="00380D77" w:rsidP="00380D7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 Course: IFT/300</w:t>
      </w:r>
    </w:p>
    <w:p w14:paraId="10C3F9C1" w14:textId="77777777" w:rsidR="00380D77" w:rsidRDefault="00380D77" w:rsidP="00380D7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** SQL Server Version: Microsoft SQL Server 2012 (SP1) </w:t>
      </w:r>
    </w:p>
    <w:p w14:paraId="49510B4C" w14:textId="77777777" w:rsidR="00380D77" w:rsidRDefault="00380D77" w:rsidP="00380D7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</w:p>
    <w:p w14:paraId="452B4690" w14:textId="77777777" w:rsidR="00380D77" w:rsidRDefault="00380D77" w:rsidP="00380D7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** OS : Windows</w:t>
      </w:r>
    </w:p>
    <w:p w14:paraId="283EE7FE" w14:textId="77777777" w:rsidR="00380D77" w:rsidRDefault="00380D77" w:rsidP="00380D7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 History</w:t>
      </w:r>
    </w:p>
    <w:p w14:paraId="1056C169" w14:textId="77777777" w:rsidR="00380D77" w:rsidRDefault="00380D77" w:rsidP="00380D7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 Date Created    Comments</w:t>
      </w:r>
    </w:p>
    <w:p w14:paraId="6B468D38" w14:textId="77777777" w:rsidR="00380D77" w:rsidRDefault="00380D77" w:rsidP="00380D7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** 11/26/2024      </w:t>
      </w:r>
    </w:p>
    <w:p w14:paraId="0CA48067" w14:textId="77777777" w:rsidR="00380D77" w:rsidRDefault="00380D77" w:rsidP="00380D7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1DDEA7FE" w14:textId="77777777" w:rsidR="00380D77" w:rsidRDefault="00380D77" w:rsidP="00380D7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VendorCopy</w:t>
      </w:r>
    </w:p>
    <w:p w14:paraId="01DF7413" w14:textId="77777777" w:rsidR="00380D77" w:rsidRDefault="00380D77" w:rsidP="00380D7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DefaultAccountNo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403</w:t>
      </w:r>
    </w:p>
    <w:p w14:paraId="7474A43D" w14:textId="77777777" w:rsidR="00380D77" w:rsidRDefault="00380D77" w:rsidP="00380D7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DefaultAccountNo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400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99166E3" w14:textId="77777777" w:rsidR="00380D77" w:rsidRDefault="00380D77" w:rsidP="00380D7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808080"/>
          <w:sz w:val="19"/>
          <w:szCs w:val="19"/>
        </w:rPr>
      </w:pPr>
    </w:p>
    <w:p w14:paraId="6FD03FF6" w14:textId="31B3166A" w:rsidR="00380D77" w:rsidRDefault="00182FD8" w:rsidP="00380D7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 w:rsidRPr="00182FD8">
        <w:rPr>
          <w:rFonts w:ascii="Consolas" w:hAnsi="Consolas" w:cs="Consolas"/>
          <w:color w:val="auto"/>
          <w:sz w:val="19"/>
          <w:szCs w:val="19"/>
        </w:rPr>
        <w:drawing>
          <wp:inline distT="0" distB="0" distL="0" distR="0" wp14:anchorId="3E6FA03C" wp14:editId="2597F351">
            <wp:extent cx="5943600" cy="3712210"/>
            <wp:effectExtent l="0" t="0" r="0" b="2540"/>
            <wp:docPr id="1462883659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883659" name="Picture 1" descr="A computer screen 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9FDD" w14:textId="77777777" w:rsidR="00380D77" w:rsidRDefault="00380D77" w:rsidP="00380D7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</w:p>
    <w:p w14:paraId="207ABAD4" w14:textId="77777777" w:rsidR="00380D77" w:rsidRDefault="00380D77" w:rsidP="00380D7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</w:p>
    <w:p w14:paraId="5DBFEC3C" w14:textId="77777777" w:rsidR="00610B4F" w:rsidRPr="00B31FD5" w:rsidRDefault="00610B4F" w:rsidP="00610B4F">
      <w:pPr>
        <w:ind w:firstLine="0"/>
      </w:pPr>
    </w:p>
    <w:sectPr w:rsidR="00610B4F" w:rsidRPr="00B31FD5" w:rsidSect="00584E3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9963D2" w14:textId="77777777" w:rsidR="00AE545A" w:rsidRDefault="00AE545A">
      <w:pPr>
        <w:spacing w:line="240" w:lineRule="auto"/>
      </w:pPr>
      <w:r>
        <w:separator/>
      </w:r>
    </w:p>
    <w:p w14:paraId="009768B7" w14:textId="77777777" w:rsidR="00AE545A" w:rsidRDefault="00AE545A"/>
  </w:endnote>
  <w:endnote w:type="continuationSeparator" w:id="0">
    <w:p w14:paraId="432CFD81" w14:textId="77777777" w:rsidR="00AE545A" w:rsidRDefault="00AE545A">
      <w:pPr>
        <w:spacing w:line="240" w:lineRule="auto"/>
      </w:pPr>
      <w:r>
        <w:continuationSeparator/>
      </w:r>
    </w:p>
    <w:p w14:paraId="30062903" w14:textId="77777777" w:rsidR="00AE545A" w:rsidRDefault="00AE54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22E0AE" w14:textId="77777777" w:rsidR="002F3AE9" w:rsidRDefault="002F3A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3D11C" w14:textId="77777777" w:rsidR="0D6E5604" w:rsidRPr="002F3AE9" w:rsidRDefault="0D6E5604" w:rsidP="002F3A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ABAA4C" w14:textId="77777777" w:rsidR="3E192C66" w:rsidRPr="002F3AE9" w:rsidRDefault="3E192C66" w:rsidP="002F3A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70DF5A" w14:textId="77777777" w:rsidR="00AE545A" w:rsidRDefault="00AE545A">
      <w:pPr>
        <w:spacing w:line="240" w:lineRule="auto"/>
      </w:pPr>
      <w:r>
        <w:separator/>
      </w:r>
    </w:p>
    <w:p w14:paraId="003546BB" w14:textId="77777777" w:rsidR="00AE545A" w:rsidRDefault="00AE545A"/>
  </w:footnote>
  <w:footnote w:type="continuationSeparator" w:id="0">
    <w:p w14:paraId="3DFF2BE3" w14:textId="77777777" w:rsidR="00AE545A" w:rsidRDefault="00AE545A">
      <w:pPr>
        <w:spacing w:line="240" w:lineRule="auto"/>
      </w:pPr>
      <w:r>
        <w:continuationSeparator/>
      </w:r>
    </w:p>
    <w:p w14:paraId="01436EC1" w14:textId="77777777" w:rsidR="00AE545A" w:rsidRDefault="00AE545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616E6C" w14:textId="77777777" w:rsidR="002F3AE9" w:rsidRDefault="002F3A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6BA9D5" w14:textId="77777777" w:rsidR="0D6E5604" w:rsidRPr="002F3AE9" w:rsidRDefault="0D6E5604" w:rsidP="002F3A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C3A81D" w14:textId="77777777" w:rsidR="3E192C66" w:rsidRPr="002F3AE9" w:rsidRDefault="3E192C66" w:rsidP="002F3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3249576F"/>
    <w:multiLevelType w:val="hybridMultilevel"/>
    <w:tmpl w:val="3828C3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A0439E"/>
    <w:multiLevelType w:val="hybridMultilevel"/>
    <w:tmpl w:val="A91E56C0"/>
    <w:lvl w:ilvl="0" w:tplc="AD76171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000000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F768A6"/>
    <w:multiLevelType w:val="hybridMultilevel"/>
    <w:tmpl w:val="7F788B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FE86C97"/>
    <w:multiLevelType w:val="hybridMultilevel"/>
    <w:tmpl w:val="798A1F5A"/>
    <w:lvl w:ilvl="0" w:tplc="53A6923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000000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7345F51"/>
    <w:multiLevelType w:val="hybridMultilevel"/>
    <w:tmpl w:val="C0F28B3A"/>
    <w:lvl w:ilvl="0" w:tplc="AD76171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000000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99D53D3"/>
    <w:multiLevelType w:val="hybridMultilevel"/>
    <w:tmpl w:val="D39CA7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  <w:num w:numId="12" w16cid:durableId="233590449">
    <w:abstractNumId w:val="10"/>
  </w:num>
  <w:num w:numId="13" w16cid:durableId="1010835028">
    <w:abstractNumId w:val="13"/>
  </w:num>
  <w:num w:numId="14" w16cid:durableId="1697341074">
    <w:abstractNumId w:val="14"/>
  </w:num>
  <w:num w:numId="15" w16cid:durableId="291835889">
    <w:abstractNumId w:val="11"/>
  </w:num>
  <w:num w:numId="16" w16cid:durableId="676233085">
    <w:abstractNumId w:val="12"/>
  </w:num>
  <w:num w:numId="17" w16cid:durableId="12757942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E23"/>
    <w:rsid w:val="000036E8"/>
    <w:rsid w:val="00023AFE"/>
    <w:rsid w:val="000A3D9B"/>
    <w:rsid w:val="000D4642"/>
    <w:rsid w:val="000D539D"/>
    <w:rsid w:val="000D6ED3"/>
    <w:rsid w:val="00100D76"/>
    <w:rsid w:val="00116273"/>
    <w:rsid w:val="00131AE6"/>
    <w:rsid w:val="00182FD8"/>
    <w:rsid w:val="0018424A"/>
    <w:rsid w:val="001D5B29"/>
    <w:rsid w:val="0024018D"/>
    <w:rsid w:val="0026726D"/>
    <w:rsid w:val="00293BAF"/>
    <w:rsid w:val="002C79E6"/>
    <w:rsid w:val="002F3AE9"/>
    <w:rsid w:val="002F54FE"/>
    <w:rsid w:val="003164EE"/>
    <w:rsid w:val="00324983"/>
    <w:rsid w:val="0032526E"/>
    <w:rsid w:val="003512EE"/>
    <w:rsid w:val="00354410"/>
    <w:rsid w:val="003621B6"/>
    <w:rsid w:val="003804CC"/>
    <w:rsid w:val="00380D77"/>
    <w:rsid w:val="003A6183"/>
    <w:rsid w:val="003C54C1"/>
    <w:rsid w:val="003D5AE5"/>
    <w:rsid w:val="003E4106"/>
    <w:rsid w:val="00426244"/>
    <w:rsid w:val="00444585"/>
    <w:rsid w:val="00495F2E"/>
    <w:rsid w:val="004B4606"/>
    <w:rsid w:val="004D22F3"/>
    <w:rsid w:val="004D2625"/>
    <w:rsid w:val="00541F07"/>
    <w:rsid w:val="00576CF9"/>
    <w:rsid w:val="00584E33"/>
    <w:rsid w:val="005C199E"/>
    <w:rsid w:val="005D4F40"/>
    <w:rsid w:val="00610B4F"/>
    <w:rsid w:val="006378F2"/>
    <w:rsid w:val="006464D2"/>
    <w:rsid w:val="0065429D"/>
    <w:rsid w:val="00664C1A"/>
    <w:rsid w:val="00685273"/>
    <w:rsid w:val="00701EF5"/>
    <w:rsid w:val="00751540"/>
    <w:rsid w:val="00755D51"/>
    <w:rsid w:val="00756DAD"/>
    <w:rsid w:val="007710B4"/>
    <w:rsid w:val="0077664B"/>
    <w:rsid w:val="007866FC"/>
    <w:rsid w:val="007E01BC"/>
    <w:rsid w:val="007E36F3"/>
    <w:rsid w:val="00827894"/>
    <w:rsid w:val="00844055"/>
    <w:rsid w:val="00860C91"/>
    <w:rsid w:val="00863AAE"/>
    <w:rsid w:val="00865C69"/>
    <w:rsid w:val="0087407D"/>
    <w:rsid w:val="008768F6"/>
    <w:rsid w:val="00895CD6"/>
    <w:rsid w:val="008C685B"/>
    <w:rsid w:val="00914177"/>
    <w:rsid w:val="00954E28"/>
    <w:rsid w:val="00995BBD"/>
    <w:rsid w:val="009B23FD"/>
    <w:rsid w:val="009D18A7"/>
    <w:rsid w:val="009F7E8C"/>
    <w:rsid w:val="00A24D75"/>
    <w:rsid w:val="00A417C1"/>
    <w:rsid w:val="00A83F9A"/>
    <w:rsid w:val="00A9500B"/>
    <w:rsid w:val="00AA0198"/>
    <w:rsid w:val="00AA3FF9"/>
    <w:rsid w:val="00AA5D8D"/>
    <w:rsid w:val="00AB2703"/>
    <w:rsid w:val="00AC01CE"/>
    <w:rsid w:val="00AD118A"/>
    <w:rsid w:val="00AE545A"/>
    <w:rsid w:val="00AF3693"/>
    <w:rsid w:val="00B31FD5"/>
    <w:rsid w:val="00B54698"/>
    <w:rsid w:val="00B863FB"/>
    <w:rsid w:val="00B86440"/>
    <w:rsid w:val="00BB2D6F"/>
    <w:rsid w:val="00BD2B3B"/>
    <w:rsid w:val="00BF10B7"/>
    <w:rsid w:val="00C00F8F"/>
    <w:rsid w:val="00C03068"/>
    <w:rsid w:val="00D620FD"/>
    <w:rsid w:val="00D91044"/>
    <w:rsid w:val="00E315EE"/>
    <w:rsid w:val="00E6109B"/>
    <w:rsid w:val="00E6726B"/>
    <w:rsid w:val="00E67454"/>
    <w:rsid w:val="00E757D6"/>
    <w:rsid w:val="00EF55C5"/>
    <w:rsid w:val="00F43F81"/>
    <w:rsid w:val="00F61CF3"/>
    <w:rsid w:val="00F6242A"/>
    <w:rsid w:val="00FC4E23"/>
    <w:rsid w:val="00FD0666"/>
    <w:rsid w:val="00FE623A"/>
    <w:rsid w:val="00FF55EC"/>
    <w:rsid w:val="014CA2B6"/>
    <w:rsid w:val="0D6E5604"/>
    <w:rsid w:val="1C0665C1"/>
    <w:rsid w:val="1E84F322"/>
    <w:rsid w:val="201D26C8"/>
    <w:rsid w:val="212F006F"/>
    <w:rsid w:val="2CCDFC8D"/>
    <w:rsid w:val="3236C9DF"/>
    <w:rsid w:val="3660B96E"/>
    <w:rsid w:val="3D0A9892"/>
    <w:rsid w:val="3E192C66"/>
    <w:rsid w:val="3FD79D39"/>
    <w:rsid w:val="4A446072"/>
    <w:rsid w:val="52694629"/>
    <w:rsid w:val="593F41A5"/>
    <w:rsid w:val="5A1CFD60"/>
    <w:rsid w:val="5D68E123"/>
    <w:rsid w:val="6451CACF"/>
    <w:rsid w:val="67AE9998"/>
    <w:rsid w:val="689E33FC"/>
    <w:rsid w:val="68E35553"/>
    <w:rsid w:val="6A36C4BF"/>
    <w:rsid w:val="7050BCB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C0FB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9E6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C79E6"/>
    <w:rPr>
      <w:rFonts w:asciiTheme="majorHAnsi" w:eastAsiaTheme="majorEastAsia" w:hAnsiTheme="majorHAnsi" w:cstheme="majorBidi"/>
      <w:b/>
      <w:bCs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00F8F"/>
    <w:rPr>
      <w:rFonts w:asciiTheme="majorHAnsi" w:eastAsiaTheme="majorEastAsia" w:hAnsiTheme="majorHAnsi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B863FB"/>
    <w:rPr>
      <w:rFonts w:asciiTheme="majorHAnsi" w:eastAsiaTheme="majorEastAsia" w:hAnsiTheme="majorHAnsi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C00F8F"/>
    <w:rPr>
      <w:rFonts w:asciiTheme="majorHAnsi" w:eastAsiaTheme="majorEastAsia" w:hAnsiTheme="majorHAnsi" w:cstheme="majorBidi"/>
      <w:b/>
      <w:bCs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3"/>
    <w:rsid w:val="00664C1A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3"/>
    <w:rsid w:val="00664C1A"/>
    <w:rPr>
      <w:rFonts w:asciiTheme="majorHAnsi" w:eastAsiaTheme="majorEastAsia" w:hAnsiTheme="majorHAnsi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trin\AppData\Roaming\Microsoft\Templates\Student%20APA%20Style%20paper%207th%20edition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Jon24</b:Tag>
    <b:SourceType>InternetSite</b:SourceType>
    <b:Guid>{B6343495-59EF-4F6A-A63A-B44968FD8C40}</b:Guid>
    <b:Author>
      <b:Author>
        <b:Corporate>Jones &amp; Bartlett Learning</b:Corporate>
      </b:Author>
    </b:Author>
    <b:Title>Lab Access for Fundamentals of Information Systems Security</b:Title>
    <b:InternetSiteTitle>Jones &amp; Bartlett Learning</b:InternetSiteTitle>
    <b:Year>2024</b:Year>
    <b:Month>October</b:Month>
    <b:Day>18</b:Day>
    <b:URL>https://navigate2.jblearning.com/course/view.php?id=129690</b:URL>
    <b:RefOrder>1</b:RefOrder>
  </b:Source>
</b:Sourc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EC758F74-CB61-4D5F-B003-A3FA896AF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08B121-0DA3-4D17-BAE9-D58FBF4B2D1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76608B1-A148-495A-80CE-F0BD5CC963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ADCF06E-81A5-4D29-A946-976E3F20FF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</Template>
  <TotalTime>0</TotalTime>
  <Pages>4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2024-11-21T00:31:00Z</dcterms:created>
  <dcterms:modified xsi:type="dcterms:W3CDTF">2024-11-27T01:33:00Z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