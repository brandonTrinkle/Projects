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23FE9" w14:textId="77777777" w:rsidR="002C79E6" w:rsidRDefault="002C79E6" w:rsidP="002C79E6"/>
    <w:p w14:paraId="11CA9E0C" w14:textId="77777777" w:rsidR="002C79E6" w:rsidRDefault="002C79E6" w:rsidP="002C79E6"/>
    <w:p w14:paraId="251DE204" w14:textId="77777777" w:rsidR="002C79E6" w:rsidRDefault="002C79E6" w:rsidP="002C79E6"/>
    <w:p w14:paraId="06747B03" w14:textId="77777777" w:rsidR="002C79E6" w:rsidRDefault="002C79E6" w:rsidP="002C79E6"/>
    <w:p w14:paraId="3D9FE779" w14:textId="77777777" w:rsidR="002C79E6" w:rsidRDefault="002C79E6" w:rsidP="002C79E6"/>
    <w:p w14:paraId="3A7FEE70" w14:textId="61559B02" w:rsidR="6A36C4BF" w:rsidRPr="00B863FB" w:rsidRDefault="004143B0" w:rsidP="00B863FB">
      <w:pPr>
        <w:pStyle w:val="Title"/>
      </w:pPr>
      <w:r>
        <w:t xml:space="preserve">Lab </w:t>
      </w:r>
      <w:r w:rsidR="00D31369">
        <w:t>9</w:t>
      </w:r>
      <w:r w:rsidR="00276061">
        <w:t xml:space="preserve">: </w:t>
      </w:r>
      <w:r w:rsidR="00D31369" w:rsidRPr="00D31369">
        <w:t>Training a Room Explorer using RL</w:t>
      </w:r>
    </w:p>
    <w:p w14:paraId="58EB2497" w14:textId="6237EE73" w:rsidR="201D26C8" w:rsidRDefault="201D26C8" w:rsidP="002C79E6">
      <w:pPr>
        <w:pStyle w:val="Subtitle"/>
      </w:pPr>
    </w:p>
    <w:p w14:paraId="4FE78FE5" w14:textId="307ACA4E" w:rsidR="00A417C1" w:rsidRDefault="00276061" w:rsidP="002C79E6">
      <w:pPr>
        <w:pStyle w:val="Subtitle"/>
      </w:pPr>
      <w:r>
        <w:t>Brandon Trinkle</w:t>
      </w:r>
    </w:p>
    <w:p w14:paraId="01881245" w14:textId="3ABE98CD" w:rsidR="002C79E6" w:rsidRDefault="00276061" w:rsidP="002C79E6">
      <w:pPr>
        <w:pStyle w:val="Subtitle"/>
      </w:pPr>
      <w:r>
        <w:t>Arizona State University</w:t>
      </w:r>
    </w:p>
    <w:p w14:paraId="5C319EE1" w14:textId="1C2AF9F6" w:rsidR="002C79E6" w:rsidRDefault="00000000" w:rsidP="002C79E6">
      <w:pPr>
        <w:pStyle w:val="Subtitle"/>
      </w:pPr>
      <w:sdt>
        <w:sdtPr>
          <w:id w:val="-568883333"/>
          <w:placeholder>
            <w:docPart w:val="EE1B6EEB44C0449FB8C30BC8DD9BF915"/>
          </w:placeholder>
          <w:temporary/>
          <w:showingPlcHdr/>
          <w15:appearance w15:val="hidden"/>
        </w:sdtPr>
        <w:sdtContent>
          <w:r w:rsidR="002C79E6" w:rsidRPr="3236C9DF">
            <w:t>Course Number</w:t>
          </w:r>
          <w:r w:rsidR="002C79E6">
            <w:t>:</w:t>
          </w:r>
        </w:sdtContent>
      </w:sdt>
      <w:r w:rsidR="002C79E6">
        <w:t xml:space="preserve"> </w:t>
      </w:r>
      <w:r w:rsidR="00276061">
        <w:t>IFT 360</w:t>
      </w:r>
    </w:p>
    <w:p w14:paraId="76A91852" w14:textId="3728F9D4" w:rsidR="002C79E6" w:rsidRDefault="00276061" w:rsidP="002C79E6">
      <w:pPr>
        <w:pStyle w:val="Subtitle"/>
      </w:pPr>
      <w:r>
        <w:t xml:space="preserve">Professor </w:t>
      </w:r>
      <w:r w:rsidRPr="00276061">
        <w:t>Durgesh Sharma</w:t>
      </w:r>
    </w:p>
    <w:p w14:paraId="5016ED63" w14:textId="06AC128A" w:rsidR="201D26C8" w:rsidRDefault="00827355" w:rsidP="002C79E6">
      <w:pPr>
        <w:pStyle w:val="Subtitle"/>
      </w:pPr>
      <w:r>
        <w:t>9/</w:t>
      </w:r>
      <w:r w:rsidR="007F06B2">
        <w:t>2</w:t>
      </w:r>
      <w:r w:rsidR="00C37C77">
        <w:t>9</w:t>
      </w:r>
      <w:r w:rsidR="00276061">
        <w:t>/24</w:t>
      </w:r>
    </w:p>
    <w:p w14:paraId="1A9DC283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13BE35F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18E8DC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4E2C69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AE975E1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95C2F93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099F78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753FD7D" w14:textId="77777777" w:rsidR="004143B0" w:rsidRDefault="004143B0" w:rsidP="014CA2B6">
      <w:pPr>
        <w:pStyle w:val="Title2"/>
        <w:rPr>
          <w:rFonts w:ascii="Calibri" w:eastAsia="Calibri" w:hAnsi="Calibri" w:cs="Calibri"/>
          <w:szCs w:val="22"/>
        </w:rPr>
      </w:pPr>
    </w:p>
    <w:p w14:paraId="37C1F8F4" w14:textId="77777777" w:rsidR="004143B0" w:rsidRDefault="004143B0" w:rsidP="014CA2B6">
      <w:pPr>
        <w:pStyle w:val="Title2"/>
        <w:rPr>
          <w:rFonts w:ascii="Calibri" w:eastAsia="Calibri" w:hAnsi="Calibri" w:cs="Calibri"/>
          <w:szCs w:val="22"/>
        </w:rPr>
      </w:pPr>
    </w:p>
    <w:p w14:paraId="549FE0F3" w14:textId="77777777" w:rsidR="004143B0" w:rsidRDefault="004143B0" w:rsidP="014CA2B6">
      <w:pPr>
        <w:pStyle w:val="Title2"/>
        <w:rPr>
          <w:rFonts w:ascii="Calibri" w:eastAsia="Calibri" w:hAnsi="Calibri" w:cs="Calibri"/>
          <w:szCs w:val="22"/>
        </w:rPr>
      </w:pPr>
    </w:p>
    <w:p w14:paraId="68A4E5A9" w14:textId="77777777" w:rsidR="004143B0" w:rsidRDefault="004143B0" w:rsidP="014CA2B6">
      <w:pPr>
        <w:pStyle w:val="Title2"/>
        <w:rPr>
          <w:rFonts w:ascii="Calibri" w:eastAsia="Calibri" w:hAnsi="Calibri" w:cs="Calibri"/>
          <w:szCs w:val="22"/>
        </w:rPr>
      </w:pPr>
    </w:p>
    <w:p w14:paraId="372E567D" w14:textId="77777777" w:rsidR="004143B0" w:rsidRDefault="004143B0" w:rsidP="014CA2B6">
      <w:pPr>
        <w:pStyle w:val="Title2"/>
        <w:rPr>
          <w:rFonts w:ascii="Calibri" w:eastAsia="Calibri" w:hAnsi="Calibri" w:cs="Calibri"/>
          <w:szCs w:val="22"/>
        </w:rPr>
      </w:pPr>
    </w:p>
    <w:p w14:paraId="63F17249" w14:textId="728307AF" w:rsidR="00252E7B" w:rsidRDefault="004143B0" w:rsidP="00252E7B">
      <w:pPr>
        <w:pStyle w:val="Title2"/>
        <w:rPr>
          <w:rFonts w:ascii="Calibri" w:eastAsia="Calibri" w:hAnsi="Calibri" w:cs="Calibri"/>
          <w:i/>
          <w:iCs/>
          <w:szCs w:val="22"/>
        </w:rPr>
      </w:pPr>
      <w:r w:rsidRPr="004143B0">
        <w:rPr>
          <w:rFonts w:ascii="Calibri" w:eastAsia="Calibri" w:hAnsi="Calibri" w:cs="Calibri"/>
          <w:b/>
          <w:bCs/>
          <w:szCs w:val="22"/>
        </w:rPr>
        <w:lastRenderedPageBreak/>
        <w:t>Question</w:t>
      </w:r>
      <w:r w:rsidR="004C4E63">
        <w:rPr>
          <w:rFonts w:ascii="Calibri" w:eastAsia="Calibri" w:hAnsi="Calibri" w:cs="Calibri"/>
          <w:b/>
          <w:bCs/>
          <w:szCs w:val="22"/>
        </w:rPr>
        <w:t xml:space="preserve"> 1:  </w:t>
      </w:r>
      <w:r w:rsidR="002C3481" w:rsidRPr="002C3481">
        <w:rPr>
          <w:rFonts w:ascii="Calibri" w:eastAsia="Calibri" w:hAnsi="Calibri" w:cs="Calibri"/>
          <w:i/>
          <w:iCs/>
          <w:szCs w:val="22"/>
        </w:rPr>
        <w:t>How does the optimal policy path look like? Draw the path on a 4 X 4 grid.</w:t>
      </w:r>
    </w:p>
    <w:p w14:paraId="6F3A6C99" w14:textId="2EA6C960" w:rsidR="00746D31" w:rsidRDefault="00F90FED" w:rsidP="00FE27A3">
      <w:pPr>
        <w:pStyle w:val="Title2"/>
        <w:jc w:val="left"/>
        <w:rPr>
          <w:rFonts w:ascii="Calibri" w:eastAsia="Calibri" w:hAnsi="Calibri" w:cs="Calibri"/>
          <w:noProof/>
          <w:szCs w:val="22"/>
        </w:rPr>
      </w:pPr>
      <w:r w:rsidRPr="00F90FED">
        <w:rPr>
          <w:rFonts w:ascii="Calibri" w:eastAsia="Calibri" w:hAnsi="Calibri" w:cs="Calibri"/>
          <w:noProof/>
          <w:szCs w:val="22"/>
        </w:rPr>
        <w:drawing>
          <wp:inline distT="0" distB="0" distL="0" distR="0" wp14:anchorId="4F8844B6" wp14:editId="001FA3AF">
            <wp:extent cx="5943600" cy="3712210"/>
            <wp:effectExtent l="0" t="0" r="0" b="2540"/>
            <wp:docPr id="26103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38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846B" w14:textId="52977608" w:rsidR="00D63763" w:rsidRDefault="00F90FED" w:rsidP="00D63763">
      <w:pPr>
        <w:pStyle w:val="Title2"/>
        <w:jc w:val="left"/>
        <w:rPr>
          <w:rFonts w:ascii="Calibri" w:eastAsia="Calibri" w:hAnsi="Calibri" w:cs="Calibri"/>
          <w:noProof/>
          <w:szCs w:val="22"/>
        </w:rPr>
      </w:pPr>
      <w:r>
        <w:rPr>
          <w:rFonts w:ascii="Calibri" w:eastAsia="Calibri" w:hAnsi="Calibri" w:cs="Calibri"/>
          <w:noProof/>
          <w:szCs w:val="22"/>
        </w:rPr>
        <w:t>Optimal path: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270"/>
      </w:tblGrid>
      <w:tr w:rsidR="00624440" w14:paraId="1DC55C29" w14:textId="77777777" w:rsidTr="00624440">
        <w:tc>
          <w:tcPr>
            <w:tcW w:w="360" w:type="dxa"/>
          </w:tcPr>
          <w:p w14:paraId="6AFC881D" w14:textId="18DF79B6" w:rsidR="00624440" w:rsidRDefault="00624440" w:rsidP="00F90FED">
            <w:pPr>
              <w:pStyle w:val="Title2"/>
              <w:jc w:val="left"/>
              <w:rPr>
                <w:rFonts w:ascii="Calibri" w:eastAsia="Calibri" w:hAnsi="Calibri" w:cs="Calibri" w:hint="eastAsia"/>
                <w:noProof/>
                <w:szCs w:val="22"/>
              </w:rPr>
            </w:pPr>
            <w:r>
              <w:rPr>
                <w:rFonts w:ascii="Calibri" w:eastAsia="Calibri" w:hAnsi="Calibri" w:cs="Calibri" w:hint="eastAsia"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69E9B1FF" wp14:editId="79D58FA7">
                      <wp:simplePos x="0" y="0"/>
                      <wp:positionH relativeFrom="column">
                        <wp:posOffset>37920</wp:posOffset>
                      </wp:positionH>
                      <wp:positionV relativeFrom="paragraph">
                        <wp:posOffset>96735</wp:posOffset>
                      </wp:positionV>
                      <wp:extent cx="648000" cy="23400"/>
                      <wp:effectExtent l="38100" t="38100" r="38100" b="53340"/>
                      <wp:wrapNone/>
                      <wp:docPr id="572072170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8000" cy="23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499E46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2.5pt;margin-top:7.1pt;width:52pt;height: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"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360" w:type="dxa"/>
          </w:tcPr>
          <w:p w14:paraId="74FEAAEE" w14:textId="77777777" w:rsidR="00624440" w:rsidRDefault="00624440" w:rsidP="00F90FED">
            <w:pPr>
              <w:pStyle w:val="Title2"/>
              <w:jc w:val="left"/>
              <w:rPr>
                <w:rFonts w:ascii="Calibri" w:eastAsia="Calibri" w:hAnsi="Calibri" w:cs="Calibri" w:hint="eastAsia"/>
                <w:noProof/>
                <w:szCs w:val="22"/>
              </w:rPr>
            </w:pPr>
          </w:p>
        </w:tc>
        <w:tc>
          <w:tcPr>
            <w:tcW w:w="360" w:type="dxa"/>
          </w:tcPr>
          <w:p w14:paraId="68F069F7" w14:textId="77777777" w:rsidR="00624440" w:rsidRDefault="00624440" w:rsidP="00F90FED">
            <w:pPr>
              <w:pStyle w:val="Title2"/>
              <w:jc w:val="left"/>
              <w:rPr>
                <w:rFonts w:ascii="Calibri" w:eastAsia="Calibri" w:hAnsi="Calibri" w:cs="Calibri" w:hint="eastAsia"/>
                <w:noProof/>
                <w:szCs w:val="22"/>
              </w:rPr>
            </w:pPr>
          </w:p>
        </w:tc>
        <w:tc>
          <w:tcPr>
            <w:tcW w:w="270" w:type="dxa"/>
          </w:tcPr>
          <w:p w14:paraId="6A1E0C28" w14:textId="77777777" w:rsidR="00624440" w:rsidRDefault="00624440" w:rsidP="00F90FED">
            <w:pPr>
              <w:pStyle w:val="Title2"/>
              <w:jc w:val="left"/>
              <w:rPr>
                <w:rFonts w:ascii="Calibri" w:eastAsia="Calibri" w:hAnsi="Calibri" w:cs="Calibri" w:hint="eastAsia"/>
                <w:noProof/>
                <w:szCs w:val="22"/>
              </w:rPr>
            </w:pPr>
          </w:p>
        </w:tc>
      </w:tr>
      <w:tr w:rsidR="00624440" w14:paraId="2314DC39" w14:textId="77777777" w:rsidTr="00624440">
        <w:tc>
          <w:tcPr>
            <w:tcW w:w="360" w:type="dxa"/>
          </w:tcPr>
          <w:p w14:paraId="376D4D83" w14:textId="77777777" w:rsidR="00624440" w:rsidRDefault="00624440" w:rsidP="00F90FED">
            <w:pPr>
              <w:pStyle w:val="Title2"/>
              <w:jc w:val="left"/>
              <w:rPr>
                <w:rFonts w:ascii="Calibri" w:eastAsia="Calibri" w:hAnsi="Calibri" w:cs="Calibri" w:hint="eastAsia"/>
                <w:noProof/>
                <w:szCs w:val="22"/>
              </w:rPr>
            </w:pPr>
          </w:p>
        </w:tc>
        <w:tc>
          <w:tcPr>
            <w:tcW w:w="360" w:type="dxa"/>
          </w:tcPr>
          <w:p w14:paraId="77437267" w14:textId="6D25EC46" w:rsidR="00624440" w:rsidRDefault="00624440" w:rsidP="00F90FED">
            <w:pPr>
              <w:pStyle w:val="Title2"/>
              <w:jc w:val="left"/>
              <w:rPr>
                <w:rFonts w:ascii="Calibri" w:eastAsia="Calibri" w:hAnsi="Calibri" w:cs="Calibri" w:hint="eastAsia"/>
                <w:noProof/>
                <w:szCs w:val="22"/>
              </w:rPr>
            </w:pPr>
            <w:r>
              <w:rPr>
                <w:rFonts w:ascii="Calibri" w:eastAsia="Calibri" w:hAnsi="Calibri" w:cs="Calibri" w:hint="eastAsia"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737DEA77" wp14:editId="11389611">
                      <wp:simplePos x="0" y="0"/>
                      <wp:positionH relativeFrom="column">
                        <wp:posOffset>53040</wp:posOffset>
                      </wp:positionH>
                      <wp:positionV relativeFrom="paragraph">
                        <wp:posOffset>103085</wp:posOffset>
                      </wp:positionV>
                      <wp:extent cx="434520" cy="360"/>
                      <wp:effectExtent l="38100" t="38100" r="41910" b="38100"/>
                      <wp:wrapNone/>
                      <wp:docPr id="1065282436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45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AA1E74" id="Ink 9" o:spid="_x0000_s1026" type="#_x0000_t75" style="position:absolute;margin-left:3.7pt;margin-top:7.6pt;width:35.2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360" w:type="dxa"/>
          </w:tcPr>
          <w:p w14:paraId="7188D51F" w14:textId="77777777" w:rsidR="00624440" w:rsidRDefault="00624440" w:rsidP="00F90FED">
            <w:pPr>
              <w:pStyle w:val="Title2"/>
              <w:jc w:val="left"/>
              <w:rPr>
                <w:rFonts w:ascii="Calibri" w:eastAsia="Calibri" w:hAnsi="Calibri" w:cs="Calibri" w:hint="eastAsia"/>
                <w:noProof/>
                <w:szCs w:val="22"/>
              </w:rPr>
            </w:pPr>
          </w:p>
        </w:tc>
        <w:tc>
          <w:tcPr>
            <w:tcW w:w="270" w:type="dxa"/>
          </w:tcPr>
          <w:p w14:paraId="29650245" w14:textId="1D3A5EC4" w:rsidR="00624440" w:rsidRDefault="00624440" w:rsidP="00F90FED">
            <w:pPr>
              <w:pStyle w:val="Title2"/>
              <w:jc w:val="left"/>
              <w:rPr>
                <w:rFonts w:ascii="Calibri" w:eastAsia="Calibri" w:hAnsi="Calibri" w:cs="Calibri" w:hint="eastAsia"/>
                <w:noProof/>
                <w:szCs w:val="22"/>
              </w:rPr>
            </w:pPr>
            <w:r>
              <w:rPr>
                <w:rFonts w:ascii="Calibri" w:eastAsia="Calibri" w:hAnsi="Calibri" w:cs="Calibri" w:hint="eastAsia"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63524DE2" wp14:editId="5BD0AC2D">
                      <wp:simplePos x="0" y="0"/>
                      <wp:positionH relativeFrom="column">
                        <wp:posOffset>22800</wp:posOffset>
                      </wp:positionH>
                      <wp:positionV relativeFrom="paragraph">
                        <wp:posOffset>-79435</wp:posOffset>
                      </wp:positionV>
                      <wp:extent cx="360" cy="174960"/>
                      <wp:effectExtent l="38100" t="38100" r="38100" b="34925"/>
                      <wp:wrapNone/>
                      <wp:docPr id="821088834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74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F6D429" id="Ink 7" o:spid="_x0000_s1026" type="#_x0000_t75" style="position:absolute;margin-left:1.3pt;margin-top:-6.75pt;width:1.05pt;height:1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">
                      <v:imagedata r:id="rId17" o:title=""/>
                    </v:shape>
                  </w:pict>
                </mc:Fallback>
              </mc:AlternateContent>
            </w:r>
          </w:p>
        </w:tc>
      </w:tr>
      <w:tr w:rsidR="00624440" w14:paraId="45E6FE04" w14:textId="77777777" w:rsidTr="00624440">
        <w:tc>
          <w:tcPr>
            <w:tcW w:w="360" w:type="dxa"/>
          </w:tcPr>
          <w:p w14:paraId="7251314C" w14:textId="190E213C" w:rsidR="00624440" w:rsidRDefault="00624440" w:rsidP="00F90FED">
            <w:pPr>
              <w:pStyle w:val="Title2"/>
              <w:jc w:val="left"/>
              <w:rPr>
                <w:rFonts w:ascii="Calibri" w:eastAsia="Calibri" w:hAnsi="Calibri" w:cs="Calibri" w:hint="eastAsia"/>
                <w:noProof/>
                <w:szCs w:val="22"/>
              </w:rPr>
            </w:pPr>
            <w:r>
              <w:rPr>
                <w:rFonts w:ascii="Calibri" w:eastAsia="Calibri" w:hAnsi="Calibri" w:cs="Calibri" w:hint="eastAsia"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76379179" wp14:editId="0E10F9A6">
                      <wp:simplePos x="0" y="0"/>
                      <wp:positionH relativeFrom="column">
                        <wp:posOffset>30000</wp:posOffset>
                      </wp:positionH>
                      <wp:positionV relativeFrom="paragraph">
                        <wp:posOffset>-249400</wp:posOffset>
                      </wp:positionV>
                      <wp:extent cx="8280" cy="564480"/>
                      <wp:effectExtent l="38100" t="38100" r="48895" b="45720"/>
                      <wp:wrapNone/>
                      <wp:docPr id="987763001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80" cy="564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07EA62" id="Ink 2" o:spid="_x0000_s1026" type="#_x0000_t75" style="position:absolute;margin-left:1.85pt;margin-top:-20.15pt;width:1.6pt;height:4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">
                      <v:imagedata r:id="rId19" o:title=""/>
                    </v:shape>
                  </w:pict>
                </mc:Fallback>
              </mc:AlternateContent>
            </w:r>
          </w:p>
        </w:tc>
        <w:tc>
          <w:tcPr>
            <w:tcW w:w="360" w:type="dxa"/>
          </w:tcPr>
          <w:p w14:paraId="2FDD3276" w14:textId="069C941F" w:rsidR="00624440" w:rsidRDefault="00624440" w:rsidP="00F90FED">
            <w:pPr>
              <w:pStyle w:val="Title2"/>
              <w:jc w:val="left"/>
              <w:rPr>
                <w:rFonts w:ascii="Calibri" w:eastAsia="Calibri" w:hAnsi="Calibri" w:cs="Calibri" w:hint="eastAsia"/>
                <w:noProof/>
                <w:szCs w:val="22"/>
              </w:rPr>
            </w:pPr>
            <w:r>
              <w:rPr>
                <w:rFonts w:ascii="Calibri" w:eastAsia="Calibri" w:hAnsi="Calibri" w:cs="Calibri" w:hint="eastAsia"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541801F6" wp14:editId="6BD116AB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-66040</wp:posOffset>
                      </wp:positionV>
                      <wp:extent cx="635" cy="351155"/>
                      <wp:effectExtent l="38100" t="38100" r="37465" b="48895"/>
                      <wp:wrapNone/>
                      <wp:docPr id="2137893138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5" cy="35115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AD812" id="Ink 11" o:spid="_x0000_s1026" type="#_x0000_t75" style="position:absolute;margin-left:3.3pt;margin-top:-5.7pt;width:1.75pt;height:28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">
                      <v:imagedata r:id="rId21" o:title=""/>
                    </v:shape>
                  </w:pict>
                </mc:Fallback>
              </mc:AlternateContent>
            </w:r>
          </w:p>
        </w:tc>
        <w:tc>
          <w:tcPr>
            <w:tcW w:w="360" w:type="dxa"/>
          </w:tcPr>
          <w:p w14:paraId="53E5AA77" w14:textId="489B7CD8" w:rsidR="00624440" w:rsidRDefault="00624440" w:rsidP="00F90FED">
            <w:pPr>
              <w:pStyle w:val="Title2"/>
              <w:jc w:val="left"/>
              <w:rPr>
                <w:rFonts w:ascii="Calibri" w:eastAsia="Calibri" w:hAnsi="Calibri" w:cs="Calibri" w:hint="eastAsia"/>
                <w:noProof/>
                <w:szCs w:val="22"/>
              </w:rPr>
            </w:pPr>
            <w:r>
              <w:rPr>
                <w:rFonts w:ascii="Calibri" w:eastAsia="Calibri" w:hAnsi="Calibri" w:cs="Calibri" w:hint="eastAsia"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101150C0" wp14:editId="16949A74">
                      <wp:simplePos x="0" y="0"/>
                      <wp:positionH relativeFrom="column">
                        <wp:posOffset>45840</wp:posOffset>
                      </wp:positionH>
                      <wp:positionV relativeFrom="paragraph">
                        <wp:posOffset>55160</wp:posOffset>
                      </wp:positionV>
                      <wp:extent cx="210600" cy="18720"/>
                      <wp:effectExtent l="38100" t="38100" r="37465" b="38735"/>
                      <wp:wrapNone/>
                      <wp:docPr id="1878546675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0600" cy="1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88248E" id="Ink 16" o:spid="_x0000_s1026" type="#_x0000_t75" style="position:absolute;margin-left:3.1pt;margin-top:3.85pt;width:17.6pt;height: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">
                      <v:imagedata r:id="rId23" o:title=""/>
                    </v:shape>
                  </w:pict>
                </mc:Fallback>
              </mc:AlternateContent>
            </w:r>
          </w:p>
        </w:tc>
        <w:tc>
          <w:tcPr>
            <w:tcW w:w="270" w:type="dxa"/>
          </w:tcPr>
          <w:p w14:paraId="2CC969A7" w14:textId="77777777" w:rsidR="00624440" w:rsidRDefault="00624440" w:rsidP="00F90FED">
            <w:pPr>
              <w:pStyle w:val="Title2"/>
              <w:jc w:val="left"/>
              <w:rPr>
                <w:rFonts w:ascii="Calibri" w:eastAsia="Calibri" w:hAnsi="Calibri" w:cs="Calibri" w:hint="eastAsia"/>
                <w:noProof/>
                <w:szCs w:val="22"/>
              </w:rPr>
            </w:pPr>
          </w:p>
        </w:tc>
      </w:tr>
      <w:tr w:rsidR="00624440" w14:paraId="34B163B7" w14:textId="77777777" w:rsidTr="00624440">
        <w:tc>
          <w:tcPr>
            <w:tcW w:w="360" w:type="dxa"/>
          </w:tcPr>
          <w:p w14:paraId="49ABAAD5" w14:textId="77777777" w:rsidR="00624440" w:rsidRDefault="00624440" w:rsidP="00F90FED">
            <w:pPr>
              <w:pStyle w:val="Title2"/>
              <w:jc w:val="left"/>
              <w:rPr>
                <w:rFonts w:ascii="Calibri" w:eastAsia="Calibri" w:hAnsi="Calibri" w:cs="Calibri" w:hint="eastAsia"/>
                <w:noProof/>
                <w:szCs w:val="22"/>
              </w:rPr>
            </w:pPr>
          </w:p>
        </w:tc>
        <w:tc>
          <w:tcPr>
            <w:tcW w:w="360" w:type="dxa"/>
          </w:tcPr>
          <w:p w14:paraId="59C57CE0" w14:textId="63340280" w:rsidR="00624440" w:rsidRDefault="00624440" w:rsidP="00F90FED">
            <w:pPr>
              <w:pStyle w:val="Title2"/>
              <w:jc w:val="left"/>
              <w:rPr>
                <w:rFonts w:ascii="Calibri" w:eastAsia="Calibri" w:hAnsi="Calibri" w:cs="Calibri" w:hint="eastAsia"/>
                <w:noProof/>
                <w:szCs w:val="22"/>
              </w:rPr>
            </w:pPr>
            <w:r>
              <w:rPr>
                <w:rFonts w:ascii="Calibri" w:eastAsia="Calibri" w:hAnsi="Calibri" w:cs="Calibri" w:hint="eastAsia"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7C720E1A" wp14:editId="5F3E1CF1">
                      <wp:simplePos x="0" y="0"/>
                      <wp:positionH relativeFrom="column">
                        <wp:posOffset>53040</wp:posOffset>
                      </wp:positionH>
                      <wp:positionV relativeFrom="paragraph">
                        <wp:posOffset>130630</wp:posOffset>
                      </wp:positionV>
                      <wp:extent cx="213840" cy="360"/>
                      <wp:effectExtent l="38100" t="38100" r="34290" b="38100"/>
                      <wp:wrapNone/>
                      <wp:docPr id="16338693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384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D062D6" id="Ink 13" o:spid="_x0000_s1026" type="#_x0000_t75" style="position:absolute;margin-left:3.7pt;margin-top:9.8pt;width:17.8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">
                      <v:imagedata r:id="rId25" o:title=""/>
                    </v:shape>
                  </w:pict>
                </mc:Fallback>
              </mc:AlternateContent>
            </w:r>
          </w:p>
        </w:tc>
        <w:tc>
          <w:tcPr>
            <w:tcW w:w="360" w:type="dxa"/>
          </w:tcPr>
          <w:p w14:paraId="085492DE" w14:textId="08BE18FC" w:rsidR="00624440" w:rsidRDefault="00624440" w:rsidP="00F90FED">
            <w:pPr>
              <w:pStyle w:val="Title2"/>
              <w:jc w:val="left"/>
              <w:rPr>
                <w:rFonts w:ascii="Calibri" w:eastAsia="Calibri" w:hAnsi="Calibri" w:cs="Calibri" w:hint="eastAsia"/>
                <w:noProof/>
                <w:szCs w:val="22"/>
              </w:rPr>
            </w:pPr>
            <w:r>
              <w:rPr>
                <w:rFonts w:ascii="Calibri" w:eastAsia="Calibri" w:hAnsi="Calibri" w:cs="Calibri" w:hint="eastAsia"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090B1C2" wp14:editId="48E0E003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-120650</wp:posOffset>
                      </wp:positionV>
                      <wp:extent cx="635" cy="251460"/>
                      <wp:effectExtent l="38100" t="38100" r="37465" b="53340"/>
                      <wp:wrapNone/>
                      <wp:docPr id="1247493587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5" cy="25146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F1162" id="Ink 15" o:spid="_x0000_s1026" type="#_x0000_t75" style="position:absolute;margin-left:2.1pt;margin-top:-10pt;width:1.75pt;height:20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">
                      <v:imagedata r:id="rId27" o:title=""/>
                    </v:shape>
                  </w:pict>
                </mc:Fallback>
              </mc:AlternateContent>
            </w:r>
          </w:p>
        </w:tc>
        <w:tc>
          <w:tcPr>
            <w:tcW w:w="270" w:type="dxa"/>
          </w:tcPr>
          <w:p w14:paraId="2F92FAEF" w14:textId="4766A95A" w:rsidR="00624440" w:rsidRDefault="00624440" w:rsidP="00F90FED">
            <w:pPr>
              <w:pStyle w:val="Title2"/>
              <w:jc w:val="left"/>
              <w:rPr>
                <w:rFonts w:ascii="Calibri" w:eastAsia="Calibri" w:hAnsi="Calibri" w:cs="Calibri" w:hint="eastAsia"/>
                <w:noProof/>
                <w:szCs w:val="22"/>
              </w:rPr>
            </w:pPr>
            <w:r>
              <w:rPr>
                <w:rFonts w:ascii="Calibri" w:eastAsia="Calibri" w:hAnsi="Calibri" w:cs="Calibri" w:hint="eastAsia"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3A86E7DA" wp14:editId="43E9134B">
                      <wp:simplePos x="0" y="0"/>
                      <wp:positionH relativeFrom="column">
                        <wp:posOffset>30360</wp:posOffset>
                      </wp:positionH>
                      <wp:positionV relativeFrom="paragraph">
                        <wp:posOffset>-98330</wp:posOffset>
                      </wp:positionV>
                      <wp:extent cx="15480" cy="228960"/>
                      <wp:effectExtent l="38100" t="38100" r="41910" b="38100"/>
                      <wp:wrapNone/>
                      <wp:docPr id="1526271656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480" cy="228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286128" id="Ink 18" o:spid="_x0000_s1026" type="#_x0000_t75" style="position:absolute;margin-left:1.9pt;margin-top:-8.25pt;width:2.2pt;height:19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">
                      <v:imagedata r:id="rId29" o:title=""/>
                    </v:shape>
                  </w:pict>
                </mc:Fallback>
              </mc:AlternateContent>
            </w:r>
          </w:p>
        </w:tc>
      </w:tr>
    </w:tbl>
    <w:p w14:paraId="3AE189E1" w14:textId="14E2DC69" w:rsidR="00F90FED" w:rsidRDefault="00F90FED" w:rsidP="00F90FED">
      <w:pPr>
        <w:pStyle w:val="Title2"/>
        <w:jc w:val="left"/>
        <w:rPr>
          <w:rFonts w:ascii="Calibri" w:eastAsia="Calibri" w:hAnsi="Calibri" w:cs="Calibri"/>
          <w:noProof/>
          <w:szCs w:val="22"/>
        </w:rPr>
      </w:pPr>
      <w:r w:rsidRPr="00F90FED">
        <w:rPr>
          <w:rFonts w:ascii="Calibri" w:eastAsia="Calibri" w:hAnsi="Calibri" w:cs="Calibri" w:hint="eastAsia"/>
          <w:noProof/>
          <w:szCs w:val="22"/>
        </w:rPr>
        <w:tab/>
      </w:r>
    </w:p>
    <w:p w14:paraId="592241DB" w14:textId="6752B81A" w:rsidR="003C4087" w:rsidRDefault="003C4087" w:rsidP="003C4087">
      <w:pPr>
        <w:pStyle w:val="Title2"/>
        <w:rPr>
          <w:rFonts w:ascii="Calibri" w:eastAsia="Calibri" w:hAnsi="Calibri" w:cs="Calibri"/>
          <w:i/>
          <w:iCs/>
          <w:noProof/>
          <w:szCs w:val="22"/>
        </w:rPr>
      </w:pPr>
      <w:r w:rsidRPr="005B65B8">
        <w:rPr>
          <w:rFonts w:ascii="Calibri" w:eastAsia="Calibri" w:hAnsi="Calibri" w:cs="Calibri"/>
          <w:b/>
          <w:bCs/>
          <w:noProof/>
          <w:szCs w:val="22"/>
        </w:rPr>
        <w:t xml:space="preserve">Question 2: </w:t>
      </w:r>
      <w:r w:rsidR="00927DC8" w:rsidRPr="00927DC8">
        <w:rPr>
          <w:rFonts w:ascii="Calibri" w:eastAsia="Calibri" w:hAnsi="Calibri" w:cs="Calibri"/>
          <w:i/>
          <w:iCs/>
          <w:noProof/>
          <w:szCs w:val="22"/>
        </w:rPr>
        <w:t>Does it contain as much right or left turns as the policies generated by the old reward function?</w:t>
      </w:r>
    </w:p>
    <w:p w14:paraId="67938EB4" w14:textId="1F4A2A8D" w:rsidR="00927DC8" w:rsidRDefault="00CB4AE3" w:rsidP="00927DC8">
      <w:pPr>
        <w:pStyle w:val="Title2"/>
        <w:jc w:val="left"/>
        <w:rPr>
          <w:rFonts w:ascii="Calibri" w:eastAsia="Calibri" w:hAnsi="Calibri" w:cs="Calibri"/>
          <w:b/>
          <w:bCs/>
          <w:noProof/>
          <w:szCs w:val="22"/>
        </w:rPr>
      </w:pPr>
      <w:r w:rsidRPr="00CB4AE3">
        <w:rPr>
          <w:rFonts w:ascii="Calibri" w:eastAsia="Calibri" w:hAnsi="Calibri" w:cs="Calibri"/>
          <w:b/>
          <w:bCs/>
          <w:noProof/>
          <w:szCs w:val="22"/>
        </w:rPr>
        <w:lastRenderedPageBreak/>
        <w:drawing>
          <wp:inline distT="0" distB="0" distL="0" distR="0" wp14:anchorId="7B4F2A2D" wp14:editId="0963C09F">
            <wp:extent cx="5943600" cy="3712210"/>
            <wp:effectExtent l="0" t="0" r="0" b="2540"/>
            <wp:docPr id="85383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3237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7735" w14:textId="767A0F57" w:rsidR="00CB4AE3" w:rsidRDefault="00C7588E" w:rsidP="00927DC8">
      <w:pPr>
        <w:pStyle w:val="Title2"/>
        <w:jc w:val="left"/>
        <w:rPr>
          <w:rFonts w:ascii="Calibri" w:eastAsia="Calibri" w:hAnsi="Calibri" w:cs="Calibri"/>
          <w:noProof/>
          <w:szCs w:val="22"/>
        </w:rPr>
      </w:pPr>
      <w:r>
        <w:rPr>
          <w:rFonts w:ascii="Calibri" w:eastAsia="Calibri" w:hAnsi="Calibri" w:cs="Calibri"/>
          <w:noProof/>
          <w:szCs w:val="22"/>
        </w:rPr>
        <w:tab/>
      </w:r>
      <w:r w:rsidR="00563985">
        <w:rPr>
          <w:rFonts w:ascii="Calibri" w:eastAsia="Calibri" w:hAnsi="Calibri" w:cs="Calibri"/>
          <w:noProof/>
          <w:szCs w:val="22"/>
        </w:rPr>
        <w:t>No this does not contain as many left or right turns as the old reward function gave us.  We had 7 left and right turns to obtain a reward of 16 with the old polices.  The update</w:t>
      </w:r>
      <w:r w:rsidR="00AC4B4D">
        <w:rPr>
          <w:rFonts w:ascii="Calibri" w:eastAsia="Calibri" w:hAnsi="Calibri" w:cs="Calibri"/>
          <w:noProof/>
          <w:szCs w:val="22"/>
        </w:rPr>
        <w:t>d</w:t>
      </w:r>
      <w:r w:rsidR="00563985">
        <w:rPr>
          <w:rFonts w:ascii="Calibri" w:eastAsia="Calibri" w:hAnsi="Calibri" w:cs="Calibri"/>
          <w:noProof/>
          <w:szCs w:val="22"/>
        </w:rPr>
        <w:t xml:space="preserve"> policy only required</w:t>
      </w:r>
      <w:r w:rsidR="00AC4B4D">
        <w:rPr>
          <w:rFonts w:ascii="Calibri" w:eastAsia="Calibri" w:hAnsi="Calibri" w:cs="Calibri"/>
          <w:noProof/>
          <w:szCs w:val="22"/>
        </w:rPr>
        <w:t xml:space="preserve"> 3 left and right turns.  </w:t>
      </w:r>
    </w:p>
    <w:p w14:paraId="2569DCBE" w14:textId="77777777" w:rsidR="00AC4B4D" w:rsidRDefault="00AC4B4D" w:rsidP="00927DC8">
      <w:pPr>
        <w:pStyle w:val="Title2"/>
        <w:jc w:val="left"/>
        <w:rPr>
          <w:rFonts w:ascii="Calibri" w:eastAsia="Calibri" w:hAnsi="Calibri" w:cs="Calibri"/>
          <w:noProof/>
          <w:szCs w:val="22"/>
        </w:rPr>
      </w:pPr>
    </w:p>
    <w:p w14:paraId="413AD744" w14:textId="5313947B" w:rsidR="00AC4B4D" w:rsidRDefault="00AC4B4D" w:rsidP="00AC4B4D">
      <w:pPr>
        <w:pStyle w:val="Title2"/>
        <w:rPr>
          <w:rFonts w:ascii="Calibri" w:eastAsia="Calibri" w:hAnsi="Calibri" w:cs="Calibri"/>
          <w:noProof/>
          <w:szCs w:val="22"/>
        </w:rPr>
      </w:pPr>
      <w:r w:rsidRPr="00DD743C">
        <w:rPr>
          <w:rFonts w:ascii="Calibri" w:eastAsia="Calibri" w:hAnsi="Calibri" w:cs="Calibri"/>
          <w:b/>
          <w:bCs/>
          <w:noProof/>
          <w:szCs w:val="22"/>
        </w:rPr>
        <w:t>Question 3</w:t>
      </w:r>
      <w:r>
        <w:rPr>
          <w:rFonts w:ascii="Calibri" w:eastAsia="Calibri" w:hAnsi="Calibri" w:cs="Calibri"/>
          <w:noProof/>
          <w:szCs w:val="22"/>
        </w:rPr>
        <w:t xml:space="preserve">: </w:t>
      </w:r>
      <w:r w:rsidR="00DD743C" w:rsidRPr="00DD743C">
        <w:rPr>
          <w:rFonts w:ascii="Calibri" w:eastAsia="Calibri" w:hAnsi="Calibri" w:cs="Calibri"/>
          <w:i/>
          <w:iCs/>
          <w:noProof/>
          <w:szCs w:val="22"/>
        </w:rPr>
        <w:t>What is the number of times the exploration task was carried out until the optimal policy was found?</w:t>
      </w:r>
    </w:p>
    <w:p w14:paraId="3D8C2FAB" w14:textId="0076F141" w:rsidR="00DD743C" w:rsidRPr="00CB3F82" w:rsidRDefault="00CB3F82" w:rsidP="00CB3F82">
      <w:pPr>
        <w:pStyle w:val="Title2"/>
        <w:jc w:val="left"/>
        <w:rPr>
          <w:rFonts w:ascii="Calibri" w:eastAsia="Calibri" w:hAnsi="Calibri" w:cs="Calibri"/>
          <w:noProof/>
          <w:szCs w:val="22"/>
        </w:rPr>
      </w:pPr>
      <w:r>
        <w:rPr>
          <w:rFonts w:ascii="Calibri" w:eastAsia="Calibri" w:hAnsi="Calibri" w:cs="Calibri"/>
          <w:noProof/>
          <w:szCs w:val="22"/>
        </w:rPr>
        <w:tab/>
        <w:t xml:space="preserve">As seen in the screenshot, it performed </w:t>
      </w:r>
      <w:r w:rsidR="0078549A">
        <w:rPr>
          <w:rFonts w:ascii="Calibri" w:eastAsia="Calibri" w:hAnsi="Calibri" w:cs="Calibri"/>
          <w:noProof/>
          <w:szCs w:val="22"/>
        </w:rPr>
        <w:t>this 81 times until it found the most optimal path to achieve the reward.</w:t>
      </w:r>
    </w:p>
    <w:sectPr w:rsidR="00DD743C" w:rsidRPr="00CB3F82" w:rsidSect="00083912">
      <w:headerReference w:type="default" r:id="rId3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5B041" w14:textId="77777777" w:rsidR="003E3187" w:rsidRDefault="003E3187">
      <w:pPr>
        <w:spacing w:line="240" w:lineRule="auto"/>
      </w:pPr>
      <w:r>
        <w:separator/>
      </w:r>
    </w:p>
    <w:p w14:paraId="4A77A2A7" w14:textId="77777777" w:rsidR="003E3187" w:rsidRDefault="003E3187"/>
  </w:endnote>
  <w:endnote w:type="continuationSeparator" w:id="0">
    <w:p w14:paraId="3E187101" w14:textId="77777777" w:rsidR="003E3187" w:rsidRDefault="003E3187">
      <w:pPr>
        <w:spacing w:line="240" w:lineRule="auto"/>
      </w:pPr>
      <w:r>
        <w:continuationSeparator/>
      </w:r>
    </w:p>
    <w:p w14:paraId="4AB40E40" w14:textId="77777777" w:rsidR="003E3187" w:rsidRDefault="003E31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41A3E" w14:textId="77777777" w:rsidR="003E3187" w:rsidRDefault="003E3187">
      <w:pPr>
        <w:spacing w:line="240" w:lineRule="auto"/>
      </w:pPr>
      <w:r>
        <w:separator/>
      </w:r>
    </w:p>
    <w:p w14:paraId="438F9BC2" w14:textId="77777777" w:rsidR="003E3187" w:rsidRDefault="003E3187"/>
  </w:footnote>
  <w:footnote w:type="continuationSeparator" w:id="0">
    <w:p w14:paraId="67C50D05" w14:textId="77777777" w:rsidR="003E3187" w:rsidRDefault="003E3187">
      <w:pPr>
        <w:spacing w:line="240" w:lineRule="auto"/>
      </w:pPr>
      <w:r>
        <w:continuationSeparator/>
      </w:r>
    </w:p>
    <w:p w14:paraId="0D916218" w14:textId="77777777" w:rsidR="003E3187" w:rsidRDefault="003E31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17779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DA6DCC" w14:textId="02769738" w:rsidR="0031667B" w:rsidRDefault="0031667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067040" w14:textId="77777777" w:rsidR="0D6E5604" w:rsidRPr="002F3AE9" w:rsidRDefault="0D6E5604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11D6E4B"/>
    <w:multiLevelType w:val="hybridMultilevel"/>
    <w:tmpl w:val="4B1AB0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AC40C7"/>
    <w:multiLevelType w:val="hybridMultilevel"/>
    <w:tmpl w:val="9640B8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D43AA4"/>
    <w:multiLevelType w:val="hybridMultilevel"/>
    <w:tmpl w:val="53A07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7D82AFE"/>
    <w:multiLevelType w:val="hybridMultilevel"/>
    <w:tmpl w:val="0532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8465C2"/>
    <w:multiLevelType w:val="hybridMultilevel"/>
    <w:tmpl w:val="A620A59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EE94501"/>
    <w:multiLevelType w:val="hybridMultilevel"/>
    <w:tmpl w:val="D83E6F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BD3901"/>
    <w:multiLevelType w:val="hybridMultilevel"/>
    <w:tmpl w:val="64EC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A86CCC"/>
    <w:multiLevelType w:val="hybridMultilevel"/>
    <w:tmpl w:val="5886A5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C02820"/>
    <w:multiLevelType w:val="hybridMultilevel"/>
    <w:tmpl w:val="E932C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DF1756"/>
    <w:multiLevelType w:val="hybridMultilevel"/>
    <w:tmpl w:val="1AD0171A"/>
    <w:lvl w:ilvl="0" w:tplc="F1A883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202C01"/>
    <w:multiLevelType w:val="hybridMultilevel"/>
    <w:tmpl w:val="9A7299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7E5275F"/>
    <w:multiLevelType w:val="multilevel"/>
    <w:tmpl w:val="20A6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9F2DD8"/>
    <w:multiLevelType w:val="hybridMultilevel"/>
    <w:tmpl w:val="0B8C5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C565E"/>
    <w:multiLevelType w:val="hybridMultilevel"/>
    <w:tmpl w:val="56A212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4" w15:restartNumberingAfterBreak="0">
    <w:nsid w:val="2F812FCF"/>
    <w:multiLevelType w:val="hybridMultilevel"/>
    <w:tmpl w:val="F9E0D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83871A3"/>
    <w:multiLevelType w:val="hybridMultilevel"/>
    <w:tmpl w:val="A588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19651C"/>
    <w:multiLevelType w:val="hybridMultilevel"/>
    <w:tmpl w:val="7246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BA77FA"/>
    <w:multiLevelType w:val="hybridMultilevel"/>
    <w:tmpl w:val="86866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9409CB"/>
    <w:multiLevelType w:val="hybridMultilevel"/>
    <w:tmpl w:val="D45A1202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9" w15:restartNumberingAfterBreak="0">
    <w:nsid w:val="5AA36C4E"/>
    <w:multiLevelType w:val="hybridMultilevel"/>
    <w:tmpl w:val="632A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3057D7"/>
    <w:multiLevelType w:val="multilevel"/>
    <w:tmpl w:val="35BC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AD4E62"/>
    <w:multiLevelType w:val="hybridMultilevel"/>
    <w:tmpl w:val="A15A65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2" w15:restartNumberingAfterBreak="0">
    <w:nsid w:val="5FB616E5"/>
    <w:multiLevelType w:val="hybridMultilevel"/>
    <w:tmpl w:val="E6004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977AC5"/>
    <w:multiLevelType w:val="hybridMultilevel"/>
    <w:tmpl w:val="DE1A2354"/>
    <w:lvl w:ilvl="0" w:tplc="D13A3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B2257E3"/>
    <w:multiLevelType w:val="hybridMultilevel"/>
    <w:tmpl w:val="8B7A6DD6"/>
    <w:lvl w:ilvl="0" w:tplc="DCBCB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FE157C"/>
    <w:multiLevelType w:val="hybridMultilevel"/>
    <w:tmpl w:val="F8740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536968721">
    <w:abstractNumId w:val="34"/>
  </w:num>
  <w:num w:numId="13" w16cid:durableId="211159905">
    <w:abstractNumId w:val="27"/>
  </w:num>
  <w:num w:numId="14" w16cid:durableId="27803137">
    <w:abstractNumId w:val="19"/>
  </w:num>
  <w:num w:numId="15" w16cid:durableId="1095706498">
    <w:abstractNumId w:val="33"/>
  </w:num>
  <w:num w:numId="16" w16cid:durableId="76631068">
    <w:abstractNumId w:val="13"/>
  </w:num>
  <w:num w:numId="17" w16cid:durableId="1477452680">
    <w:abstractNumId w:val="26"/>
  </w:num>
  <w:num w:numId="18" w16cid:durableId="1205825196">
    <w:abstractNumId w:val="15"/>
  </w:num>
  <w:num w:numId="19" w16cid:durableId="1996183971">
    <w:abstractNumId w:val="11"/>
  </w:num>
  <w:num w:numId="20" w16cid:durableId="104858006">
    <w:abstractNumId w:val="18"/>
  </w:num>
  <w:num w:numId="21" w16cid:durableId="730274965">
    <w:abstractNumId w:val="28"/>
  </w:num>
  <w:num w:numId="22" w16cid:durableId="364451259">
    <w:abstractNumId w:val="29"/>
  </w:num>
  <w:num w:numId="23" w16cid:durableId="795299145">
    <w:abstractNumId w:val="23"/>
  </w:num>
  <w:num w:numId="24" w16cid:durableId="835728952">
    <w:abstractNumId w:val="24"/>
  </w:num>
  <w:num w:numId="25" w16cid:durableId="2114201143">
    <w:abstractNumId w:val="14"/>
  </w:num>
  <w:num w:numId="26" w16cid:durableId="1744982248">
    <w:abstractNumId w:val="20"/>
  </w:num>
  <w:num w:numId="27" w16cid:durableId="1946768818">
    <w:abstractNumId w:val="31"/>
  </w:num>
  <w:num w:numId="28" w16cid:durableId="1503621579">
    <w:abstractNumId w:val="12"/>
  </w:num>
  <w:num w:numId="29" w16cid:durableId="1833639289">
    <w:abstractNumId w:val="35"/>
  </w:num>
  <w:num w:numId="30" w16cid:durableId="1412267694">
    <w:abstractNumId w:val="30"/>
  </w:num>
  <w:num w:numId="31" w16cid:durableId="1158380611">
    <w:abstractNumId w:val="32"/>
  </w:num>
  <w:num w:numId="32" w16cid:durableId="911621421">
    <w:abstractNumId w:val="21"/>
  </w:num>
  <w:num w:numId="33" w16cid:durableId="1159923972">
    <w:abstractNumId w:val="16"/>
  </w:num>
  <w:num w:numId="34" w16cid:durableId="1667636573">
    <w:abstractNumId w:val="22"/>
  </w:num>
  <w:num w:numId="35" w16cid:durableId="737441460">
    <w:abstractNumId w:val="25"/>
  </w:num>
  <w:num w:numId="36" w16cid:durableId="2105492134">
    <w:abstractNumId w:val="10"/>
  </w:num>
  <w:num w:numId="37" w16cid:durableId="10158147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61"/>
    <w:rsid w:val="00004150"/>
    <w:rsid w:val="00004DFA"/>
    <w:rsid w:val="00007066"/>
    <w:rsid w:val="00016656"/>
    <w:rsid w:val="00023AFE"/>
    <w:rsid w:val="0004130D"/>
    <w:rsid w:val="000427B9"/>
    <w:rsid w:val="0006030B"/>
    <w:rsid w:val="000706C6"/>
    <w:rsid w:val="000748AA"/>
    <w:rsid w:val="00075F6E"/>
    <w:rsid w:val="00081719"/>
    <w:rsid w:val="00083912"/>
    <w:rsid w:val="000856A3"/>
    <w:rsid w:val="00096A05"/>
    <w:rsid w:val="0009715A"/>
    <w:rsid w:val="000A3D9B"/>
    <w:rsid w:val="000B5EA8"/>
    <w:rsid w:val="000B7A87"/>
    <w:rsid w:val="000C0BE6"/>
    <w:rsid w:val="000C124F"/>
    <w:rsid w:val="000C248E"/>
    <w:rsid w:val="000D4642"/>
    <w:rsid w:val="000D539D"/>
    <w:rsid w:val="000E0F3A"/>
    <w:rsid w:val="000E30E8"/>
    <w:rsid w:val="000E42D1"/>
    <w:rsid w:val="000E51C1"/>
    <w:rsid w:val="000E697C"/>
    <w:rsid w:val="000F458E"/>
    <w:rsid w:val="00102713"/>
    <w:rsid w:val="00116273"/>
    <w:rsid w:val="00117FE8"/>
    <w:rsid w:val="00150022"/>
    <w:rsid w:val="001535B0"/>
    <w:rsid w:val="001619E6"/>
    <w:rsid w:val="001673E7"/>
    <w:rsid w:val="00167454"/>
    <w:rsid w:val="001710B2"/>
    <w:rsid w:val="00172B45"/>
    <w:rsid w:val="00180C7A"/>
    <w:rsid w:val="001870A7"/>
    <w:rsid w:val="001910C8"/>
    <w:rsid w:val="001C0606"/>
    <w:rsid w:val="001C4397"/>
    <w:rsid w:val="001C56C1"/>
    <w:rsid w:val="001C7F84"/>
    <w:rsid w:val="001E2A5A"/>
    <w:rsid w:val="001F5103"/>
    <w:rsid w:val="001F5C6E"/>
    <w:rsid w:val="00200AFA"/>
    <w:rsid w:val="00201377"/>
    <w:rsid w:val="00203023"/>
    <w:rsid w:val="0021290A"/>
    <w:rsid w:val="00213973"/>
    <w:rsid w:val="00227B03"/>
    <w:rsid w:val="00234529"/>
    <w:rsid w:val="0024288D"/>
    <w:rsid w:val="00245779"/>
    <w:rsid w:val="00250943"/>
    <w:rsid w:val="00252E7B"/>
    <w:rsid w:val="002727BB"/>
    <w:rsid w:val="00276061"/>
    <w:rsid w:val="00282BE3"/>
    <w:rsid w:val="00284712"/>
    <w:rsid w:val="0028652C"/>
    <w:rsid w:val="002952DA"/>
    <w:rsid w:val="002A124C"/>
    <w:rsid w:val="002A29F7"/>
    <w:rsid w:val="002A3E2E"/>
    <w:rsid w:val="002B7F26"/>
    <w:rsid w:val="002C2B48"/>
    <w:rsid w:val="002C3481"/>
    <w:rsid w:val="002C7487"/>
    <w:rsid w:val="002C79E6"/>
    <w:rsid w:val="002D3361"/>
    <w:rsid w:val="002D4913"/>
    <w:rsid w:val="002F3AE9"/>
    <w:rsid w:val="003027C7"/>
    <w:rsid w:val="0030354A"/>
    <w:rsid w:val="00305CC5"/>
    <w:rsid w:val="00307A8F"/>
    <w:rsid w:val="00310B6E"/>
    <w:rsid w:val="0031667B"/>
    <w:rsid w:val="00317A58"/>
    <w:rsid w:val="00324E1D"/>
    <w:rsid w:val="0032597A"/>
    <w:rsid w:val="00335245"/>
    <w:rsid w:val="003368B3"/>
    <w:rsid w:val="003475A8"/>
    <w:rsid w:val="003623E9"/>
    <w:rsid w:val="003804CC"/>
    <w:rsid w:val="00382731"/>
    <w:rsid w:val="00383848"/>
    <w:rsid w:val="003B0B0D"/>
    <w:rsid w:val="003B7393"/>
    <w:rsid w:val="003C0F40"/>
    <w:rsid w:val="003C2F44"/>
    <w:rsid w:val="003C4087"/>
    <w:rsid w:val="003D3B32"/>
    <w:rsid w:val="003D6AA0"/>
    <w:rsid w:val="003E3187"/>
    <w:rsid w:val="003E5AC4"/>
    <w:rsid w:val="003F27FD"/>
    <w:rsid w:val="004143B0"/>
    <w:rsid w:val="00417DE6"/>
    <w:rsid w:val="0042123B"/>
    <w:rsid w:val="004504F5"/>
    <w:rsid w:val="00450AE6"/>
    <w:rsid w:val="00453B8A"/>
    <w:rsid w:val="00475093"/>
    <w:rsid w:val="004768A0"/>
    <w:rsid w:val="0049689B"/>
    <w:rsid w:val="004B2E50"/>
    <w:rsid w:val="004B4948"/>
    <w:rsid w:val="004B6F46"/>
    <w:rsid w:val="004C2D5B"/>
    <w:rsid w:val="004C4E63"/>
    <w:rsid w:val="004E5939"/>
    <w:rsid w:val="004F1129"/>
    <w:rsid w:val="0050099C"/>
    <w:rsid w:val="0050406F"/>
    <w:rsid w:val="00511B44"/>
    <w:rsid w:val="00521CDE"/>
    <w:rsid w:val="00523E65"/>
    <w:rsid w:val="00523EF6"/>
    <w:rsid w:val="0052505F"/>
    <w:rsid w:val="00533C83"/>
    <w:rsid w:val="005445AE"/>
    <w:rsid w:val="00563985"/>
    <w:rsid w:val="00564D1B"/>
    <w:rsid w:val="005669B8"/>
    <w:rsid w:val="00585406"/>
    <w:rsid w:val="005A0447"/>
    <w:rsid w:val="005A62DA"/>
    <w:rsid w:val="005B0E80"/>
    <w:rsid w:val="005B27CF"/>
    <w:rsid w:val="005B65B8"/>
    <w:rsid w:val="005C199E"/>
    <w:rsid w:val="005D6FC1"/>
    <w:rsid w:val="005E31E1"/>
    <w:rsid w:val="005E35E8"/>
    <w:rsid w:val="00604FB4"/>
    <w:rsid w:val="00605067"/>
    <w:rsid w:val="0062087E"/>
    <w:rsid w:val="00624440"/>
    <w:rsid w:val="00631CD1"/>
    <w:rsid w:val="00636133"/>
    <w:rsid w:val="00641D63"/>
    <w:rsid w:val="00643A8C"/>
    <w:rsid w:val="00645282"/>
    <w:rsid w:val="00661DED"/>
    <w:rsid w:val="00664C1A"/>
    <w:rsid w:val="006654C5"/>
    <w:rsid w:val="00666FDE"/>
    <w:rsid w:val="00670D88"/>
    <w:rsid w:val="006A0ABE"/>
    <w:rsid w:val="006A45CC"/>
    <w:rsid w:val="006C5CC7"/>
    <w:rsid w:val="006F09B6"/>
    <w:rsid w:val="006F30CC"/>
    <w:rsid w:val="00703C92"/>
    <w:rsid w:val="007125DC"/>
    <w:rsid w:val="0071387F"/>
    <w:rsid w:val="007205B9"/>
    <w:rsid w:val="00732207"/>
    <w:rsid w:val="00733292"/>
    <w:rsid w:val="00746D31"/>
    <w:rsid w:val="007516C6"/>
    <w:rsid w:val="00752677"/>
    <w:rsid w:val="00755FB8"/>
    <w:rsid w:val="007571DC"/>
    <w:rsid w:val="00766910"/>
    <w:rsid w:val="0077487E"/>
    <w:rsid w:val="007818DE"/>
    <w:rsid w:val="00784958"/>
    <w:rsid w:val="0078549A"/>
    <w:rsid w:val="007876A4"/>
    <w:rsid w:val="007C0EF3"/>
    <w:rsid w:val="007C446B"/>
    <w:rsid w:val="007F06B2"/>
    <w:rsid w:val="00811DC4"/>
    <w:rsid w:val="008219B9"/>
    <w:rsid w:val="008222CE"/>
    <w:rsid w:val="00824404"/>
    <w:rsid w:val="00824726"/>
    <w:rsid w:val="00825A21"/>
    <w:rsid w:val="00827355"/>
    <w:rsid w:val="00830D61"/>
    <w:rsid w:val="008317D8"/>
    <w:rsid w:val="00831AF7"/>
    <w:rsid w:val="0084733C"/>
    <w:rsid w:val="00855841"/>
    <w:rsid w:val="00861A9B"/>
    <w:rsid w:val="0087407D"/>
    <w:rsid w:val="00876147"/>
    <w:rsid w:val="00876AEE"/>
    <w:rsid w:val="00881FEA"/>
    <w:rsid w:val="0088582C"/>
    <w:rsid w:val="008941D1"/>
    <w:rsid w:val="0089746F"/>
    <w:rsid w:val="008A39AA"/>
    <w:rsid w:val="008A4916"/>
    <w:rsid w:val="008C00BB"/>
    <w:rsid w:val="008E0E01"/>
    <w:rsid w:val="008E43B6"/>
    <w:rsid w:val="008F12CD"/>
    <w:rsid w:val="00900A60"/>
    <w:rsid w:val="00901916"/>
    <w:rsid w:val="00911CB3"/>
    <w:rsid w:val="00913E45"/>
    <w:rsid w:val="00927DC8"/>
    <w:rsid w:val="00934DFD"/>
    <w:rsid w:val="009353DD"/>
    <w:rsid w:val="00941723"/>
    <w:rsid w:val="009504ED"/>
    <w:rsid w:val="0095438D"/>
    <w:rsid w:val="009546B9"/>
    <w:rsid w:val="009555DC"/>
    <w:rsid w:val="00994FCC"/>
    <w:rsid w:val="009B1C50"/>
    <w:rsid w:val="009B2E86"/>
    <w:rsid w:val="009B3986"/>
    <w:rsid w:val="009D1179"/>
    <w:rsid w:val="009D552D"/>
    <w:rsid w:val="009D7756"/>
    <w:rsid w:val="009D7FF8"/>
    <w:rsid w:val="009E0C9B"/>
    <w:rsid w:val="009F42F5"/>
    <w:rsid w:val="00A21282"/>
    <w:rsid w:val="00A2501A"/>
    <w:rsid w:val="00A25937"/>
    <w:rsid w:val="00A266E6"/>
    <w:rsid w:val="00A31A74"/>
    <w:rsid w:val="00A34BBE"/>
    <w:rsid w:val="00A417C1"/>
    <w:rsid w:val="00A55F85"/>
    <w:rsid w:val="00A577BC"/>
    <w:rsid w:val="00A6128C"/>
    <w:rsid w:val="00A62048"/>
    <w:rsid w:val="00A66DB0"/>
    <w:rsid w:val="00A70049"/>
    <w:rsid w:val="00A80BAD"/>
    <w:rsid w:val="00A8424E"/>
    <w:rsid w:val="00A96811"/>
    <w:rsid w:val="00AC4B4D"/>
    <w:rsid w:val="00AC7FA8"/>
    <w:rsid w:val="00AD2FB8"/>
    <w:rsid w:val="00AE205D"/>
    <w:rsid w:val="00AE546E"/>
    <w:rsid w:val="00B066D9"/>
    <w:rsid w:val="00B2168D"/>
    <w:rsid w:val="00B3616F"/>
    <w:rsid w:val="00B522A5"/>
    <w:rsid w:val="00B531CA"/>
    <w:rsid w:val="00B5631D"/>
    <w:rsid w:val="00B61FED"/>
    <w:rsid w:val="00B64EB9"/>
    <w:rsid w:val="00B7149E"/>
    <w:rsid w:val="00B72909"/>
    <w:rsid w:val="00B849E5"/>
    <w:rsid w:val="00B85B28"/>
    <w:rsid w:val="00B863FB"/>
    <w:rsid w:val="00B86440"/>
    <w:rsid w:val="00B9208C"/>
    <w:rsid w:val="00BA2FFC"/>
    <w:rsid w:val="00BA7A64"/>
    <w:rsid w:val="00BB0526"/>
    <w:rsid w:val="00BB2D6F"/>
    <w:rsid w:val="00BC131C"/>
    <w:rsid w:val="00BD5E00"/>
    <w:rsid w:val="00BF4B19"/>
    <w:rsid w:val="00C00F8F"/>
    <w:rsid w:val="00C03068"/>
    <w:rsid w:val="00C043D3"/>
    <w:rsid w:val="00C32E47"/>
    <w:rsid w:val="00C37C77"/>
    <w:rsid w:val="00C5001C"/>
    <w:rsid w:val="00C521EF"/>
    <w:rsid w:val="00C53D8C"/>
    <w:rsid w:val="00C62897"/>
    <w:rsid w:val="00C6533D"/>
    <w:rsid w:val="00C67842"/>
    <w:rsid w:val="00C7588E"/>
    <w:rsid w:val="00C81C69"/>
    <w:rsid w:val="00C94229"/>
    <w:rsid w:val="00CA7CFB"/>
    <w:rsid w:val="00CB3F82"/>
    <w:rsid w:val="00CB4AE3"/>
    <w:rsid w:val="00CC1701"/>
    <w:rsid w:val="00CD0EDE"/>
    <w:rsid w:val="00CD63C7"/>
    <w:rsid w:val="00CD765F"/>
    <w:rsid w:val="00CF79FC"/>
    <w:rsid w:val="00D05B19"/>
    <w:rsid w:val="00D12B41"/>
    <w:rsid w:val="00D31369"/>
    <w:rsid w:val="00D327D7"/>
    <w:rsid w:val="00D4606C"/>
    <w:rsid w:val="00D54F4B"/>
    <w:rsid w:val="00D55170"/>
    <w:rsid w:val="00D56EB3"/>
    <w:rsid w:val="00D620FD"/>
    <w:rsid w:val="00D63763"/>
    <w:rsid w:val="00D7370E"/>
    <w:rsid w:val="00D75568"/>
    <w:rsid w:val="00D81F09"/>
    <w:rsid w:val="00D82458"/>
    <w:rsid w:val="00D91044"/>
    <w:rsid w:val="00D91E11"/>
    <w:rsid w:val="00D9418C"/>
    <w:rsid w:val="00D96198"/>
    <w:rsid w:val="00DA0273"/>
    <w:rsid w:val="00DA6C53"/>
    <w:rsid w:val="00DB1AAA"/>
    <w:rsid w:val="00DB7D7D"/>
    <w:rsid w:val="00DC24EB"/>
    <w:rsid w:val="00DC3200"/>
    <w:rsid w:val="00DD267D"/>
    <w:rsid w:val="00DD400A"/>
    <w:rsid w:val="00DD743C"/>
    <w:rsid w:val="00DF38C1"/>
    <w:rsid w:val="00E127EA"/>
    <w:rsid w:val="00E12F4A"/>
    <w:rsid w:val="00E15D26"/>
    <w:rsid w:val="00E255CF"/>
    <w:rsid w:val="00E3226B"/>
    <w:rsid w:val="00E3295A"/>
    <w:rsid w:val="00E356D8"/>
    <w:rsid w:val="00E4029A"/>
    <w:rsid w:val="00E53750"/>
    <w:rsid w:val="00E64122"/>
    <w:rsid w:val="00E64A6A"/>
    <w:rsid w:val="00E67052"/>
    <w:rsid w:val="00E67454"/>
    <w:rsid w:val="00E72A3D"/>
    <w:rsid w:val="00E847D5"/>
    <w:rsid w:val="00E9553E"/>
    <w:rsid w:val="00EA3E18"/>
    <w:rsid w:val="00EA62FB"/>
    <w:rsid w:val="00EB5968"/>
    <w:rsid w:val="00EC2DA3"/>
    <w:rsid w:val="00EC4B96"/>
    <w:rsid w:val="00EC5918"/>
    <w:rsid w:val="00EC6BF7"/>
    <w:rsid w:val="00EE2C6A"/>
    <w:rsid w:val="00EF55C5"/>
    <w:rsid w:val="00F018F9"/>
    <w:rsid w:val="00F1616A"/>
    <w:rsid w:val="00F22A29"/>
    <w:rsid w:val="00F374BE"/>
    <w:rsid w:val="00F41E3B"/>
    <w:rsid w:val="00F43E75"/>
    <w:rsid w:val="00F4426E"/>
    <w:rsid w:val="00F468FC"/>
    <w:rsid w:val="00F47091"/>
    <w:rsid w:val="00F6242A"/>
    <w:rsid w:val="00F641FD"/>
    <w:rsid w:val="00F64C93"/>
    <w:rsid w:val="00F65077"/>
    <w:rsid w:val="00F8150E"/>
    <w:rsid w:val="00F83847"/>
    <w:rsid w:val="00F86611"/>
    <w:rsid w:val="00F90FED"/>
    <w:rsid w:val="00F94952"/>
    <w:rsid w:val="00F94E58"/>
    <w:rsid w:val="00FA212B"/>
    <w:rsid w:val="00FA3147"/>
    <w:rsid w:val="00FA6759"/>
    <w:rsid w:val="00FB0B28"/>
    <w:rsid w:val="00FC5649"/>
    <w:rsid w:val="00FD0666"/>
    <w:rsid w:val="00FD0674"/>
    <w:rsid w:val="00FE213E"/>
    <w:rsid w:val="00FE27A3"/>
    <w:rsid w:val="00FE2FCE"/>
    <w:rsid w:val="00FE623A"/>
    <w:rsid w:val="00FF3B9F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F3584"/>
  <w15:chartTrackingRefBased/>
  <w15:docId w15:val="{89C0580C-A2D9-4032-8552-EAE39F14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customXml" Target="ink/ink4.xml"/><Relationship Id="rId26" Type="http://schemas.openxmlformats.org/officeDocument/2006/relationships/customXml" Target="ink/ink8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customXml" Target="ink/ink7.xm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9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rin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E1B6EEB44C0449FB8C30BC8DD9BF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3E997-2F1C-48D1-B53B-BF4A53BF2B02}"/>
      </w:docPartPr>
      <w:docPartBody>
        <w:p w:rsidR="00C5293D" w:rsidRDefault="00C5293D">
          <w:pPr>
            <w:pStyle w:val="EE1B6EEB44C0449FB8C30BC8DD9BF915"/>
          </w:pPr>
          <w:r w:rsidRPr="3236C9DF">
            <w:t>Course Number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3D"/>
    <w:rsid w:val="000B2E47"/>
    <w:rsid w:val="000C145E"/>
    <w:rsid w:val="00281192"/>
    <w:rsid w:val="00324E1D"/>
    <w:rsid w:val="004E5939"/>
    <w:rsid w:val="004F7A93"/>
    <w:rsid w:val="006654C5"/>
    <w:rsid w:val="00703C92"/>
    <w:rsid w:val="008A39AA"/>
    <w:rsid w:val="008F12CD"/>
    <w:rsid w:val="00977609"/>
    <w:rsid w:val="00994FCC"/>
    <w:rsid w:val="00B64EB9"/>
    <w:rsid w:val="00B85B28"/>
    <w:rsid w:val="00C043D3"/>
    <w:rsid w:val="00C5293D"/>
    <w:rsid w:val="00C62897"/>
    <w:rsid w:val="00E64A6A"/>
    <w:rsid w:val="00EE2C6A"/>
    <w:rsid w:val="00F03A08"/>
    <w:rsid w:val="00FE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1B6EEB44C0449FB8C30BC8DD9BF915">
    <w:name w:val="EE1B6EEB44C0449FB8C30BC8DD9BF915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8:32:28.0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65 24159,'1799'-64'0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8:32:46.5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1207 1 24039,'-1206'0'0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8:32:31.0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24575,'0'467'-1365,"0"-449"-5461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8:31:33.5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1568 24245,'23'-1568'0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8:33:21.8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21389,'0'975'0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8:33:28.9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24575,'110'-2'0,"119"5"0,-114 17 0,-99-20-119,-6 0-20,0 0 1,-1 1 0,1 0-1,0 1 1,-1 0-1,1 0 1,-1 1-1,17 7 1,-15-3-6688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8:33:24.6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21389,'592'0'0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8:33:26.0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0 700 21389,'0'-699'0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8:33:31.0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22982,'42'635'0</inkml:trace>
</inkml:ink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Rus21</b:Tag>
    <b:SourceType>BookSection</b:SourceType>
    <b:Guid>{3C31BAB5-23B5-43F2-8460-7809CB297283}</b:Guid>
    <b:Title>Artificial Intellligence: A Modern Approach</b:Title>
    <b:Year>2021</b:Year>
    <b:Pages>1-45</b:Pages>
    <b:City>Hoboken, NJ</b:City>
    <b:Publisher>Pearson</b:Publisher>
    <b:Author>
      <b:Book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BookAuthor>
    </b:Author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5C51CE-5EF4-4EB5-A016-93CDB23303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28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Trinkle</dc:creator>
  <cp:keywords/>
  <dc:description/>
  <cp:lastModifiedBy>Brandon Trinkle</cp:lastModifiedBy>
  <cp:revision>16</cp:revision>
  <dcterms:created xsi:type="dcterms:W3CDTF">2024-09-29T18:27:00Z</dcterms:created>
  <dcterms:modified xsi:type="dcterms:W3CDTF">2024-09-29T18:54:00Z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