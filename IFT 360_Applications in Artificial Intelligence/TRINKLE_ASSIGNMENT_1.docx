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77777777" w:rsidR="002C79E6" w:rsidRDefault="002C79E6" w:rsidP="002C79E6"/>
    <w:p w14:paraId="3D9FE779" w14:textId="77777777" w:rsidR="002C79E6" w:rsidRDefault="002C79E6" w:rsidP="002C79E6"/>
    <w:p w14:paraId="3A7FEE70" w14:textId="12D2B5F6" w:rsidR="6A36C4BF" w:rsidRPr="00B863FB" w:rsidRDefault="00276061" w:rsidP="00B863FB">
      <w:pPr>
        <w:pStyle w:val="Title"/>
      </w:pPr>
      <w:r>
        <w:t>Assignment One: AI Definitions</w:t>
      </w:r>
    </w:p>
    <w:p w14:paraId="58EB2497" w14:textId="6237EE73" w:rsidR="201D26C8" w:rsidRDefault="201D26C8" w:rsidP="002C79E6">
      <w:pPr>
        <w:pStyle w:val="Subtitle"/>
      </w:pP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1C2AF9F6" w:rsidR="002C79E6" w:rsidRDefault="00000000" w:rsidP="002C79E6">
      <w:pPr>
        <w:pStyle w:val="Subtitle"/>
      </w:pPr>
      <w:sdt>
        <w:sdtPr>
          <w:id w:val="-568883333"/>
          <w:placeholder>
            <w:docPart w:val="EE1B6EEB44C0449FB8C30BC8DD9BF915"/>
          </w:placeholder>
          <w:temporary/>
          <w:showingPlcHdr/>
          <w15:appearance w15:val="hidden"/>
        </w:sdtPr>
        <w:sdtContent>
          <w:r w:rsidR="002C79E6" w:rsidRPr="3236C9DF">
            <w:t>Course Number</w:t>
          </w:r>
          <w:r w:rsidR="002C79E6">
            <w:t>:</w:t>
          </w:r>
        </w:sdtContent>
      </w:sdt>
      <w:r w:rsidR="002C79E6">
        <w:t xml:space="preserve"> </w:t>
      </w:r>
      <w:r w:rsidR="00276061">
        <w:t>IFT 360</w:t>
      </w:r>
    </w:p>
    <w:p w14:paraId="76A91852" w14:textId="3728F9D4" w:rsidR="002C79E6" w:rsidRDefault="00276061" w:rsidP="002C79E6">
      <w:pPr>
        <w:pStyle w:val="Subtitle"/>
      </w:pPr>
      <w:r>
        <w:t xml:space="preserve">Professor </w:t>
      </w:r>
      <w:r w:rsidRPr="00276061">
        <w:t>Durgesh Sharma</w:t>
      </w:r>
    </w:p>
    <w:p w14:paraId="5016ED63" w14:textId="5A270A74" w:rsidR="201D26C8" w:rsidRDefault="00276061" w:rsidP="002C79E6">
      <w:pPr>
        <w:pStyle w:val="Subtitle"/>
      </w:pPr>
      <w:r>
        <w:t>8/25/24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7DBA3A80" w14:textId="77777777" w:rsidR="000D4642" w:rsidRDefault="000D4642">
      <w:pPr>
        <w:rPr>
          <w:rFonts w:ascii="Calibri" w:eastAsia="Calibri" w:hAnsi="Calibri" w:cs="Calibri"/>
          <w:szCs w:val="22"/>
        </w:rPr>
      </w:pPr>
      <w:r>
        <w:rPr>
          <w:rFonts w:ascii="Calibri" w:eastAsia="Calibri" w:hAnsi="Calibri" w:cs="Calibri"/>
          <w:szCs w:val="22"/>
        </w:rPr>
        <w:br w:type="page"/>
      </w:r>
    </w:p>
    <w:p w14:paraId="6B0A60D3" w14:textId="5FDD1B31" w:rsidR="67AE9998" w:rsidRDefault="00276061" w:rsidP="00276061">
      <w:pPr>
        <w:pStyle w:val="SectionTitle"/>
      </w:pPr>
      <w:r>
        <w:lastRenderedPageBreak/>
        <w:t>AI Definitions</w:t>
      </w:r>
    </w:p>
    <w:p w14:paraId="5D9F8684" w14:textId="77777777" w:rsidR="008222CE" w:rsidRPr="00511B44" w:rsidRDefault="008222CE" w:rsidP="008222CE">
      <w:pPr>
        <w:pStyle w:val="ListParagraph"/>
        <w:numPr>
          <w:ilvl w:val="0"/>
          <w:numId w:val="12"/>
        </w:numPr>
        <w:rPr>
          <w:b/>
          <w:bCs/>
        </w:rPr>
      </w:pPr>
      <w:r w:rsidRPr="00511B44">
        <w:rPr>
          <w:b/>
          <w:bCs/>
        </w:rPr>
        <w:t>What are the four categories of definitions for AI? List them with a brief explanation of each.</w:t>
      </w:r>
    </w:p>
    <w:p w14:paraId="2626F51C" w14:textId="299DA55B" w:rsidR="008222CE" w:rsidRDefault="008222CE" w:rsidP="008222CE">
      <w:pPr>
        <w:pStyle w:val="ListParagraph"/>
        <w:numPr>
          <w:ilvl w:val="1"/>
          <w:numId w:val="12"/>
        </w:numPr>
      </w:pPr>
      <w:r>
        <w:t>Thinking Humanly: AI systems that attempt to mimic human thought processes. This involves replicating how humans think and reason, aiming to achieve cognitive processes like those of the human brain. Examples include cognitive modeling approaches.</w:t>
      </w:r>
      <w:r w:rsidR="00E3226B">
        <w:t xml:space="preserve"> </w:t>
      </w:r>
      <w:sdt>
        <w:sdtPr>
          <w:id w:val="-869607922"/>
          <w:citation/>
        </w:sdtPr>
        <w:sdtContent>
          <w:r w:rsidR="00E3226B">
            <w:fldChar w:fldCharType="begin"/>
          </w:r>
          <w:r w:rsidR="001619E6">
            <w:instrText xml:space="preserve">CITATION Rus21 \p 1 \l 1033 </w:instrText>
          </w:r>
          <w:r w:rsidR="00E3226B">
            <w:fldChar w:fldCharType="separate"/>
          </w:r>
          <w:r w:rsidR="001619E6">
            <w:rPr>
              <w:noProof/>
            </w:rPr>
            <w:t>(Artificial Intellligence: A Modern Approach, 2021, p. 1)</w:t>
          </w:r>
          <w:r w:rsidR="00E3226B">
            <w:fldChar w:fldCharType="end"/>
          </w:r>
        </w:sdtContent>
      </w:sdt>
    </w:p>
    <w:p w14:paraId="758776EC" w14:textId="4585C1D1" w:rsidR="008222CE" w:rsidRDefault="008222CE" w:rsidP="008222CE">
      <w:pPr>
        <w:pStyle w:val="ListParagraph"/>
        <w:numPr>
          <w:ilvl w:val="1"/>
          <w:numId w:val="12"/>
        </w:numPr>
      </w:pPr>
      <w:r>
        <w:t>Acting Humanly: AI systems that behave or act like humans. The Turing Test is a classic example where the goal is to create a machine that can interact in a way indistinguishable from a human.</w:t>
      </w:r>
      <w:sdt>
        <w:sdtPr>
          <w:id w:val="-1474130670"/>
          <w:citation/>
        </w:sdtPr>
        <w:sdtContent>
          <w:r w:rsidR="00E3226B">
            <w:fldChar w:fldCharType="begin"/>
          </w:r>
          <w:r w:rsidR="001619E6">
            <w:instrText xml:space="preserve">CITATION Rus21 \p 1 \l 1033 </w:instrText>
          </w:r>
          <w:r w:rsidR="00E3226B">
            <w:fldChar w:fldCharType="separate"/>
          </w:r>
          <w:r w:rsidR="001619E6">
            <w:rPr>
              <w:noProof/>
            </w:rPr>
            <w:t xml:space="preserve"> (Artificial Intellligence: A Modern Approach, 2021, p. 1)</w:t>
          </w:r>
          <w:r w:rsidR="00E3226B">
            <w:fldChar w:fldCharType="end"/>
          </w:r>
        </w:sdtContent>
      </w:sdt>
    </w:p>
    <w:p w14:paraId="79FC5B1C" w14:textId="575477B4" w:rsidR="008222CE" w:rsidRDefault="008222CE" w:rsidP="008222CE">
      <w:pPr>
        <w:pStyle w:val="ListParagraph"/>
        <w:numPr>
          <w:ilvl w:val="1"/>
          <w:numId w:val="12"/>
        </w:numPr>
      </w:pPr>
      <w:r>
        <w:t>Thinking Rationally: AI systems designed to think logically and rationally, often based on formal logic. These systems follow clear, logical rules to deduce outcomes and make decisions, ensuring consistency in reasoning.</w:t>
      </w:r>
      <w:r w:rsidR="00E3226B">
        <w:t xml:space="preserve"> </w:t>
      </w:r>
      <w:sdt>
        <w:sdtPr>
          <w:id w:val="271443194"/>
          <w:citation/>
        </w:sdtPr>
        <w:sdtContent>
          <w:r w:rsidR="00E3226B">
            <w:fldChar w:fldCharType="begin"/>
          </w:r>
          <w:r w:rsidR="001619E6">
            <w:instrText xml:space="preserve">CITATION Rus21 \p 1 \l 1033 </w:instrText>
          </w:r>
          <w:r w:rsidR="00E3226B">
            <w:fldChar w:fldCharType="separate"/>
          </w:r>
          <w:r w:rsidR="001619E6">
            <w:rPr>
              <w:noProof/>
            </w:rPr>
            <w:t>(Artificial Intellligence: A Modern Approach, 2021, p. 1)</w:t>
          </w:r>
          <w:r w:rsidR="00E3226B">
            <w:fldChar w:fldCharType="end"/>
          </w:r>
        </w:sdtContent>
      </w:sdt>
    </w:p>
    <w:p w14:paraId="23010038" w14:textId="410245DA" w:rsidR="008222CE" w:rsidRDefault="008222CE" w:rsidP="008222CE">
      <w:pPr>
        <w:pStyle w:val="ListParagraph"/>
        <w:numPr>
          <w:ilvl w:val="1"/>
          <w:numId w:val="12"/>
        </w:numPr>
      </w:pPr>
      <w:r>
        <w:t>Acting Rationally: AI systems that act to achieve the best possible outcome or expected outcome. These systems focus on the results of actions, making decisions that maximize their performance based on their goals, regardless of whether they mimic human behavior</w:t>
      </w:r>
      <w:r w:rsidR="00E3226B">
        <w:t xml:space="preserve">. </w:t>
      </w:r>
      <w:sdt>
        <w:sdtPr>
          <w:id w:val="405426967"/>
          <w:citation/>
        </w:sdtPr>
        <w:sdtContent>
          <w:r w:rsidR="00E3226B">
            <w:fldChar w:fldCharType="begin"/>
          </w:r>
          <w:r w:rsidR="001619E6">
            <w:instrText xml:space="preserve">CITATION Rus21 \p 1 \l 1033 </w:instrText>
          </w:r>
          <w:r w:rsidR="00E3226B">
            <w:fldChar w:fldCharType="separate"/>
          </w:r>
          <w:r w:rsidR="001619E6">
            <w:rPr>
              <w:noProof/>
            </w:rPr>
            <w:t>(Artificial Intellligence: A Modern Approach, 2021, p. 1)</w:t>
          </w:r>
          <w:r w:rsidR="00E3226B">
            <w:fldChar w:fldCharType="end"/>
          </w:r>
        </w:sdtContent>
      </w:sdt>
    </w:p>
    <w:p w14:paraId="6E91B097" w14:textId="77777777" w:rsidR="008222CE" w:rsidRPr="00511B44" w:rsidRDefault="008222CE" w:rsidP="008222CE">
      <w:pPr>
        <w:pStyle w:val="ListParagraph"/>
        <w:numPr>
          <w:ilvl w:val="0"/>
          <w:numId w:val="12"/>
        </w:numPr>
        <w:rPr>
          <w:b/>
          <w:bCs/>
        </w:rPr>
      </w:pPr>
      <w:r w:rsidRPr="00511B44">
        <w:rPr>
          <w:b/>
          <w:bCs/>
        </w:rPr>
        <w:t>What is the one definition category that is mostly used in AI, and we will rely on in this course?</w:t>
      </w:r>
    </w:p>
    <w:p w14:paraId="324CEEBB" w14:textId="1E2E211F" w:rsidR="00E3226B" w:rsidRDefault="00E3226B" w:rsidP="00E3226B">
      <w:pPr>
        <w:pStyle w:val="ListParagraph"/>
        <w:numPr>
          <w:ilvl w:val="1"/>
          <w:numId w:val="12"/>
        </w:numPr>
      </w:pPr>
      <w:r>
        <w:t xml:space="preserve">Acting rationally. </w:t>
      </w:r>
      <w:sdt>
        <w:sdtPr>
          <w:id w:val="614338998"/>
          <w:citation/>
        </w:sdtPr>
        <w:sdtContent>
          <w:r>
            <w:fldChar w:fldCharType="begin"/>
          </w:r>
          <w:r w:rsidR="001619E6">
            <w:instrText xml:space="preserve">CITATION Rus21 \p 1 \l 1033 </w:instrText>
          </w:r>
          <w:r>
            <w:fldChar w:fldCharType="separate"/>
          </w:r>
          <w:r w:rsidR="001619E6">
            <w:rPr>
              <w:noProof/>
            </w:rPr>
            <w:t>(Artificial Intellligence: A Modern Approach, 2021, p. 1)</w:t>
          </w:r>
          <w:r>
            <w:fldChar w:fldCharType="end"/>
          </w:r>
        </w:sdtContent>
      </w:sdt>
    </w:p>
    <w:p w14:paraId="49066903" w14:textId="77777777" w:rsidR="008222CE" w:rsidRPr="00511B44" w:rsidRDefault="008222CE" w:rsidP="008222CE">
      <w:pPr>
        <w:pStyle w:val="ListParagraph"/>
        <w:numPr>
          <w:ilvl w:val="0"/>
          <w:numId w:val="12"/>
        </w:numPr>
        <w:rPr>
          <w:b/>
          <w:bCs/>
        </w:rPr>
      </w:pPr>
      <w:r w:rsidRPr="00511B44">
        <w:rPr>
          <w:b/>
          <w:bCs/>
        </w:rPr>
        <w:t>What is an "Agent" within the context of AI?</w:t>
      </w:r>
    </w:p>
    <w:p w14:paraId="43C84FF2" w14:textId="4FC588C9" w:rsidR="00E3226B" w:rsidRDefault="00E3226B" w:rsidP="00E3226B">
      <w:pPr>
        <w:pStyle w:val="ListParagraph"/>
        <w:numPr>
          <w:ilvl w:val="1"/>
          <w:numId w:val="12"/>
        </w:numPr>
      </w:pPr>
      <w:r>
        <w:lastRenderedPageBreak/>
        <w:t xml:space="preserve">An Agent is “something that acts”. </w:t>
      </w:r>
      <w:sdt>
        <w:sdtPr>
          <w:id w:val="-1972887991"/>
          <w:citation/>
        </w:sdtPr>
        <w:sdtContent>
          <w:r>
            <w:fldChar w:fldCharType="begin"/>
          </w:r>
          <w:r w:rsidR="001619E6">
            <w:instrText xml:space="preserve">CITATION Rus21 \p 1 \l 1033 </w:instrText>
          </w:r>
          <w:r>
            <w:fldChar w:fldCharType="separate"/>
          </w:r>
          <w:r w:rsidR="001619E6">
            <w:rPr>
              <w:noProof/>
            </w:rPr>
            <w:t>(Artificial Intellligence: A Modern Approach, 2021, p. 1)</w:t>
          </w:r>
          <w:r>
            <w:fldChar w:fldCharType="end"/>
          </w:r>
        </w:sdtContent>
      </w:sdt>
      <w:r w:rsidR="00511B44">
        <w:t xml:space="preserve">  A computer agent “is expected to do more: operate autonomously, perceive their environment, persist over prolonged time period, adapt to change, and pursue goals.” </w:t>
      </w:r>
      <w:sdt>
        <w:sdtPr>
          <w:id w:val="1365244866"/>
          <w:citation/>
        </w:sdtPr>
        <w:sdtContent>
          <w:r w:rsidR="00511B44">
            <w:fldChar w:fldCharType="begin"/>
          </w:r>
          <w:r w:rsidR="001619E6">
            <w:instrText xml:space="preserve">CITATION Rus21 \p 1 \l 1033 </w:instrText>
          </w:r>
          <w:r w:rsidR="00511B44">
            <w:fldChar w:fldCharType="separate"/>
          </w:r>
          <w:r w:rsidR="001619E6">
            <w:rPr>
              <w:noProof/>
            </w:rPr>
            <w:t>(Artificial Intellligence: A Modern Approach, 2021, p. 1)</w:t>
          </w:r>
          <w:r w:rsidR="00511B44">
            <w:fldChar w:fldCharType="end"/>
          </w:r>
        </w:sdtContent>
      </w:sdt>
    </w:p>
    <w:p w14:paraId="0519D3A1" w14:textId="77777777" w:rsidR="008222CE" w:rsidRDefault="008222CE" w:rsidP="008222CE">
      <w:pPr>
        <w:pStyle w:val="ListParagraph"/>
        <w:numPr>
          <w:ilvl w:val="0"/>
          <w:numId w:val="12"/>
        </w:numPr>
      </w:pPr>
      <w:r>
        <w:t>Define an "Agent Function".</w:t>
      </w:r>
    </w:p>
    <w:p w14:paraId="5C9167D5" w14:textId="06032901" w:rsidR="00511B44" w:rsidRDefault="000856A3" w:rsidP="00511B44">
      <w:pPr>
        <w:pStyle w:val="ListParagraph"/>
        <w:numPr>
          <w:ilvl w:val="1"/>
          <w:numId w:val="12"/>
        </w:numPr>
      </w:pPr>
      <w:r>
        <w:t xml:space="preserve">An agent function is an abstract mathematical description that maps given percept sequence to an action. </w:t>
      </w:r>
      <w:sdt>
        <w:sdtPr>
          <w:id w:val="-1756590730"/>
          <w:citation/>
        </w:sdtPr>
        <w:sdtContent>
          <w:r>
            <w:fldChar w:fldCharType="begin"/>
          </w:r>
          <w:r w:rsidR="001619E6">
            <w:instrText xml:space="preserve">CITATION Rus21 \p 37 \l 1033 </w:instrText>
          </w:r>
          <w:r>
            <w:fldChar w:fldCharType="separate"/>
          </w:r>
          <w:r w:rsidR="001619E6">
            <w:rPr>
              <w:noProof/>
            </w:rPr>
            <w:t>(Artificial Intellligence: A Modern Approach, 2021, p. 37)</w:t>
          </w:r>
          <w:r>
            <w:fldChar w:fldCharType="end"/>
          </w:r>
        </w:sdtContent>
      </w:sdt>
    </w:p>
    <w:p w14:paraId="7FA38E21" w14:textId="77777777" w:rsidR="008222CE" w:rsidRDefault="008222CE" w:rsidP="008222CE">
      <w:pPr>
        <w:pStyle w:val="ListParagraph"/>
        <w:numPr>
          <w:ilvl w:val="0"/>
          <w:numId w:val="12"/>
        </w:numPr>
      </w:pPr>
      <w:r>
        <w:t>Define "Percept Sequence".</w:t>
      </w:r>
    </w:p>
    <w:p w14:paraId="1F0A3979" w14:textId="3C5AE8D0" w:rsidR="000856A3" w:rsidRDefault="000856A3" w:rsidP="000856A3">
      <w:pPr>
        <w:pStyle w:val="ListParagraph"/>
        <w:numPr>
          <w:ilvl w:val="1"/>
          <w:numId w:val="12"/>
        </w:numPr>
      </w:pPr>
      <w:r>
        <w:t xml:space="preserve">Percept sequence is the entire history of everything the agent has perceived. </w:t>
      </w:r>
      <w:sdt>
        <w:sdtPr>
          <w:id w:val="501243859"/>
          <w:citation/>
        </w:sdtPr>
        <w:sdtContent>
          <w:r>
            <w:fldChar w:fldCharType="begin"/>
          </w:r>
          <w:r w:rsidR="001619E6">
            <w:instrText xml:space="preserve">CITATION Rus21 \p 37 \l 1033 </w:instrText>
          </w:r>
          <w:r>
            <w:fldChar w:fldCharType="separate"/>
          </w:r>
          <w:r w:rsidR="001619E6">
            <w:rPr>
              <w:noProof/>
            </w:rPr>
            <w:t>(Artificial Intellligence: A Modern Approach, 2021, p. 37)</w:t>
          </w:r>
          <w:r>
            <w:fldChar w:fldCharType="end"/>
          </w:r>
        </w:sdtContent>
      </w:sdt>
      <w:r>
        <w:t xml:space="preserve"> </w:t>
      </w:r>
    </w:p>
    <w:p w14:paraId="41374D68" w14:textId="77777777" w:rsidR="008222CE" w:rsidRDefault="008222CE" w:rsidP="008222CE">
      <w:pPr>
        <w:pStyle w:val="ListParagraph"/>
        <w:numPr>
          <w:ilvl w:val="0"/>
          <w:numId w:val="12"/>
        </w:numPr>
      </w:pPr>
      <w:r>
        <w:t>In the context of trying to define an Intelligent Agent, how is "intelligence" or "rationality" defined?</w:t>
      </w:r>
    </w:p>
    <w:p w14:paraId="07C07251" w14:textId="05AEF481" w:rsidR="000856A3" w:rsidRDefault="000856A3" w:rsidP="000856A3">
      <w:pPr>
        <w:pStyle w:val="ListParagraph"/>
        <w:numPr>
          <w:ilvl w:val="1"/>
          <w:numId w:val="12"/>
        </w:numPr>
      </w:pPr>
      <w:r w:rsidRPr="000856A3">
        <w:t xml:space="preserve">Intelligence or Rationality </w:t>
      </w:r>
      <w:r w:rsidR="00F47091">
        <w:t>can be</w:t>
      </w:r>
      <w:r w:rsidRPr="000856A3">
        <w:t xml:space="preserve"> defined as the agent's ability to select actions that maximize its performance measure, based on the information it has received from its environment. A rational agent acts in a way that is expected to achieve the best outcome, given its knowledge and goals</w:t>
      </w:r>
      <w:r>
        <w:t xml:space="preserve">. </w:t>
      </w:r>
      <w:r w:rsidR="00F47091">
        <w:t xml:space="preserve"> </w:t>
      </w:r>
      <w:sdt>
        <w:sdtPr>
          <w:id w:val="328327974"/>
          <w:citation/>
        </w:sdtPr>
        <w:sdtContent>
          <w:r w:rsidR="00F47091">
            <w:fldChar w:fldCharType="begin"/>
          </w:r>
          <w:r w:rsidR="001619E6">
            <w:instrText xml:space="preserve">CITATION Rus21 \p 37 \l 1033 </w:instrText>
          </w:r>
          <w:r w:rsidR="00F47091">
            <w:fldChar w:fldCharType="separate"/>
          </w:r>
          <w:r w:rsidR="001619E6">
            <w:rPr>
              <w:noProof/>
            </w:rPr>
            <w:t>(Artificial Intellligence: A Modern Approach, 2021, p. 37)</w:t>
          </w:r>
          <w:r w:rsidR="00F47091">
            <w:fldChar w:fldCharType="end"/>
          </w:r>
        </w:sdtContent>
      </w:sdt>
    </w:p>
    <w:p w14:paraId="230628B6" w14:textId="77777777" w:rsidR="008222CE" w:rsidRDefault="008222CE" w:rsidP="008222CE">
      <w:pPr>
        <w:pStyle w:val="ListParagraph"/>
        <w:numPr>
          <w:ilvl w:val="0"/>
          <w:numId w:val="12"/>
        </w:numPr>
      </w:pPr>
      <w:r>
        <w:t>What are the four factors defining a "Task Environment"?</w:t>
      </w:r>
    </w:p>
    <w:p w14:paraId="3C4EA03F" w14:textId="4087F4BE" w:rsidR="00F47091" w:rsidRDefault="00F47091" w:rsidP="00F47091">
      <w:pPr>
        <w:pStyle w:val="ListParagraph"/>
        <w:numPr>
          <w:ilvl w:val="1"/>
          <w:numId w:val="12"/>
        </w:numPr>
      </w:pPr>
      <w:r>
        <w:t xml:space="preserve">“PEAS” </w:t>
      </w:r>
      <w:sdt>
        <w:sdtPr>
          <w:id w:val="1142853961"/>
          <w:citation/>
        </w:sdtPr>
        <w:sdtContent>
          <w:r>
            <w:fldChar w:fldCharType="begin"/>
          </w:r>
          <w:r w:rsidR="001619E6">
            <w:instrText xml:space="preserve">CITATION Rus21 \p 42 \l 1033 </w:instrText>
          </w:r>
          <w:r>
            <w:fldChar w:fldCharType="separate"/>
          </w:r>
          <w:r w:rsidR="001619E6">
            <w:rPr>
              <w:noProof/>
            </w:rPr>
            <w:t>(Artificial Intellligence: A Modern Approach, 2021, p. 42)</w:t>
          </w:r>
          <w:r>
            <w:fldChar w:fldCharType="end"/>
          </w:r>
        </w:sdtContent>
      </w:sdt>
    </w:p>
    <w:p w14:paraId="0E5CE879" w14:textId="56C16900" w:rsidR="00F47091" w:rsidRDefault="00F47091" w:rsidP="00F47091">
      <w:pPr>
        <w:pStyle w:val="ListParagraph"/>
        <w:numPr>
          <w:ilvl w:val="2"/>
          <w:numId w:val="12"/>
        </w:numPr>
      </w:pPr>
      <w:r>
        <w:t>Performance measure</w:t>
      </w:r>
    </w:p>
    <w:p w14:paraId="1568BB8D" w14:textId="5029C6EA" w:rsidR="00F47091" w:rsidRDefault="00F47091" w:rsidP="00F47091">
      <w:pPr>
        <w:pStyle w:val="ListParagraph"/>
        <w:numPr>
          <w:ilvl w:val="2"/>
          <w:numId w:val="12"/>
        </w:numPr>
      </w:pPr>
      <w:r>
        <w:t>Environment</w:t>
      </w:r>
    </w:p>
    <w:p w14:paraId="5E5BC133" w14:textId="43AAAB96" w:rsidR="00F47091" w:rsidRDefault="00F47091" w:rsidP="00F47091">
      <w:pPr>
        <w:pStyle w:val="ListParagraph"/>
        <w:numPr>
          <w:ilvl w:val="2"/>
          <w:numId w:val="12"/>
        </w:numPr>
      </w:pPr>
      <w:r>
        <w:t>Actuators</w:t>
      </w:r>
    </w:p>
    <w:p w14:paraId="691CB2C7" w14:textId="61D22692" w:rsidR="00F47091" w:rsidRDefault="00F47091" w:rsidP="00F47091">
      <w:pPr>
        <w:pStyle w:val="ListParagraph"/>
        <w:numPr>
          <w:ilvl w:val="2"/>
          <w:numId w:val="12"/>
        </w:numPr>
      </w:pPr>
      <w:r>
        <w:t>Sensors</w:t>
      </w:r>
    </w:p>
    <w:p w14:paraId="069743F2" w14:textId="77777777" w:rsidR="008222CE" w:rsidRDefault="008222CE" w:rsidP="008222CE">
      <w:pPr>
        <w:pStyle w:val="ListParagraph"/>
        <w:numPr>
          <w:ilvl w:val="0"/>
          <w:numId w:val="12"/>
        </w:numPr>
      </w:pPr>
      <w:r>
        <w:t>Define "Deterministic" vs "Stochastic" Task Environments. Give an example for each.</w:t>
      </w:r>
    </w:p>
    <w:p w14:paraId="6EFCC2B2" w14:textId="1BE036F6" w:rsidR="00F47091" w:rsidRDefault="00F47091" w:rsidP="00F47091">
      <w:pPr>
        <w:pStyle w:val="ListParagraph"/>
        <w:numPr>
          <w:ilvl w:val="1"/>
          <w:numId w:val="12"/>
        </w:numPr>
      </w:pPr>
      <w:r>
        <w:lastRenderedPageBreak/>
        <w:t xml:space="preserve">Deterministic – “Environment is completely determined by its current state and action executed by the agent” </w:t>
      </w:r>
      <w:sdt>
        <w:sdtPr>
          <w:id w:val="-879857927"/>
          <w:citation/>
        </w:sdtPr>
        <w:sdtContent>
          <w:r>
            <w:fldChar w:fldCharType="begin"/>
          </w:r>
          <w:r w:rsidR="001619E6">
            <w:instrText xml:space="preserve">CITATION Rus21 \p 45 \l 1033 </w:instrText>
          </w:r>
          <w:r>
            <w:fldChar w:fldCharType="separate"/>
          </w:r>
          <w:r w:rsidR="001619E6">
            <w:rPr>
              <w:noProof/>
            </w:rPr>
            <w:t>(Artificial Intellligence: A Modern Approach, 2021, p. 45)</w:t>
          </w:r>
          <w:r>
            <w:fldChar w:fldCharType="end"/>
          </w:r>
        </w:sdtContent>
      </w:sdt>
    </w:p>
    <w:p w14:paraId="3570CAEB" w14:textId="31207C74" w:rsidR="001619E6" w:rsidRDefault="00F47091" w:rsidP="001619E6">
      <w:pPr>
        <w:pStyle w:val="ListParagraph"/>
        <w:numPr>
          <w:ilvl w:val="2"/>
          <w:numId w:val="12"/>
        </w:numPr>
      </w:pPr>
      <w:r>
        <w:t xml:space="preserve">Example: A chess game – rules are </w:t>
      </w:r>
      <w:proofErr w:type="gramStart"/>
      <w:r>
        <w:t>defined</w:t>
      </w:r>
      <w:proofErr w:type="gramEnd"/>
      <w:r>
        <w:t xml:space="preserve"> and each move leads to a predictable outcome.</w:t>
      </w:r>
    </w:p>
    <w:p w14:paraId="0093612D" w14:textId="4BF93E60" w:rsidR="001619E6" w:rsidRDefault="001619E6" w:rsidP="001619E6">
      <w:pPr>
        <w:pStyle w:val="ListParagraph"/>
        <w:numPr>
          <w:ilvl w:val="1"/>
          <w:numId w:val="12"/>
        </w:numPr>
      </w:pPr>
      <w:r>
        <w:t xml:space="preserve">Stochastic – “If the model of the environment deals with probabilities.” </w:t>
      </w:r>
      <w:sdt>
        <w:sdtPr>
          <w:id w:val="190572869"/>
          <w:citation/>
        </w:sdtPr>
        <w:sdtContent>
          <w:r>
            <w:fldChar w:fldCharType="begin"/>
          </w:r>
          <w:r>
            <w:instrText xml:space="preserve">CITATION Rus21 \p 45 \l 1033 </w:instrText>
          </w:r>
          <w:r>
            <w:fldChar w:fldCharType="separate"/>
          </w:r>
          <w:r>
            <w:rPr>
              <w:noProof/>
            </w:rPr>
            <w:t>(Artificial Intellligence: A Modern Approach, 2021, p. 45)</w:t>
          </w:r>
          <w:r>
            <w:fldChar w:fldCharType="end"/>
          </w:r>
        </w:sdtContent>
      </w:sdt>
    </w:p>
    <w:p w14:paraId="7B689CC0" w14:textId="18BFE562" w:rsidR="001619E6" w:rsidRDefault="001619E6" w:rsidP="001619E6">
      <w:pPr>
        <w:pStyle w:val="ListParagraph"/>
        <w:numPr>
          <w:ilvl w:val="2"/>
          <w:numId w:val="12"/>
        </w:numPr>
      </w:pPr>
      <w:r>
        <w:t xml:space="preserve">Example: Model that predicts weather – “25% chance of rain”  </w:t>
      </w:r>
      <w:sdt>
        <w:sdtPr>
          <w:id w:val="629206666"/>
          <w:citation/>
        </w:sdtPr>
        <w:sdtContent>
          <w:r>
            <w:fldChar w:fldCharType="begin"/>
          </w:r>
          <w:r>
            <w:instrText xml:space="preserve">CITATION Rus21 \p 45 \l 1033 </w:instrText>
          </w:r>
          <w:r>
            <w:fldChar w:fldCharType="separate"/>
          </w:r>
          <w:r>
            <w:rPr>
              <w:noProof/>
            </w:rPr>
            <w:t>(Artificial Intellligence: A Modern Approach, 2021, p. 45)</w:t>
          </w:r>
          <w:r>
            <w:fldChar w:fldCharType="end"/>
          </w:r>
        </w:sdtContent>
      </w:sdt>
    </w:p>
    <w:p w14:paraId="2CAAD240" w14:textId="77777777" w:rsidR="008222CE" w:rsidRDefault="008222CE" w:rsidP="008222CE">
      <w:pPr>
        <w:pStyle w:val="ListParagraph"/>
        <w:numPr>
          <w:ilvl w:val="0"/>
          <w:numId w:val="12"/>
        </w:numPr>
      </w:pPr>
      <w:r>
        <w:t>Define "Single-" vs "Multiagent" Task Environments. Give an example for each.</w:t>
      </w:r>
    </w:p>
    <w:p w14:paraId="7E646769" w14:textId="3613248F" w:rsidR="001619E6" w:rsidRDefault="00DB7D7D" w:rsidP="001619E6">
      <w:pPr>
        <w:pStyle w:val="ListParagraph"/>
        <w:numPr>
          <w:ilvl w:val="1"/>
          <w:numId w:val="12"/>
        </w:numPr>
      </w:pPr>
      <w:r>
        <w:t xml:space="preserve">Single task environment - </w:t>
      </w:r>
      <w:r w:rsidRPr="00DB7D7D">
        <w:t>An environment where only one agent operates, without any interaction or competition with other agents.</w:t>
      </w:r>
      <w:r>
        <w:t xml:space="preserve"> </w:t>
      </w:r>
      <w:sdt>
        <w:sdtPr>
          <w:id w:val="790863622"/>
          <w:citation/>
        </w:sdtPr>
        <w:sdtContent>
          <w:r>
            <w:fldChar w:fldCharType="begin"/>
          </w:r>
          <w:r>
            <w:instrText xml:space="preserve">CITATION Rus21 \p 43 \l 1033 </w:instrText>
          </w:r>
          <w:r>
            <w:fldChar w:fldCharType="separate"/>
          </w:r>
          <w:r>
            <w:rPr>
              <w:noProof/>
            </w:rPr>
            <w:t>(Artificial Intellligence: A Modern Approach, 2021, p. 43)</w:t>
          </w:r>
          <w:r>
            <w:fldChar w:fldCharType="end"/>
          </w:r>
        </w:sdtContent>
      </w:sdt>
    </w:p>
    <w:p w14:paraId="77A37418" w14:textId="471FE26F" w:rsidR="00DB7D7D" w:rsidRDefault="00DB7D7D" w:rsidP="00DB7D7D">
      <w:pPr>
        <w:pStyle w:val="ListParagraph"/>
        <w:numPr>
          <w:ilvl w:val="2"/>
          <w:numId w:val="12"/>
        </w:numPr>
      </w:pPr>
      <w:r>
        <w:t>Example: An agent solving a puzzle.</w:t>
      </w:r>
    </w:p>
    <w:p w14:paraId="7DA7BE5D" w14:textId="703F2AC9" w:rsidR="00DB7D7D" w:rsidRDefault="00DB7D7D" w:rsidP="001619E6">
      <w:pPr>
        <w:pStyle w:val="ListParagraph"/>
        <w:numPr>
          <w:ilvl w:val="1"/>
          <w:numId w:val="12"/>
        </w:numPr>
      </w:pPr>
      <w:r>
        <w:t xml:space="preserve">Multiagent task environment - </w:t>
      </w:r>
      <w:r w:rsidRPr="00DB7D7D">
        <w:t xml:space="preserve">An environment where multiple agents operate, and their actions may interact or </w:t>
      </w:r>
      <w:proofErr w:type="gramStart"/>
      <w:r w:rsidRPr="00DB7D7D">
        <w:t>compete with each other</w:t>
      </w:r>
      <w:proofErr w:type="gramEnd"/>
      <w:r w:rsidRPr="00DB7D7D">
        <w:t>.</w:t>
      </w:r>
      <w:r>
        <w:t xml:space="preserve"> </w:t>
      </w:r>
      <w:sdt>
        <w:sdtPr>
          <w:id w:val="-1141494591"/>
          <w:citation/>
        </w:sdtPr>
        <w:sdtContent>
          <w:r>
            <w:fldChar w:fldCharType="begin"/>
          </w:r>
          <w:r>
            <w:instrText xml:space="preserve">CITATION Rus21 \p 43 \l 1033 </w:instrText>
          </w:r>
          <w:r>
            <w:fldChar w:fldCharType="separate"/>
          </w:r>
          <w:r>
            <w:rPr>
              <w:noProof/>
            </w:rPr>
            <w:t>(Artificial Intellligence: A Modern Approach, 2021, p. 43)</w:t>
          </w:r>
          <w:r>
            <w:fldChar w:fldCharType="end"/>
          </w:r>
        </w:sdtContent>
      </w:sdt>
    </w:p>
    <w:p w14:paraId="463025B7" w14:textId="6D457F1B" w:rsidR="00DB7D7D" w:rsidRDefault="00DB7D7D" w:rsidP="00DB7D7D">
      <w:pPr>
        <w:pStyle w:val="ListParagraph"/>
        <w:numPr>
          <w:ilvl w:val="2"/>
          <w:numId w:val="12"/>
        </w:numPr>
      </w:pPr>
      <w:r>
        <w:t>Example: An agent playing chess against an opponent.</w:t>
      </w:r>
    </w:p>
    <w:p w14:paraId="17DB8EAF" w14:textId="110FF807" w:rsidR="00276061" w:rsidRDefault="008222CE" w:rsidP="008222CE">
      <w:pPr>
        <w:pStyle w:val="ListParagraph"/>
        <w:numPr>
          <w:ilvl w:val="0"/>
          <w:numId w:val="12"/>
        </w:numPr>
      </w:pPr>
      <w:r>
        <w:t>Define "Goal-based" and "Learning" Agents. Which one is simpler?</w:t>
      </w:r>
    </w:p>
    <w:p w14:paraId="518B8CBB" w14:textId="18BFB6A7" w:rsidR="00DB7D7D" w:rsidRDefault="00DB7D7D" w:rsidP="00DB7D7D">
      <w:pPr>
        <w:pStyle w:val="ListParagraph"/>
        <w:numPr>
          <w:ilvl w:val="1"/>
          <w:numId w:val="12"/>
        </w:numPr>
      </w:pPr>
      <w:r>
        <w:t xml:space="preserve">Goal based agents - </w:t>
      </w:r>
      <w:r w:rsidRPr="00DB7D7D">
        <w:t>Agents that select actions based on the goal they need to achieve.</w:t>
      </w:r>
      <w:r>
        <w:t xml:space="preserve"> </w:t>
      </w:r>
      <w:sdt>
        <w:sdtPr>
          <w:id w:val="-1954312856"/>
          <w:citation/>
        </w:sdtPr>
        <w:sdtContent>
          <w:r>
            <w:fldChar w:fldCharType="begin"/>
          </w:r>
          <w:r>
            <w:instrText xml:space="preserve">CITATION Rus21 \p 52 \l 1033 </w:instrText>
          </w:r>
          <w:r>
            <w:fldChar w:fldCharType="separate"/>
          </w:r>
          <w:r>
            <w:rPr>
              <w:noProof/>
            </w:rPr>
            <w:t>(Artificial Intellligence: A Modern Approach, 2021, p. 52)</w:t>
          </w:r>
          <w:r>
            <w:fldChar w:fldCharType="end"/>
          </w:r>
        </w:sdtContent>
      </w:sdt>
    </w:p>
    <w:p w14:paraId="57C1C183" w14:textId="2A8210A4" w:rsidR="00DB7D7D" w:rsidRDefault="00A31A74" w:rsidP="00DB7D7D">
      <w:pPr>
        <w:pStyle w:val="ListParagraph"/>
        <w:numPr>
          <w:ilvl w:val="2"/>
          <w:numId w:val="12"/>
        </w:numPr>
      </w:pPr>
      <w:r>
        <w:t>Example: A taxi at an intersection.  It has three options; its goal is where it needs to go.  It selects the option based on the goal.</w:t>
      </w:r>
    </w:p>
    <w:p w14:paraId="59793E92" w14:textId="5E4418DC" w:rsidR="00A31A74" w:rsidRDefault="00A31A74" w:rsidP="00A31A74">
      <w:pPr>
        <w:pStyle w:val="ListParagraph"/>
        <w:numPr>
          <w:ilvl w:val="1"/>
          <w:numId w:val="12"/>
        </w:numPr>
      </w:pPr>
      <w:r>
        <w:lastRenderedPageBreak/>
        <w:t xml:space="preserve">Learning agents - </w:t>
      </w:r>
      <w:r w:rsidRPr="00A31A74">
        <w:t xml:space="preserve">Agents that </w:t>
      </w:r>
      <w:proofErr w:type="gramStart"/>
      <w:r w:rsidRPr="00A31A74">
        <w:t>have the ability to</w:t>
      </w:r>
      <w:proofErr w:type="gramEnd"/>
      <w:r w:rsidRPr="00A31A74">
        <w:t xml:space="preserve"> improve their performance over time by learning from </w:t>
      </w:r>
      <w:proofErr w:type="gramStart"/>
      <w:r w:rsidRPr="00A31A74">
        <w:t>experiences</w:t>
      </w:r>
      <w:proofErr w:type="gramEnd"/>
      <w:r w:rsidRPr="00A31A74">
        <w:t>.</w:t>
      </w:r>
      <w:r w:rsidR="00096A05">
        <w:t xml:space="preserve"> </w:t>
      </w:r>
      <w:sdt>
        <w:sdtPr>
          <w:id w:val="-1318027276"/>
          <w:citation/>
        </w:sdtPr>
        <w:sdtContent>
          <w:r w:rsidR="00096A05">
            <w:fldChar w:fldCharType="begin"/>
          </w:r>
          <w:r w:rsidR="00096A05">
            <w:instrText xml:space="preserve">CITATION Rus21 \p 56 \l 1033 </w:instrText>
          </w:r>
          <w:r w:rsidR="00096A05">
            <w:fldChar w:fldCharType="separate"/>
          </w:r>
          <w:r w:rsidR="00096A05">
            <w:rPr>
              <w:noProof/>
            </w:rPr>
            <w:t>(Artificial Intellligence: A Modern Approach, 2021, p. 56)</w:t>
          </w:r>
          <w:r w:rsidR="00096A05">
            <w:fldChar w:fldCharType="end"/>
          </w:r>
        </w:sdtContent>
      </w:sdt>
    </w:p>
    <w:p w14:paraId="65E8B4B6" w14:textId="16628619" w:rsidR="00A31A74" w:rsidRDefault="00A31A74" w:rsidP="00A31A74">
      <w:pPr>
        <w:pStyle w:val="ListParagraph"/>
        <w:numPr>
          <w:ilvl w:val="2"/>
          <w:numId w:val="12"/>
        </w:numPr>
      </w:pPr>
      <w:r>
        <w:t xml:space="preserve">Example: </w:t>
      </w:r>
      <w:r w:rsidR="001C4397">
        <w:t>Autonomous vehicles learning to adapt to driving behaviors of other drivers, pedestrian behavior, and traffic conditions.</w:t>
      </w:r>
    </w:p>
    <w:p w14:paraId="162C213A" w14:textId="77777777" w:rsidR="003623E9" w:rsidRDefault="003623E9" w:rsidP="003623E9"/>
    <w:p w14:paraId="63417AE4" w14:textId="77777777" w:rsidR="003623E9" w:rsidRDefault="003623E9" w:rsidP="003623E9"/>
    <w:p w14:paraId="467DB40B" w14:textId="77777777" w:rsidR="003623E9" w:rsidRDefault="003623E9" w:rsidP="003623E9"/>
    <w:p w14:paraId="0AF2429F" w14:textId="77777777" w:rsidR="003623E9" w:rsidRDefault="003623E9" w:rsidP="003623E9"/>
    <w:p w14:paraId="159C8417" w14:textId="77777777" w:rsidR="003623E9" w:rsidRDefault="003623E9" w:rsidP="003623E9"/>
    <w:p w14:paraId="5B2420E8" w14:textId="77777777" w:rsidR="003623E9" w:rsidRDefault="003623E9" w:rsidP="003623E9"/>
    <w:p w14:paraId="28C631D0" w14:textId="77777777" w:rsidR="003623E9" w:rsidRDefault="003623E9" w:rsidP="003623E9"/>
    <w:p w14:paraId="66319BA4" w14:textId="77777777" w:rsidR="003623E9" w:rsidRDefault="003623E9" w:rsidP="003623E9"/>
    <w:p w14:paraId="0B83B5A9" w14:textId="77777777" w:rsidR="003623E9" w:rsidRDefault="003623E9" w:rsidP="003623E9"/>
    <w:p w14:paraId="711FEE55" w14:textId="77777777" w:rsidR="003623E9" w:rsidRDefault="003623E9" w:rsidP="003623E9"/>
    <w:p w14:paraId="3BDDC2C6" w14:textId="77777777" w:rsidR="003623E9" w:rsidRDefault="003623E9" w:rsidP="003623E9"/>
    <w:p w14:paraId="3FAF45E1" w14:textId="77777777" w:rsidR="003623E9" w:rsidRDefault="003623E9" w:rsidP="003623E9"/>
    <w:p w14:paraId="4427F033" w14:textId="77777777" w:rsidR="003623E9" w:rsidRDefault="003623E9" w:rsidP="003623E9"/>
    <w:p w14:paraId="0B30E4CF" w14:textId="77777777" w:rsidR="003623E9" w:rsidRDefault="003623E9" w:rsidP="003623E9"/>
    <w:p w14:paraId="73D9287C" w14:textId="77777777" w:rsidR="003623E9" w:rsidRDefault="003623E9" w:rsidP="003623E9"/>
    <w:p w14:paraId="43600CE6" w14:textId="77777777" w:rsidR="003623E9" w:rsidRDefault="003623E9" w:rsidP="003623E9"/>
    <w:p w14:paraId="41CEED70" w14:textId="77777777" w:rsidR="003623E9" w:rsidRDefault="003623E9" w:rsidP="003623E9"/>
    <w:p w14:paraId="1C3FD44A" w14:textId="77777777" w:rsidR="003623E9" w:rsidRDefault="003623E9" w:rsidP="003623E9"/>
    <w:p w14:paraId="76A6D6B5" w14:textId="77777777" w:rsidR="003623E9" w:rsidRDefault="003623E9" w:rsidP="003623E9"/>
    <w:p w14:paraId="6CC80CD5" w14:textId="77777777" w:rsidR="003623E9" w:rsidRDefault="003623E9" w:rsidP="003623E9"/>
    <w:sdt>
      <w:sdtPr>
        <w:rPr>
          <w:rFonts w:asciiTheme="minorHAnsi" w:eastAsiaTheme="minorEastAsia" w:hAnsiTheme="minorHAnsi" w:cstheme="minorBidi"/>
          <w:b w:val="0"/>
          <w:bCs w:val="0"/>
        </w:rPr>
        <w:id w:val="2010326414"/>
        <w:docPartObj>
          <w:docPartGallery w:val="Bibliographies"/>
          <w:docPartUnique/>
        </w:docPartObj>
      </w:sdtPr>
      <w:sdtContent>
        <w:p w14:paraId="40F6E9B7" w14:textId="2FAA862A" w:rsidR="00096A05" w:rsidRDefault="00096A05">
          <w:pPr>
            <w:pStyle w:val="Heading1"/>
          </w:pPr>
          <w:r>
            <w:t>References</w:t>
          </w:r>
        </w:p>
        <w:sdt>
          <w:sdtPr>
            <w:id w:val="-573587230"/>
            <w:bibliography/>
          </w:sdtPr>
          <w:sdtContent>
            <w:p w14:paraId="400A12BB" w14:textId="77777777" w:rsidR="00096A05" w:rsidRDefault="00096A05" w:rsidP="00096A05">
              <w:pPr>
                <w:pStyle w:val="Bibliography"/>
                <w:rPr>
                  <w:noProof/>
                  <w:sz w:val="24"/>
                </w:rPr>
              </w:pPr>
              <w:r>
                <w:fldChar w:fldCharType="begin"/>
              </w:r>
              <w:r>
                <w:instrText xml:space="preserve"> BIBLIOGRAPHY </w:instrText>
              </w:r>
              <w:r>
                <w:fldChar w:fldCharType="separate"/>
              </w:r>
              <w:r>
                <w:rPr>
                  <w:noProof/>
                </w:rPr>
                <w:t>Artificial Intellligence: A Modern Approach. (2021). In S. Russell, &amp; P. Norvig. Hoboken, NJ: Pearson.</w:t>
              </w:r>
            </w:p>
            <w:p w14:paraId="5B70F44F" w14:textId="3ADC475D" w:rsidR="00096A05" w:rsidRDefault="00096A05" w:rsidP="00096A05">
              <w:r>
                <w:rPr>
                  <w:b/>
                  <w:bCs/>
                  <w:noProof/>
                </w:rPr>
                <w:fldChar w:fldCharType="end"/>
              </w:r>
            </w:p>
          </w:sdtContent>
        </w:sdt>
      </w:sdtContent>
    </w:sdt>
    <w:p w14:paraId="39303C4D" w14:textId="611A1726" w:rsidR="00096A05" w:rsidRDefault="00096A05" w:rsidP="00096A05"/>
    <w:p w14:paraId="46285B50" w14:textId="49E337B6" w:rsidR="003623E9" w:rsidRDefault="003623E9" w:rsidP="003623E9"/>
    <w:p w14:paraId="33C82AEE" w14:textId="77777777" w:rsidR="003623E9" w:rsidRPr="00276061" w:rsidRDefault="003623E9" w:rsidP="003623E9"/>
    <w:sectPr w:rsidR="003623E9" w:rsidRPr="00276061">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C1447" w14:textId="77777777" w:rsidR="00046BA3" w:rsidRDefault="00046BA3">
      <w:pPr>
        <w:spacing w:line="240" w:lineRule="auto"/>
      </w:pPr>
      <w:r>
        <w:separator/>
      </w:r>
    </w:p>
    <w:p w14:paraId="78A28F47" w14:textId="77777777" w:rsidR="00046BA3" w:rsidRDefault="00046BA3"/>
  </w:endnote>
  <w:endnote w:type="continuationSeparator" w:id="0">
    <w:p w14:paraId="5F9B38B1" w14:textId="77777777" w:rsidR="00046BA3" w:rsidRDefault="00046BA3">
      <w:pPr>
        <w:spacing w:line="240" w:lineRule="auto"/>
      </w:pPr>
      <w:r>
        <w:continuationSeparator/>
      </w:r>
    </w:p>
    <w:p w14:paraId="60DACB3F" w14:textId="77777777" w:rsidR="00046BA3" w:rsidRDefault="00046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A73C8"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74B86"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F4E6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DC6C2" w14:textId="77777777" w:rsidR="00046BA3" w:rsidRDefault="00046BA3">
      <w:pPr>
        <w:spacing w:line="240" w:lineRule="auto"/>
      </w:pPr>
      <w:r>
        <w:separator/>
      </w:r>
    </w:p>
    <w:p w14:paraId="7A0ECD46" w14:textId="77777777" w:rsidR="00046BA3" w:rsidRDefault="00046BA3"/>
  </w:footnote>
  <w:footnote w:type="continuationSeparator" w:id="0">
    <w:p w14:paraId="263ECA7F" w14:textId="77777777" w:rsidR="00046BA3" w:rsidRDefault="00046BA3">
      <w:pPr>
        <w:spacing w:line="240" w:lineRule="auto"/>
      </w:pPr>
      <w:r>
        <w:continuationSeparator/>
      </w:r>
    </w:p>
    <w:p w14:paraId="51EB43E6" w14:textId="77777777" w:rsidR="00046BA3" w:rsidRDefault="00046B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47EFE"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67040"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2E61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23AFE"/>
    <w:rsid w:val="00046BA3"/>
    <w:rsid w:val="000856A3"/>
    <w:rsid w:val="00096A05"/>
    <w:rsid w:val="000A3D9B"/>
    <w:rsid w:val="000D4642"/>
    <w:rsid w:val="000D539D"/>
    <w:rsid w:val="00116273"/>
    <w:rsid w:val="001619E6"/>
    <w:rsid w:val="00180C7A"/>
    <w:rsid w:val="001C4397"/>
    <w:rsid w:val="001E2A5A"/>
    <w:rsid w:val="00276061"/>
    <w:rsid w:val="002C79E6"/>
    <w:rsid w:val="002F3AE9"/>
    <w:rsid w:val="003623E9"/>
    <w:rsid w:val="003804CC"/>
    <w:rsid w:val="003D6AA0"/>
    <w:rsid w:val="00511B44"/>
    <w:rsid w:val="005C199E"/>
    <w:rsid w:val="00664C1A"/>
    <w:rsid w:val="00703C92"/>
    <w:rsid w:val="008222CE"/>
    <w:rsid w:val="0087407D"/>
    <w:rsid w:val="008F12CD"/>
    <w:rsid w:val="00A31A74"/>
    <w:rsid w:val="00A417C1"/>
    <w:rsid w:val="00B863FB"/>
    <w:rsid w:val="00B86440"/>
    <w:rsid w:val="00BB2D6F"/>
    <w:rsid w:val="00C00F8F"/>
    <w:rsid w:val="00C03068"/>
    <w:rsid w:val="00D620FD"/>
    <w:rsid w:val="00D91044"/>
    <w:rsid w:val="00DB7D7D"/>
    <w:rsid w:val="00E3226B"/>
    <w:rsid w:val="00E67454"/>
    <w:rsid w:val="00EF55C5"/>
    <w:rsid w:val="00F47091"/>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703C92"/>
    <w:rsid w:val="008058FE"/>
    <w:rsid w:val="008F12CD"/>
    <w:rsid w:val="00C5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Rus21</b:Tag>
    <b:SourceType>BookSection</b:SourceType>
    <b:Guid>{3C31BAB5-23B5-43F2-8460-7809CB297283}</b:Guid>
    <b:Title>Artificial Intellligence: A Modern Approach</b:Title>
    <b:Year>2021</b:Year>
    <b:Pages>1-45</b:Pages>
    <b:City>Hoboken, NJ</b:City>
    <b:Publisher>Pearson</b:Publisher>
    <b:Author>
      <b:BookAuthor>
        <b:NameList>
          <b:Person>
            <b:Last>Russell</b:Last>
            <b:First>Stuart</b:First>
          </b:Person>
          <b:Person>
            <b:Last>Norvig</b:Last>
            <b:First>Peter</b:First>
          </b:Person>
        </b:NameList>
      </b:BookAuthor>
    </b:Autho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131490-9994-4518-A6A6-DCA83DC13F48}">
  <ds:schemaRefs>
    <ds:schemaRef ds:uri="http://schemas.openxmlformats.org/officeDocument/2006/bibliography"/>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Brandon Trinkle</cp:lastModifiedBy>
  <cp:revision>2</cp:revision>
  <dcterms:created xsi:type="dcterms:W3CDTF">2024-08-24T14:42:00Z</dcterms:created>
  <dcterms:modified xsi:type="dcterms:W3CDTF">2024-08-24T20:29:00Z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