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4A5E5330" w:rsidR="002C79E6" w:rsidRDefault="00BA1196" w:rsidP="00BA1196">
      <w:pPr>
        <w:tabs>
          <w:tab w:val="left" w:pos="3185"/>
        </w:tabs>
      </w:pPr>
      <w:r>
        <w:tab/>
      </w:r>
    </w:p>
    <w:p w14:paraId="3D9FE779" w14:textId="77777777" w:rsidR="002C79E6" w:rsidRDefault="002C79E6" w:rsidP="002C79E6"/>
    <w:p w14:paraId="0F18DAD9" w14:textId="77777777" w:rsidR="00522774" w:rsidRDefault="00522774" w:rsidP="002C79E6"/>
    <w:p w14:paraId="58EB2497" w14:textId="5CB94F40" w:rsidR="201D26C8" w:rsidRDefault="00276061" w:rsidP="00B74120">
      <w:pPr>
        <w:pStyle w:val="Title"/>
      </w:pPr>
      <w:r>
        <w:t xml:space="preserve">Assignment </w:t>
      </w:r>
      <w:r w:rsidR="00FD1DE3">
        <w:t>12</w:t>
      </w:r>
      <w:r>
        <w:t>:</w:t>
      </w:r>
      <w:r w:rsidR="001C4F1F">
        <w:t xml:space="preserve">  </w:t>
      </w:r>
      <w:r w:rsidR="00D473A2" w:rsidRPr="00D473A2">
        <w:t>Reinforcement Learning</w:t>
      </w: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B334A9" w:rsidP="002C79E6">
      <w:pPr>
        <w:pStyle w:val="Subtitle"/>
      </w:pPr>
      <w:sdt>
        <w:sdtPr>
          <w:id w:val="-568883333"/>
          <w:placeholder>
            <w:docPart w:val="EE1B6EEB44C0449FB8C30BC8DD9BF915"/>
          </w:placeholder>
          <w:temporary/>
          <w:showingPlcHdr/>
          <w15:appearance w15:val="hidden"/>
        </w:sdtPr>
        <w:sdtEnd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573C3C18" w:rsidR="201D26C8" w:rsidRDefault="00827355" w:rsidP="002C79E6">
      <w:pPr>
        <w:pStyle w:val="Subtitle"/>
      </w:pPr>
      <w:r>
        <w:t>9/</w:t>
      </w:r>
      <w:r w:rsidR="007F52FF">
        <w:t>2</w:t>
      </w:r>
      <w:r w:rsidR="00D473A2">
        <w:t>9</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08F3F599" w14:textId="09EB9EE9" w:rsidR="00495171" w:rsidRDefault="000D4642" w:rsidP="00E66F59">
      <w:pPr>
        <w:ind w:firstLine="0"/>
        <w:jc w:val="center"/>
        <w:rPr>
          <w:rFonts w:ascii="Calibri" w:eastAsia="Calibri" w:hAnsi="Calibri" w:cs="Calibri"/>
          <w:b/>
          <w:bCs/>
          <w:szCs w:val="22"/>
        </w:rPr>
      </w:pPr>
      <w:r>
        <w:rPr>
          <w:rFonts w:ascii="Calibri" w:eastAsia="Calibri" w:hAnsi="Calibri" w:cs="Calibri"/>
          <w:szCs w:val="22"/>
        </w:rPr>
        <w:br w:type="page"/>
      </w:r>
      <w:r w:rsidR="00D473A2" w:rsidRPr="00D473A2">
        <w:rPr>
          <w:rFonts w:ascii="Calibri" w:eastAsia="Calibri" w:hAnsi="Calibri" w:cs="Calibri"/>
          <w:b/>
          <w:bCs/>
          <w:szCs w:val="22"/>
        </w:rPr>
        <w:lastRenderedPageBreak/>
        <w:t>Reinforcement Learning</w:t>
      </w:r>
    </w:p>
    <w:p w14:paraId="617E6219" w14:textId="3023B994" w:rsidR="00FD1DE3" w:rsidRPr="006F670C" w:rsidRDefault="00FD1DE3" w:rsidP="00FD1DE3">
      <w:pPr>
        <w:ind w:firstLine="0"/>
        <w:rPr>
          <w:b/>
          <w:bCs/>
        </w:rPr>
      </w:pPr>
      <w:r w:rsidRPr="006F670C">
        <w:rPr>
          <w:b/>
          <w:bCs/>
        </w:rPr>
        <w:t>Medical diagnosis of cancer patients</w:t>
      </w:r>
    </w:p>
    <w:p w14:paraId="08368D60" w14:textId="77777777" w:rsidR="00313356" w:rsidRDefault="00FD1DE3" w:rsidP="00313356">
      <w:pPr>
        <w:ind w:firstLine="0"/>
      </w:pPr>
      <w:r w:rsidRPr="00313356">
        <w:rPr>
          <w:b/>
          <w:bCs/>
        </w:rPr>
        <w:t>Suitability</w:t>
      </w:r>
      <w:r w:rsidRPr="00FD1DE3">
        <w:t>: Not suitable</w:t>
      </w:r>
    </w:p>
    <w:p w14:paraId="6358CB7E" w14:textId="2600CFF4" w:rsidR="00FD1DE3" w:rsidRDefault="00FD1DE3" w:rsidP="00313356">
      <w:pPr>
        <w:pStyle w:val="ListParagraph"/>
        <w:numPr>
          <w:ilvl w:val="0"/>
          <w:numId w:val="43"/>
        </w:numPr>
      </w:pPr>
      <w:r w:rsidRPr="00FD1DE3">
        <w:t>Medical diagnosis is a high-stakes application where any mistake can have severe consequences, potentially leading to misdiagnosis, incorrect treatments, or even loss of life. Reinforcement learning relies on trial and error, which is inappropriate in this context because there’s no room for learning from mistakes when each decision could impact a patient’s health. Instead, more reliable and less error-prone methods like supervised learning with carefully curated and validated data are preferable.</w:t>
      </w:r>
    </w:p>
    <w:p w14:paraId="639C12F4" w14:textId="77777777" w:rsidR="00313356" w:rsidRPr="00FD1DE3" w:rsidRDefault="00313356" w:rsidP="00313356">
      <w:pPr>
        <w:pStyle w:val="ListParagraph"/>
      </w:pPr>
    </w:p>
    <w:p w14:paraId="60839B5B" w14:textId="0A49E2FF" w:rsidR="00FD1DE3" w:rsidRPr="00313356" w:rsidRDefault="00FD1DE3" w:rsidP="00FD1DE3">
      <w:pPr>
        <w:ind w:firstLine="0"/>
        <w:rPr>
          <w:b/>
          <w:bCs/>
        </w:rPr>
      </w:pPr>
      <w:r w:rsidRPr="00313356">
        <w:rPr>
          <w:b/>
          <w:bCs/>
        </w:rPr>
        <w:t>Recommending the next action to an auto-pilot</w:t>
      </w:r>
    </w:p>
    <w:p w14:paraId="3276A46E" w14:textId="7C4D4677" w:rsidR="00313356" w:rsidRDefault="00FD1DE3" w:rsidP="00FD1DE3">
      <w:pPr>
        <w:ind w:firstLine="0"/>
      </w:pPr>
      <w:r w:rsidRPr="00313356">
        <w:rPr>
          <w:b/>
          <w:bCs/>
        </w:rPr>
        <w:t>Suitability</w:t>
      </w:r>
      <w:r w:rsidRPr="00FD1DE3">
        <w:t xml:space="preserve">: Not suitable </w:t>
      </w:r>
    </w:p>
    <w:p w14:paraId="78EB7D5C" w14:textId="218F3E58" w:rsidR="00FD1DE3" w:rsidRPr="00FD1DE3" w:rsidRDefault="00FD1DE3" w:rsidP="00313356">
      <w:pPr>
        <w:pStyle w:val="ListParagraph"/>
        <w:numPr>
          <w:ilvl w:val="0"/>
          <w:numId w:val="43"/>
        </w:numPr>
      </w:pPr>
      <w:r w:rsidRPr="00FD1DE3">
        <w:t xml:space="preserve">In a real-world setting, an incorrect action from an auto-pilot system could lead to accidents, resulting in severe damage, injury, or even fatalities, making it a high-cost environment. However, using reinforcement learning in a </w:t>
      </w:r>
      <w:r w:rsidRPr="00FD1DE3">
        <w:lastRenderedPageBreak/>
        <w:t>simulated environment can be suitable, as mistakes can be made, learned from, and corrected without any real-world repercussions. Through simulation, the system can experiment with various actions, refine its decision-making, and transfer this knowledge to real-world scenarios once it's deemed safe.</w:t>
      </w:r>
    </w:p>
    <w:p w14:paraId="3CB6322F" w14:textId="77777777" w:rsidR="00BF6468" w:rsidRDefault="00BF6468" w:rsidP="00FD1DE3">
      <w:pPr>
        <w:ind w:firstLine="0"/>
      </w:pPr>
    </w:p>
    <w:p w14:paraId="7D353146" w14:textId="54DCFBD6" w:rsidR="00FD1DE3" w:rsidRPr="0025054E" w:rsidRDefault="00FD1DE3" w:rsidP="00FD1DE3">
      <w:pPr>
        <w:ind w:firstLine="0"/>
        <w:rPr>
          <w:b/>
          <w:bCs/>
        </w:rPr>
      </w:pPr>
      <w:r w:rsidRPr="0025054E">
        <w:rPr>
          <w:b/>
          <w:bCs/>
        </w:rPr>
        <w:t>Exploring an area with limited space to explore</w:t>
      </w:r>
    </w:p>
    <w:p w14:paraId="7CB03832" w14:textId="77777777" w:rsidR="00FD1DE3" w:rsidRPr="00FD1DE3" w:rsidRDefault="00FD1DE3" w:rsidP="00FD1DE3">
      <w:pPr>
        <w:ind w:firstLine="0"/>
      </w:pPr>
      <w:r w:rsidRPr="0025054E">
        <w:rPr>
          <w:b/>
          <w:bCs/>
        </w:rPr>
        <w:t>Suitability</w:t>
      </w:r>
      <w:r w:rsidRPr="00FD1DE3">
        <w:t>: Suitable</w:t>
      </w:r>
    </w:p>
    <w:p w14:paraId="0F68DA6A" w14:textId="0399A740" w:rsidR="00FD1DE3" w:rsidRPr="00FD1DE3" w:rsidRDefault="00FD1DE3" w:rsidP="0025054E">
      <w:pPr>
        <w:pStyle w:val="ListParagraph"/>
        <w:numPr>
          <w:ilvl w:val="0"/>
          <w:numId w:val="43"/>
        </w:numPr>
      </w:pPr>
      <w:r w:rsidRPr="00FD1DE3">
        <w:t xml:space="preserve">In an exploration task, reinforcement learning can be effective if the area is controlled, and mistakes have minimal impact, such as bumping into obstacles or taking incorrect paths. This low-cost nature allows the agent to learn efficient navigation strategies without incurring significant penalties for errors. Additionally, the ability to learn through trial and error makes </w:t>
      </w:r>
      <w:r w:rsidR="008A2725">
        <w:t>Reinforcement Learning</w:t>
      </w:r>
      <w:r w:rsidR="008A2725" w:rsidRPr="00FD1DE3">
        <w:t xml:space="preserve"> </w:t>
      </w:r>
      <w:r w:rsidRPr="00FD1DE3">
        <w:t>an excellent choice for environments where exploration is needed but errors do not cause harm or substantial loss.</w:t>
      </w:r>
    </w:p>
    <w:p w14:paraId="4CFCD175" w14:textId="77777777" w:rsidR="008A2725" w:rsidRDefault="008A2725" w:rsidP="00FD1DE3">
      <w:pPr>
        <w:ind w:firstLine="0"/>
      </w:pPr>
    </w:p>
    <w:p w14:paraId="448FDEE9" w14:textId="376C3367" w:rsidR="00FD1DE3" w:rsidRPr="008A2725" w:rsidRDefault="00FD1DE3" w:rsidP="00FD1DE3">
      <w:pPr>
        <w:ind w:firstLine="0"/>
        <w:rPr>
          <w:b/>
          <w:bCs/>
        </w:rPr>
      </w:pPr>
      <w:r w:rsidRPr="008A2725">
        <w:rPr>
          <w:b/>
          <w:bCs/>
        </w:rPr>
        <w:t>Identifying plants based on their physical features</w:t>
      </w:r>
    </w:p>
    <w:p w14:paraId="5E6778A5" w14:textId="77777777" w:rsidR="00FD1DE3" w:rsidRPr="00FD1DE3" w:rsidRDefault="00FD1DE3" w:rsidP="00FD1DE3">
      <w:pPr>
        <w:ind w:firstLine="0"/>
      </w:pPr>
      <w:r w:rsidRPr="008A2725">
        <w:rPr>
          <w:b/>
          <w:bCs/>
        </w:rPr>
        <w:t>Suitability</w:t>
      </w:r>
      <w:r w:rsidRPr="00FD1DE3">
        <w:t>: Not suitable</w:t>
      </w:r>
    </w:p>
    <w:p w14:paraId="435FF3C6" w14:textId="0D5EBC5E" w:rsidR="002271B7" w:rsidRDefault="00C96762" w:rsidP="00C96762">
      <w:pPr>
        <w:pStyle w:val="ListParagraph"/>
        <w:numPr>
          <w:ilvl w:val="0"/>
          <w:numId w:val="43"/>
        </w:numPr>
      </w:pPr>
      <w:r w:rsidRPr="00C96762">
        <w:lastRenderedPageBreak/>
        <w:t>Although misidentifying a plant has a very low cost, reinforcement learning is still not appropriate for this task. This is because plant identification doesn't involve interaction or sequential decision-making, which are fundamental aspects of reinforcement learning. Instead, it is a straightforward classification problem that is better addressed using supervised learning, where the model learns from labeled data without needing to rely on trial and error.</w:t>
      </w:r>
    </w:p>
    <w:p w14:paraId="29861918" w14:textId="1F5C71F0" w:rsidR="00C96762" w:rsidRPr="00FD1DE3" w:rsidRDefault="00C96762" w:rsidP="00C96762">
      <w:pPr>
        <w:pStyle w:val="ListParagraph"/>
      </w:pPr>
    </w:p>
    <w:p w14:paraId="1724E192" w14:textId="280D61A2" w:rsidR="00FD1DE3" w:rsidRPr="002271B7" w:rsidRDefault="00FD1DE3" w:rsidP="00FD1DE3">
      <w:pPr>
        <w:ind w:firstLine="0"/>
        <w:rPr>
          <w:b/>
          <w:bCs/>
        </w:rPr>
      </w:pPr>
      <w:r w:rsidRPr="002271B7">
        <w:rPr>
          <w:b/>
          <w:bCs/>
        </w:rPr>
        <w:t>Recommending buying/selling decisions for stocks</w:t>
      </w:r>
    </w:p>
    <w:p w14:paraId="7CEE6657" w14:textId="06C02AC6" w:rsidR="00FD1DE3" w:rsidRPr="00FD1DE3" w:rsidRDefault="00FD1DE3" w:rsidP="00FD1DE3">
      <w:pPr>
        <w:ind w:firstLine="0"/>
      </w:pPr>
      <w:r w:rsidRPr="002271B7">
        <w:rPr>
          <w:b/>
          <w:bCs/>
        </w:rPr>
        <w:t>Suitability</w:t>
      </w:r>
      <w:r w:rsidRPr="00FD1DE3">
        <w:t xml:space="preserve">: Not </w:t>
      </w:r>
      <w:r w:rsidR="00B334A9">
        <w:t>suitable</w:t>
      </w:r>
    </w:p>
    <w:p w14:paraId="60D922AC" w14:textId="6BDFEB6C" w:rsidR="00FD1DE3" w:rsidRDefault="00FD1DE3" w:rsidP="002271B7">
      <w:pPr>
        <w:pStyle w:val="ListParagraph"/>
        <w:numPr>
          <w:ilvl w:val="0"/>
          <w:numId w:val="43"/>
        </w:numPr>
      </w:pPr>
      <w:r w:rsidRPr="00FD1DE3">
        <w:t xml:space="preserve">In real-world stock trading, mistakes can be extremely costly, leading to significant financial losses, which makes reinforcement learning a risky choice. However, in a simulated trading environment, reinforcement learning is suitable because mistakes have no real-world financial impact, allowing the model to learn from various strategies and market behaviors. This enables the </w:t>
      </w:r>
      <w:r w:rsidR="008A2725">
        <w:t>Reinforcement Learning</w:t>
      </w:r>
      <w:r w:rsidR="008A2725" w:rsidRPr="00FD1DE3">
        <w:t xml:space="preserve"> </w:t>
      </w:r>
      <w:r w:rsidRPr="00FD1DE3">
        <w:t xml:space="preserve">agent to </w:t>
      </w:r>
      <w:r w:rsidRPr="00FD1DE3">
        <w:lastRenderedPageBreak/>
        <w:t xml:space="preserve">develop and refine its trading policies without the risk of monetary loss, making it a more viable option in </w:t>
      </w:r>
      <w:r w:rsidR="00B334A9">
        <w:t>a simulated environment</w:t>
      </w:r>
      <w:r w:rsidRPr="00FD1DE3">
        <w:t>.</w:t>
      </w:r>
    </w:p>
    <w:p w14:paraId="58011B15" w14:textId="77777777" w:rsidR="00DD6980" w:rsidRDefault="00DD6980" w:rsidP="00FD1DE3">
      <w:pPr>
        <w:ind w:firstLine="0"/>
      </w:pPr>
    </w:p>
    <w:p w14:paraId="0513FF1F" w14:textId="0B9E6E7B" w:rsidR="00FD1DE3" w:rsidRPr="00DD6980" w:rsidRDefault="00FD1DE3" w:rsidP="00FD1DE3">
      <w:pPr>
        <w:ind w:firstLine="0"/>
        <w:rPr>
          <w:b/>
          <w:bCs/>
        </w:rPr>
      </w:pPr>
      <w:r w:rsidRPr="00DD6980">
        <w:rPr>
          <w:b/>
          <w:bCs/>
        </w:rPr>
        <w:t>Controlling a robot arm that assembles toys</w:t>
      </w:r>
    </w:p>
    <w:p w14:paraId="6B2F0B8C" w14:textId="77777777" w:rsidR="00FD1DE3" w:rsidRPr="00FD1DE3" w:rsidRDefault="00FD1DE3" w:rsidP="00FD1DE3">
      <w:pPr>
        <w:ind w:firstLine="0"/>
      </w:pPr>
      <w:r w:rsidRPr="00DD6980">
        <w:rPr>
          <w:b/>
          <w:bCs/>
        </w:rPr>
        <w:t>Suitability</w:t>
      </w:r>
      <w:r w:rsidRPr="00FD1DE3">
        <w:t>: Suitable</w:t>
      </w:r>
    </w:p>
    <w:p w14:paraId="06DAD80C" w14:textId="7781A6DD" w:rsidR="00FD1DE3" w:rsidRDefault="00FD1DE3" w:rsidP="00DD6980">
      <w:pPr>
        <w:pStyle w:val="ListParagraph"/>
        <w:numPr>
          <w:ilvl w:val="0"/>
          <w:numId w:val="43"/>
        </w:numPr>
      </w:pPr>
      <w:r w:rsidRPr="00FD1DE3">
        <w:t xml:space="preserve">Reinforcement learning is suitable for controlling a robot arm in environments where mistakes, such as dropping parts or assembling them incorrectly, incur minimal costs or can be quickly corrected. This low-cost environment enables the robot to experiment, learn from its actions, and improve its efficiency and accuracy over time. Moreover, since the consequences of errors are generally insignificant, the </w:t>
      </w:r>
      <w:r w:rsidR="008A2725">
        <w:t>Reinforcement Learning</w:t>
      </w:r>
      <w:r w:rsidR="008A2725" w:rsidRPr="00FD1DE3">
        <w:t xml:space="preserve"> </w:t>
      </w:r>
      <w:r w:rsidRPr="00FD1DE3">
        <w:t>agent can refine its assembly techniques, making it a practical application for reinforcement learning.</w:t>
      </w:r>
    </w:p>
    <w:p w14:paraId="21DAD352" w14:textId="77777777" w:rsidR="00054C8A" w:rsidRPr="00FD1DE3" w:rsidRDefault="00054C8A" w:rsidP="00054C8A">
      <w:pPr>
        <w:pStyle w:val="ListParagraph"/>
      </w:pPr>
    </w:p>
    <w:p w14:paraId="149F0447" w14:textId="1CB3B588" w:rsidR="00FD1DE3" w:rsidRPr="00054C8A" w:rsidRDefault="00FD1DE3" w:rsidP="00FD1DE3">
      <w:pPr>
        <w:ind w:firstLine="0"/>
        <w:rPr>
          <w:b/>
          <w:bCs/>
        </w:rPr>
      </w:pPr>
      <w:r w:rsidRPr="00054C8A">
        <w:rPr>
          <w:b/>
          <w:bCs/>
        </w:rPr>
        <w:t>Training a self-driving car in a simulated environment</w:t>
      </w:r>
    </w:p>
    <w:p w14:paraId="3373C8F2" w14:textId="77777777" w:rsidR="00FD1DE3" w:rsidRPr="00FD1DE3" w:rsidRDefault="00FD1DE3" w:rsidP="00FD1DE3">
      <w:pPr>
        <w:ind w:firstLine="0"/>
      </w:pPr>
      <w:r w:rsidRPr="00054C8A">
        <w:rPr>
          <w:b/>
          <w:bCs/>
        </w:rPr>
        <w:t>Suitability</w:t>
      </w:r>
      <w:r w:rsidRPr="00FD1DE3">
        <w:t>: Suitable</w:t>
      </w:r>
    </w:p>
    <w:p w14:paraId="7BF0CBBE" w14:textId="325DA17C" w:rsidR="00FD1DE3" w:rsidRDefault="00FD1DE3" w:rsidP="00054C8A">
      <w:pPr>
        <w:pStyle w:val="ListParagraph"/>
        <w:numPr>
          <w:ilvl w:val="0"/>
          <w:numId w:val="43"/>
        </w:numPr>
      </w:pPr>
      <w:r w:rsidRPr="00FD1DE3">
        <w:t xml:space="preserve">Training a self-driving car in a simulated environment is ideal for reinforcement learning, as mistakes in this context have zero real-world cost. The </w:t>
      </w:r>
      <w:r w:rsidRPr="00FD1DE3">
        <w:lastRenderedPageBreak/>
        <w:t>agent can make errors, such as collisions or incorrect maneuvers, and learn from them without posing any danger to people or property. This allows the model to explore a wide range of scenarios, refine its decision-making skills, and gain experience in a risk-free setting before being deployed in real-world situations.</w:t>
      </w:r>
    </w:p>
    <w:p w14:paraId="765F31BB" w14:textId="77777777" w:rsidR="00B1055A" w:rsidRPr="00FD1DE3" w:rsidRDefault="00B1055A" w:rsidP="00B1055A">
      <w:pPr>
        <w:pStyle w:val="ListParagraph"/>
      </w:pPr>
    </w:p>
    <w:p w14:paraId="5FC54470" w14:textId="5CF8F9FF" w:rsidR="00FD1DE3" w:rsidRPr="00B1055A" w:rsidRDefault="00FD1DE3" w:rsidP="00FD1DE3">
      <w:pPr>
        <w:ind w:firstLine="0"/>
        <w:rPr>
          <w:b/>
          <w:bCs/>
        </w:rPr>
      </w:pPr>
      <w:r w:rsidRPr="00B1055A">
        <w:rPr>
          <w:b/>
          <w:bCs/>
        </w:rPr>
        <w:t>Training a self-driving car in a real environment (driving in real streets)</w:t>
      </w:r>
    </w:p>
    <w:p w14:paraId="2DDF65D0" w14:textId="77777777" w:rsidR="00FD1DE3" w:rsidRPr="00FD1DE3" w:rsidRDefault="00FD1DE3" w:rsidP="00FD1DE3">
      <w:pPr>
        <w:ind w:firstLine="0"/>
      </w:pPr>
      <w:r w:rsidRPr="00B1055A">
        <w:rPr>
          <w:b/>
          <w:bCs/>
        </w:rPr>
        <w:t>Suitability</w:t>
      </w:r>
      <w:r w:rsidRPr="00FD1DE3">
        <w:t>: Not suitable</w:t>
      </w:r>
    </w:p>
    <w:p w14:paraId="6030495C" w14:textId="788409F9" w:rsidR="00570B95" w:rsidRPr="00FD1DE3" w:rsidRDefault="00FD1DE3" w:rsidP="00B1055A">
      <w:pPr>
        <w:pStyle w:val="ListParagraph"/>
        <w:numPr>
          <w:ilvl w:val="0"/>
          <w:numId w:val="43"/>
        </w:numPr>
      </w:pPr>
      <w:r w:rsidRPr="00FD1DE3">
        <w:t xml:space="preserve">In a real-world driving environment, mistakes made by a self-driving car can be extremely costly, leading to accidents, injuries, or even fatalities, making this an unsuitable application for reinforcement learning. The high risk associated with trial and error in this context is unacceptable, as errors could result in severe consequences. Therefore, while </w:t>
      </w:r>
      <w:r w:rsidR="008A2725">
        <w:t>Reinforcement Learning</w:t>
      </w:r>
      <w:r w:rsidRPr="00FD1DE3">
        <w:t xml:space="preserve"> models can be trained in simulations, direct training in real-world streets is inappropriate due to the high cost of potential mistakes.</w:t>
      </w:r>
    </w:p>
    <w:sectPr w:rsidR="00570B95" w:rsidRPr="00FD1DE3" w:rsidSect="00083912">
      <w:headerReference w:type="defaul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CC1E6" w14:textId="77777777" w:rsidR="00493A20" w:rsidRDefault="00493A20">
      <w:pPr>
        <w:spacing w:line="240" w:lineRule="auto"/>
      </w:pPr>
      <w:r>
        <w:separator/>
      </w:r>
    </w:p>
    <w:p w14:paraId="3E077117" w14:textId="77777777" w:rsidR="00493A20" w:rsidRDefault="00493A20"/>
  </w:endnote>
  <w:endnote w:type="continuationSeparator" w:id="0">
    <w:p w14:paraId="5E6CAF3D" w14:textId="77777777" w:rsidR="00493A20" w:rsidRDefault="00493A20">
      <w:pPr>
        <w:spacing w:line="240" w:lineRule="auto"/>
      </w:pPr>
      <w:r>
        <w:continuationSeparator/>
      </w:r>
    </w:p>
    <w:p w14:paraId="0A8B92E0" w14:textId="77777777" w:rsidR="00493A20" w:rsidRDefault="00493A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22E7E" w14:textId="77777777" w:rsidR="00493A20" w:rsidRDefault="00493A20">
      <w:pPr>
        <w:spacing w:line="240" w:lineRule="auto"/>
      </w:pPr>
      <w:r>
        <w:separator/>
      </w:r>
    </w:p>
    <w:p w14:paraId="2BDE52BE" w14:textId="77777777" w:rsidR="00493A20" w:rsidRDefault="00493A20"/>
  </w:footnote>
  <w:footnote w:type="continuationSeparator" w:id="0">
    <w:p w14:paraId="5D2D3F30" w14:textId="77777777" w:rsidR="00493A20" w:rsidRDefault="00493A20">
      <w:pPr>
        <w:spacing w:line="240" w:lineRule="auto"/>
      </w:pPr>
      <w:r>
        <w:continuationSeparator/>
      </w:r>
    </w:p>
    <w:p w14:paraId="2BDE0821" w14:textId="77777777" w:rsidR="00493A20" w:rsidRDefault="00493A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338258"/>
      <w:docPartObj>
        <w:docPartGallery w:val="Page Numbers (Top of Page)"/>
        <w:docPartUnique/>
      </w:docPartObj>
    </w:sdtPr>
    <w:sdtEndPr>
      <w:rPr>
        <w:noProof/>
      </w:rPr>
    </w:sdtEndPr>
    <w:sdtContent>
      <w:p w14:paraId="00B31053" w14:textId="4E67E959" w:rsidR="0024276C" w:rsidRDefault="002427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067040"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72602"/>
    <w:multiLevelType w:val="hybridMultilevel"/>
    <w:tmpl w:val="923EE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9953B3"/>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B725E7"/>
    <w:multiLevelType w:val="multilevel"/>
    <w:tmpl w:val="9FC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26E3D"/>
    <w:multiLevelType w:val="hybridMultilevel"/>
    <w:tmpl w:val="C1902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7B1802"/>
    <w:multiLevelType w:val="hybridMultilevel"/>
    <w:tmpl w:val="CCDA7C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0B5287"/>
    <w:multiLevelType w:val="hybridMultilevel"/>
    <w:tmpl w:val="DC125132"/>
    <w:lvl w:ilvl="0" w:tplc="0409000F">
      <w:start w:val="1"/>
      <w:numFmt w:val="decimal"/>
      <w:lvlText w:val="%1."/>
      <w:lvlJc w:val="left"/>
      <w:pPr>
        <w:ind w:left="720" w:hanging="360"/>
      </w:pPr>
      <w:rPr>
        <w:rFonts w:hint="default"/>
      </w:rPr>
    </w:lvl>
    <w:lvl w:ilvl="1" w:tplc="4D9E2EBE">
      <w:start w:val="1"/>
      <w:numFmt w:val="lowerRoman"/>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53B34"/>
    <w:multiLevelType w:val="multilevel"/>
    <w:tmpl w:val="D438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7043C0"/>
    <w:multiLevelType w:val="hybridMultilevel"/>
    <w:tmpl w:val="6AD0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F1756"/>
    <w:multiLevelType w:val="hybridMultilevel"/>
    <w:tmpl w:val="1AD0171A"/>
    <w:lvl w:ilvl="0" w:tplc="F1A8830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C759B9"/>
    <w:multiLevelType w:val="hybridMultilevel"/>
    <w:tmpl w:val="973E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D408F"/>
    <w:multiLevelType w:val="hybridMultilevel"/>
    <w:tmpl w:val="04D6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B5EF3"/>
    <w:multiLevelType w:val="multilevel"/>
    <w:tmpl w:val="9544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537F9"/>
    <w:multiLevelType w:val="hybridMultilevel"/>
    <w:tmpl w:val="1070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072FE"/>
    <w:multiLevelType w:val="hybridMultilevel"/>
    <w:tmpl w:val="E2F2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FB1008"/>
    <w:multiLevelType w:val="hybridMultilevel"/>
    <w:tmpl w:val="66FE8B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EB730BF"/>
    <w:multiLevelType w:val="hybridMultilevel"/>
    <w:tmpl w:val="940E7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00F70"/>
    <w:multiLevelType w:val="hybridMultilevel"/>
    <w:tmpl w:val="12664910"/>
    <w:lvl w:ilvl="0" w:tplc="DD0A5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254F8B"/>
    <w:multiLevelType w:val="hybridMultilevel"/>
    <w:tmpl w:val="2214B7DA"/>
    <w:lvl w:ilvl="0" w:tplc="EEC489DE">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5C5221"/>
    <w:multiLevelType w:val="multilevel"/>
    <w:tmpl w:val="71F4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50AFD"/>
    <w:multiLevelType w:val="multilevel"/>
    <w:tmpl w:val="8FD2F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3925AB"/>
    <w:multiLevelType w:val="hybridMultilevel"/>
    <w:tmpl w:val="9C948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C05305"/>
    <w:multiLevelType w:val="hybridMultilevel"/>
    <w:tmpl w:val="37C4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9E012F"/>
    <w:multiLevelType w:val="hybridMultilevel"/>
    <w:tmpl w:val="0806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8A6458"/>
    <w:multiLevelType w:val="multilevel"/>
    <w:tmpl w:val="B32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77AC5"/>
    <w:multiLevelType w:val="hybridMultilevel"/>
    <w:tmpl w:val="DE1A2354"/>
    <w:lvl w:ilvl="0" w:tplc="D13A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3F16193"/>
    <w:multiLevelType w:val="multilevel"/>
    <w:tmpl w:val="6F9A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474B12"/>
    <w:multiLevelType w:val="hybridMultilevel"/>
    <w:tmpl w:val="CCDA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FA3DB4"/>
    <w:multiLevelType w:val="hybridMultilevel"/>
    <w:tmpl w:val="1960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3558A4"/>
    <w:multiLevelType w:val="multilevel"/>
    <w:tmpl w:val="C060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8195C"/>
    <w:multiLevelType w:val="multilevel"/>
    <w:tmpl w:val="4C0E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39"/>
  </w:num>
  <w:num w:numId="13" w16cid:durableId="211159905">
    <w:abstractNumId w:val="28"/>
  </w:num>
  <w:num w:numId="14" w16cid:durableId="27803137">
    <w:abstractNumId w:val="18"/>
  </w:num>
  <w:num w:numId="15" w16cid:durableId="1095706498">
    <w:abstractNumId w:val="35"/>
  </w:num>
  <w:num w:numId="16" w16cid:durableId="2082018242">
    <w:abstractNumId w:val="19"/>
  </w:num>
  <w:num w:numId="17" w16cid:durableId="403991730">
    <w:abstractNumId w:val="24"/>
  </w:num>
  <w:num w:numId="18" w16cid:durableId="848525698">
    <w:abstractNumId w:val="23"/>
  </w:num>
  <w:num w:numId="19" w16cid:durableId="206380812">
    <w:abstractNumId w:val="12"/>
  </w:num>
  <w:num w:numId="20" w16cid:durableId="734469272">
    <w:abstractNumId w:val="21"/>
  </w:num>
  <w:num w:numId="21" w16cid:durableId="1845779872">
    <w:abstractNumId w:val="11"/>
  </w:num>
  <w:num w:numId="22" w16cid:durableId="879516546">
    <w:abstractNumId w:val="30"/>
  </w:num>
  <w:num w:numId="23" w16cid:durableId="439643514">
    <w:abstractNumId w:val="36"/>
  </w:num>
  <w:num w:numId="24" w16cid:durableId="222566208">
    <w:abstractNumId w:val="29"/>
  </w:num>
  <w:num w:numId="25" w16cid:durableId="34620118">
    <w:abstractNumId w:val="41"/>
  </w:num>
  <w:num w:numId="26" w16cid:durableId="364256875">
    <w:abstractNumId w:val="16"/>
  </w:num>
  <w:num w:numId="27" w16cid:durableId="1046445230">
    <w:abstractNumId w:val="40"/>
  </w:num>
  <w:num w:numId="28" w16cid:durableId="600187781">
    <w:abstractNumId w:val="34"/>
  </w:num>
  <w:num w:numId="29" w16cid:durableId="2059477635">
    <w:abstractNumId w:val="20"/>
  </w:num>
  <w:num w:numId="30" w16cid:durableId="1452019483">
    <w:abstractNumId w:val="22"/>
  </w:num>
  <w:num w:numId="31" w16cid:durableId="783421276">
    <w:abstractNumId w:val="37"/>
  </w:num>
  <w:num w:numId="32" w16cid:durableId="1572042798">
    <w:abstractNumId w:val="31"/>
  </w:num>
  <w:num w:numId="33" w16cid:durableId="722945281">
    <w:abstractNumId w:val="10"/>
  </w:num>
  <w:num w:numId="34" w16cid:durableId="869415365">
    <w:abstractNumId w:val="14"/>
  </w:num>
  <w:num w:numId="35" w16cid:durableId="1221014217">
    <w:abstractNumId w:val="13"/>
  </w:num>
  <w:num w:numId="36" w16cid:durableId="1370036660">
    <w:abstractNumId w:val="33"/>
  </w:num>
  <w:num w:numId="37" w16cid:durableId="573510951">
    <w:abstractNumId w:val="25"/>
  </w:num>
  <w:num w:numId="38" w16cid:durableId="1897349931">
    <w:abstractNumId w:val="15"/>
  </w:num>
  <w:num w:numId="39" w16cid:durableId="844633849">
    <w:abstractNumId w:val="38"/>
  </w:num>
  <w:num w:numId="40" w16cid:durableId="1892811891">
    <w:abstractNumId w:val="26"/>
  </w:num>
  <w:num w:numId="41" w16cid:durableId="986201676">
    <w:abstractNumId w:val="32"/>
  </w:num>
  <w:num w:numId="42" w16cid:durableId="1539586625">
    <w:abstractNumId w:val="17"/>
  </w:num>
  <w:num w:numId="43" w16cid:durableId="20491830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4150"/>
    <w:rsid w:val="00007C00"/>
    <w:rsid w:val="0001135F"/>
    <w:rsid w:val="00011B23"/>
    <w:rsid w:val="00016656"/>
    <w:rsid w:val="0002305F"/>
    <w:rsid w:val="00023AFE"/>
    <w:rsid w:val="00027D2F"/>
    <w:rsid w:val="000531D5"/>
    <w:rsid w:val="00054C8A"/>
    <w:rsid w:val="000616B4"/>
    <w:rsid w:val="00064917"/>
    <w:rsid w:val="00075F6E"/>
    <w:rsid w:val="000805D6"/>
    <w:rsid w:val="00082D1D"/>
    <w:rsid w:val="00083912"/>
    <w:rsid w:val="000856A3"/>
    <w:rsid w:val="00096A05"/>
    <w:rsid w:val="000A3D9B"/>
    <w:rsid w:val="000A4251"/>
    <w:rsid w:val="000B036A"/>
    <w:rsid w:val="000B7A87"/>
    <w:rsid w:val="000C0BE6"/>
    <w:rsid w:val="000C19C3"/>
    <w:rsid w:val="000C4008"/>
    <w:rsid w:val="000C663A"/>
    <w:rsid w:val="000D2361"/>
    <w:rsid w:val="000D4642"/>
    <w:rsid w:val="000D539D"/>
    <w:rsid w:val="000E71A7"/>
    <w:rsid w:val="00116273"/>
    <w:rsid w:val="00126573"/>
    <w:rsid w:val="001267CF"/>
    <w:rsid w:val="00131230"/>
    <w:rsid w:val="00146816"/>
    <w:rsid w:val="00150022"/>
    <w:rsid w:val="00151DBF"/>
    <w:rsid w:val="001619E6"/>
    <w:rsid w:val="00166D4F"/>
    <w:rsid w:val="001673E7"/>
    <w:rsid w:val="00172B45"/>
    <w:rsid w:val="00180C7A"/>
    <w:rsid w:val="00180D11"/>
    <w:rsid w:val="001A6D01"/>
    <w:rsid w:val="001B3268"/>
    <w:rsid w:val="001C0D26"/>
    <w:rsid w:val="001C4397"/>
    <w:rsid w:val="001C4F1F"/>
    <w:rsid w:val="001C56C1"/>
    <w:rsid w:val="001C7F84"/>
    <w:rsid w:val="001D2F0D"/>
    <w:rsid w:val="001E0484"/>
    <w:rsid w:val="001E2A5A"/>
    <w:rsid w:val="001E2F60"/>
    <w:rsid w:val="001E705B"/>
    <w:rsid w:val="001F5C6E"/>
    <w:rsid w:val="001F64D6"/>
    <w:rsid w:val="00201377"/>
    <w:rsid w:val="00201C97"/>
    <w:rsid w:val="0020211F"/>
    <w:rsid w:val="00213973"/>
    <w:rsid w:val="002207B6"/>
    <w:rsid w:val="0022447F"/>
    <w:rsid w:val="002271B7"/>
    <w:rsid w:val="002272D3"/>
    <w:rsid w:val="00236127"/>
    <w:rsid w:val="0024276C"/>
    <w:rsid w:val="00244223"/>
    <w:rsid w:val="0025054E"/>
    <w:rsid w:val="00251BB4"/>
    <w:rsid w:val="002579F8"/>
    <w:rsid w:val="00267FF6"/>
    <w:rsid w:val="0027482B"/>
    <w:rsid w:val="00274FDF"/>
    <w:rsid w:val="00275C54"/>
    <w:rsid w:val="00276061"/>
    <w:rsid w:val="00284712"/>
    <w:rsid w:val="00292950"/>
    <w:rsid w:val="00297842"/>
    <w:rsid w:val="0029799E"/>
    <w:rsid w:val="002A23A9"/>
    <w:rsid w:val="002B55F4"/>
    <w:rsid w:val="002B7F26"/>
    <w:rsid w:val="002C79E6"/>
    <w:rsid w:val="002F3AE9"/>
    <w:rsid w:val="003027C7"/>
    <w:rsid w:val="0030354A"/>
    <w:rsid w:val="00303DBF"/>
    <w:rsid w:val="00305E22"/>
    <w:rsid w:val="00313356"/>
    <w:rsid w:val="00313BE5"/>
    <w:rsid w:val="00334CE9"/>
    <w:rsid w:val="0035092F"/>
    <w:rsid w:val="00352C96"/>
    <w:rsid w:val="003623E9"/>
    <w:rsid w:val="00364CDC"/>
    <w:rsid w:val="0036799F"/>
    <w:rsid w:val="00374CC6"/>
    <w:rsid w:val="003804CC"/>
    <w:rsid w:val="00381520"/>
    <w:rsid w:val="003D0C9D"/>
    <w:rsid w:val="003D6AA0"/>
    <w:rsid w:val="003D7366"/>
    <w:rsid w:val="003D7A2A"/>
    <w:rsid w:val="00406644"/>
    <w:rsid w:val="0041730F"/>
    <w:rsid w:val="00432DAF"/>
    <w:rsid w:val="00436293"/>
    <w:rsid w:val="004363A8"/>
    <w:rsid w:val="00440AA7"/>
    <w:rsid w:val="0044165A"/>
    <w:rsid w:val="004555E9"/>
    <w:rsid w:val="00477D52"/>
    <w:rsid w:val="00486D61"/>
    <w:rsid w:val="00486F14"/>
    <w:rsid w:val="00493A20"/>
    <w:rsid w:val="00494C60"/>
    <w:rsid w:val="00495171"/>
    <w:rsid w:val="00495B16"/>
    <w:rsid w:val="00496182"/>
    <w:rsid w:val="0049689B"/>
    <w:rsid w:val="004A5540"/>
    <w:rsid w:val="004A796A"/>
    <w:rsid w:val="004C2D5B"/>
    <w:rsid w:val="004C4C98"/>
    <w:rsid w:val="004F38E1"/>
    <w:rsid w:val="00511B44"/>
    <w:rsid w:val="00512662"/>
    <w:rsid w:val="00522592"/>
    <w:rsid w:val="00522774"/>
    <w:rsid w:val="0052505F"/>
    <w:rsid w:val="00533C83"/>
    <w:rsid w:val="00542B09"/>
    <w:rsid w:val="005445AE"/>
    <w:rsid w:val="0055458E"/>
    <w:rsid w:val="00556171"/>
    <w:rsid w:val="0056594D"/>
    <w:rsid w:val="00570B95"/>
    <w:rsid w:val="005823CD"/>
    <w:rsid w:val="00592DFB"/>
    <w:rsid w:val="005A0447"/>
    <w:rsid w:val="005A160E"/>
    <w:rsid w:val="005A62DA"/>
    <w:rsid w:val="005C07D4"/>
    <w:rsid w:val="005C1632"/>
    <w:rsid w:val="005C199E"/>
    <w:rsid w:val="005D03F2"/>
    <w:rsid w:val="005D0658"/>
    <w:rsid w:val="005D6FC1"/>
    <w:rsid w:val="005E7797"/>
    <w:rsid w:val="005F799C"/>
    <w:rsid w:val="00605067"/>
    <w:rsid w:val="00615E43"/>
    <w:rsid w:val="00616C13"/>
    <w:rsid w:val="00623B60"/>
    <w:rsid w:val="0062407C"/>
    <w:rsid w:val="0063322A"/>
    <w:rsid w:val="006356E8"/>
    <w:rsid w:val="00652F9A"/>
    <w:rsid w:val="00664C1A"/>
    <w:rsid w:val="0066720B"/>
    <w:rsid w:val="00691AFC"/>
    <w:rsid w:val="006B0DD7"/>
    <w:rsid w:val="006B4562"/>
    <w:rsid w:val="006D571B"/>
    <w:rsid w:val="006F670C"/>
    <w:rsid w:val="00703C92"/>
    <w:rsid w:val="00704BE4"/>
    <w:rsid w:val="007130BF"/>
    <w:rsid w:val="0071497B"/>
    <w:rsid w:val="00727FF6"/>
    <w:rsid w:val="00736519"/>
    <w:rsid w:val="00740B9F"/>
    <w:rsid w:val="007446BD"/>
    <w:rsid w:val="007504B4"/>
    <w:rsid w:val="0075506F"/>
    <w:rsid w:val="007567BD"/>
    <w:rsid w:val="007746C7"/>
    <w:rsid w:val="0077487E"/>
    <w:rsid w:val="00781203"/>
    <w:rsid w:val="007D5994"/>
    <w:rsid w:val="007D6EB0"/>
    <w:rsid w:val="007F52FF"/>
    <w:rsid w:val="007F6D33"/>
    <w:rsid w:val="008075BC"/>
    <w:rsid w:val="00807E5A"/>
    <w:rsid w:val="008222CE"/>
    <w:rsid w:val="008252A4"/>
    <w:rsid w:val="00825A21"/>
    <w:rsid w:val="00827355"/>
    <w:rsid w:val="00831AF7"/>
    <w:rsid w:val="008478C7"/>
    <w:rsid w:val="008527F3"/>
    <w:rsid w:val="00870396"/>
    <w:rsid w:val="0087407D"/>
    <w:rsid w:val="00876147"/>
    <w:rsid w:val="00883093"/>
    <w:rsid w:val="008941D1"/>
    <w:rsid w:val="00895CFD"/>
    <w:rsid w:val="008A2725"/>
    <w:rsid w:val="008A39AA"/>
    <w:rsid w:val="008B4137"/>
    <w:rsid w:val="008E0E01"/>
    <w:rsid w:val="008F12CD"/>
    <w:rsid w:val="0096256C"/>
    <w:rsid w:val="0096341E"/>
    <w:rsid w:val="00963BA7"/>
    <w:rsid w:val="00966FC6"/>
    <w:rsid w:val="009704C9"/>
    <w:rsid w:val="0097113D"/>
    <w:rsid w:val="00987675"/>
    <w:rsid w:val="00993CC4"/>
    <w:rsid w:val="00994FCC"/>
    <w:rsid w:val="009A305F"/>
    <w:rsid w:val="009B2E86"/>
    <w:rsid w:val="009B3986"/>
    <w:rsid w:val="009B61CE"/>
    <w:rsid w:val="009C38BD"/>
    <w:rsid w:val="009C4BFF"/>
    <w:rsid w:val="009D15A2"/>
    <w:rsid w:val="009D6DF8"/>
    <w:rsid w:val="009E359E"/>
    <w:rsid w:val="009E517E"/>
    <w:rsid w:val="009F36A3"/>
    <w:rsid w:val="009F42F5"/>
    <w:rsid w:val="00A036F8"/>
    <w:rsid w:val="00A100A0"/>
    <w:rsid w:val="00A269DF"/>
    <w:rsid w:val="00A27C9B"/>
    <w:rsid w:val="00A31A74"/>
    <w:rsid w:val="00A34BBE"/>
    <w:rsid w:val="00A34D94"/>
    <w:rsid w:val="00A417C1"/>
    <w:rsid w:val="00A41939"/>
    <w:rsid w:val="00A524A3"/>
    <w:rsid w:val="00A576E0"/>
    <w:rsid w:val="00A6027E"/>
    <w:rsid w:val="00A6128C"/>
    <w:rsid w:val="00A66DB0"/>
    <w:rsid w:val="00A8425B"/>
    <w:rsid w:val="00AA3239"/>
    <w:rsid w:val="00AB01AE"/>
    <w:rsid w:val="00AC7FA8"/>
    <w:rsid w:val="00AD12EB"/>
    <w:rsid w:val="00AE1D2E"/>
    <w:rsid w:val="00AE7444"/>
    <w:rsid w:val="00AF2C46"/>
    <w:rsid w:val="00AF2EA3"/>
    <w:rsid w:val="00AF6677"/>
    <w:rsid w:val="00B066D9"/>
    <w:rsid w:val="00B1055A"/>
    <w:rsid w:val="00B21D88"/>
    <w:rsid w:val="00B334A9"/>
    <w:rsid w:val="00B3616F"/>
    <w:rsid w:val="00B368C0"/>
    <w:rsid w:val="00B37061"/>
    <w:rsid w:val="00B44A0D"/>
    <w:rsid w:val="00B503EB"/>
    <w:rsid w:val="00B6307B"/>
    <w:rsid w:val="00B630B3"/>
    <w:rsid w:val="00B7149E"/>
    <w:rsid w:val="00B74120"/>
    <w:rsid w:val="00B77AB7"/>
    <w:rsid w:val="00B863FB"/>
    <w:rsid w:val="00B86440"/>
    <w:rsid w:val="00B878AF"/>
    <w:rsid w:val="00B9452A"/>
    <w:rsid w:val="00B9529C"/>
    <w:rsid w:val="00BA1196"/>
    <w:rsid w:val="00BB1305"/>
    <w:rsid w:val="00BB2D6F"/>
    <w:rsid w:val="00BB35A0"/>
    <w:rsid w:val="00BC0694"/>
    <w:rsid w:val="00BC7AC1"/>
    <w:rsid w:val="00BD7319"/>
    <w:rsid w:val="00BF6468"/>
    <w:rsid w:val="00BF701E"/>
    <w:rsid w:val="00C00F8F"/>
    <w:rsid w:val="00C03068"/>
    <w:rsid w:val="00C10262"/>
    <w:rsid w:val="00C16CAC"/>
    <w:rsid w:val="00C3194E"/>
    <w:rsid w:val="00C53D8C"/>
    <w:rsid w:val="00C54B04"/>
    <w:rsid w:val="00C555E4"/>
    <w:rsid w:val="00C63AF6"/>
    <w:rsid w:val="00C770AA"/>
    <w:rsid w:val="00C80D41"/>
    <w:rsid w:val="00C851E4"/>
    <w:rsid w:val="00C94229"/>
    <w:rsid w:val="00C96762"/>
    <w:rsid w:val="00CB1EF2"/>
    <w:rsid w:val="00CC3C4D"/>
    <w:rsid w:val="00CD0EDE"/>
    <w:rsid w:val="00CE7ACF"/>
    <w:rsid w:val="00CF118C"/>
    <w:rsid w:val="00CF139A"/>
    <w:rsid w:val="00CF7933"/>
    <w:rsid w:val="00CF7F8D"/>
    <w:rsid w:val="00D04138"/>
    <w:rsid w:val="00D0685F"/>
    <w:rsid w:val="00D1056D"/>
    <w:rsid w:val="00D2734A"/>
    <w:rsid w:val="00D46750"/>
    <w:rsid w:val="00D473A2"/>
    <w:rsid w:val="00D56EB3"/>
    <w:rsid w:val="00D57931"/>
    <w:rsid w:val="00D620FD"/>
    <w:rsid w:val="00D80AF3"/>
    <w:rsid w:val="00D82458"/>
    <w:rsid w:val="00D91044"/>
    <w:rsid w:val="00D91E11"/>
    <w:rsid w:val="00DB56D7"/>
    <w:rsid w:val="00DB7D7D"/>
    <w:rsid w:val="00DC3200"/>
    <w:rsid w:val="00DD267D"/>
    <w:rsid w:val="00DD6980"/>
    <w:rsid w:val="00DE1129"/>
    <w:rsid w:val="00E24063"/>
    <w:rsid w:val="00E255CF"/>
    <w:rsid w:val="00E30A75"/>
    <w:rsid w:val="00E3226B"/>
    <w:rsid w:val="00E3295A"/>
    <w:rsid w:val="00E33934"/>
    <w:rsid w:val="00E356D8"/>
    <w:rsid w:val="00E53750"/>
    <w:rsid w:val="00E544C9"/>
    <w:rsid w:val="00E57733"/>
    <w:rsid w:val="00E66F59"/>
    <w:rsid w:val="00E67454"/>
    <w:rsid w:val="00E844AA"/>
    <w:rsid w:val="00E86651"/>
    <w:rsid w:val="00E90923"/>
    <w:rsid w:val="00E916A7"/>
    <w:rsid w:val="00EA4E27"/>
    <w:rsid w:val="00EA6024"/>
    <w:rsid w:val="00EB49DF"/>
    <w:rsid w:val="00EC2269"/>
    <w:rsid w:val="00EC4B96"/>
    <w:rsid w:val="00EC67D6"/>
    <w:rsid w:val="00EC6BF7"/>
    <w:rsid w:val="00EE2808"/>
    <w:rsid w:val="00EE3475"/>
    <w:rsid w:val="00EF55C5"/>
    <w:rsid w:val="00F063FE"/>
    <w:rsid w:val="00F14B0E"/>
    <w:rsid w:val="00F224CA"/>
    <w:rsid w:val="00F40E1B"/>
    <w:rsid w:val="00F42657"/>
    <w:rsid w:val="00F47091"/>
    <w:rsid w:val="00F532E8"/>
    <w:rsid w:val="00F6242A"/>
    <w:rsid w:val="00F64DD8"/>
    <w:rsid w:val="00F8128B"/>
    <w:rsid w:val="00F82327"/>
    <w:rsid w:val="00F86611"/>
    <w:rsid w:val="00F9571E"/>
    <w:rsid w:val="00FA1653"/>
    <w:rsid w:val="00FA212B"/>
    <w:rsid w:val="00FA6759"/>
    <w:rsid w:val="00FA69A7"/>
    <w:rsid w:val="00FB05CA"/>
    <w:rsid w:val="00FB6253"/>
    <w:rsid w:val="00FB7045"/>
    <w:rsid w:val="00FC29A0"/>
    <w:rsid w:val="00FC5649"/>
    <w:rsid w:val="00FD0666"/>
    <w:rsid w:val="00FD0674"/>
    <w:rsid w:val="00FD1DE3"/>
    <w:rsid w:val="00FD4B73"/>
    <w:rsid w:val="00FD53ED"/>
    <w:rsid w:val="00FD721C"/>
    <w:rsid w:val="00FE623A"/>
    <w:rsid w:val="00FE7E96"/>
    <w:rsid w:val="00FF1798"/>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F3"/>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7">
      <w:bodyDiv w:val="1"/>
      <w:marLeft w:val="0"/>
      <w:marRight w:val="0"/>
      <w:marTop w:val="0"/>
      <w:marBottom w:val="0"/>
      <w:divBdr>
        <w:top w:val="none" w:sz="0" w:space="0" w:color="auto"/>
        <w:left w:val="none" w:sz="0" w:space="0" w:color="auto"/>
        <w:bottom w:val="none" w:sz="0" w:space="0" w:color="auto"/>
        <w:right w:val="none" w:sz="0" w:space="0" w:color="auto"/>
      </w:divBdr>
    </w:div>
    <w:div w:id="5401651">
      <w:bodyDiv w:val="1"/>
      <w:marLeft w:val="0"/>
      <w:marRight w:val="0"/>
      <w:marTop w:val="0"/>
      <w:marBottom w:val="0"/>
      <w:divBdr>
        <w:top w:val="none" w:sz="0" w:space="0" w:color="auto"/>
        <w:left w:val="none" w:sz="0" w:space="0" w:color="auto"/>
        <w:bottom w:val="none" w:sz="0" w:space="0" w:color="auto"/>
        <w:right w:val="none" w:sz="0" w:space="0" w:color="auto"/>
      </w:divBdr>
    </w:div>
    <w:div w:id="24259966">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762365">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4746393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2981155">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75880">
      <w:bodyDiv w:val="1"/>
      <w:marLeft w:val="0"/>
      <w:marRight w:val="0"/>
      <w:marTop w:val="0"/>
      <w:marBottom w:val="0"/>
      <w:divBdr>
        <w:top w:val="none" w:sz="0" w:space="0" w:color="auto"/>
        <w:left w:val="none" w:sz="0" w:space="0" w:color="auto"/>
        <w:bottom w:val="none" w:sz="0" w:space="0" w:color="auto"/>
        <w:right w:val="none" w:sz="0" w:space="0" w:color="auto"/>
      </w:divBdr>
    </w:div>
    <w:div w:id="395127364">
      <w:bodyDiv w:val="1"/>
      <w:marLeft w:val="0"/>
      <w:marRight w:val="0"/>
      <w:marTop w:val="0"/>
      <w:marBottom w:val="0"/>
      <w:divBdr>
        <w:top w:val="none" w:sz="0" w:space="0" w:color="auto"/>
        <w:left w:val="none" w:sz="0" w:space="0" w:color="auto"/>
        <w:bottom w:val="none" w:sz="0" w:space="0" w:color="auto"/>
        <w:right w:val="none" w:sz="0" w:space="0" w:color="auto"/>
      </w:divBdr>
    </w:div>
    <w:div w:id="410853110">
      <w:bodyDiv w:val="1"/>
      <w:marLeft w:val="0"/>
      <w:marRight w:val="0"/>
      <w:marTop w:val="0"/>
      <w:marBottom w:val="0"/>
      <w:divBdr>
        <w:top w:val="none" w:sz="0" w:space="0" w:color="auto"/>
        <w:left w:val="none" w:sz="0" w:space="0" w:color="auto"/>
        <w:bottom w:val="none" w:sz="0" w:space="0" w:color="auto"/>
        <w:right w:val="none" w:sz="0" w:space="0" w:color="auto"/>
      </w:divBdr>
    </w:div>
    <w:div w:id="416245405">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05093339">
      <w:bodyDiv w:val="1"/>
      <w:marLeft w:val="0"/>
      <w:marRight w:val="0"/>
      <w:marTop w:val="0"/>
      <w:marBottom w:val="0"/>
      <w:divBdr>
        <w:top w:val="none" w:sz="0" w:space="0" w:color="auto"/>
        <w:left w:val="none" w:sz="0" w:space="0" w:color="auto"/>
        <w:bottom w:val="none" w:sz="0" w:space="0" w:color="auto"/>
        <w:right w:val="none" w:sz="0" w:space="0" w:color="auto"/>
      </w:divBdr>
    </w:div>
    <w:div w:id="520125851">
      <w:bodyDiv w:val="1"/>
      <w:marLeft w:val="0"/>
      <w:marRight w:val="0"/>
      <w:marTop w:val="0"/>
      <w:marBottom w:val="0"/>
      <w:divBdr>
        <w:top w:val="none" w:sz="0" w:space="0" w:color="auto"/>
        <w:left w:val="none" w:sz="0" w:space="0" w:color="auto"/>
        <w:bottom w:val="none" w:sz="0" w:space="0" w:color="auto"/>
        <w:right w:val="none" w:sz="0" w:space="0" w:color="auto"/>
      </w:divBdr>
    </w:div>
    <w:div w:id="522521360">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56167614">
      <w:bodyDiv w:val="1"/>
      <w:marLeft w:val="0"/>
      <w:marRight w:val="0"/>
      <w:marTop w:val="0"/>
      <w:marBottom w:val="0"/>
      <w:divBdr>
        <w:top w:val="none" w:sz="0" w:space="0" w:color="auto"/>
        <w:left w:val="none" w:sz="0" w:space="0" w:color="auto"/>
        <w:bottom w:val="none" w:sz="0" w:space="0" w:color="auto"/>
        <w:right w:val="none" w:sz="0" w:space="0" w:color="auto"/>
      </w:divBdr>
    </w:div>
    <w:div w:id="559243321">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079562">
      <w:bodyDiv w:val="1"/>
      <w:marLeft w:val="0"/>
      <w:marRight w:val="0"/>
      <w:marTop w:val="0"/>
      <w:marBottom w:val="0"/>
      <w:divBdr>
        <w:top w:val="none" w:sz="0" w:space="0" w:color="auto"/>
        <w:left w:val="none" w:sz="0" w:space="0" w:color="auto"/>
        <w:bottom w:val="none" w:sz="0" w:space="0" w:color="auto"/>
        <w:right w:val="none" w:sz="0" w:space="0" w:color="auto"/>
      </w:divBdr>
    </w:div>
    <w:div w:id="65988770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72706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25763098">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79226236">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5224623">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12472719">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41257060">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45959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49498815">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903912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073813861">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19511552">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57639143">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09551357">
      <w:bodyDiv w:val="1"/>
      <w:marLeft w:val="0"/>
      <w:marRight w:val="0"/>
      <w:marTop w:val="0"/>
      <w:marBottom w:val="0"/>
      <w:divBdr>
        <w:top w:val="none" w:sz="0" w:space="0" w:color="auto"/>
        <w:left w:val="none" w:sz="0" w:space="0" w:color="auto"/>
        <w:bottom w:val="none" w:sz="0" w:space="0" w:color="auto"/>
        <w:right w:val="none" w:sz="0" w:space="0" w:color="auto"/>
      </w:divBdr>
    </w:div>
    <w:div w:id="1316177624">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265313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7632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28428594">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499734940">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23669102">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1601042">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4706797">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25770861">
      <w:bodyDiv w:val="1"/>
      <w:marLeft w:val="0"/>
      <w:marRight w:val="0"/>
      <w:marTop w:val="0"/>
      <w:marBottom w:val="0"/>
      <w:divBdr>
        <w:top w:val="none" w:sz="0" w:space="0" w:color="auto"/>
        <w:left w:val="none" w:sz="0" w:space="0" w:color="auto"/>
        <w:bottom w:val="none" w:sz="0" w:space="0" w:color="auto"/>
        <w:right w:val="none" w:sz="0" w:space="0" w:color="auto"/>
      </w:divBdr>
    </w:div>
    <w:div w:id="163132731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658611237">
      <w:bodyDiv w:val="1"/>
      <w:marLeft w:val="0"/>
      <w:marRight w:val="0"/>
      <w:marTop w:val="0"/>
      <w:marBottom w:val="0"/>
      <w:divBdr>
        <w:top w:val="none" w:sz="0" w:space="0" w:color="auto"/>
        <w:left w:val="none" w:sz="0" w:space="0" w:color="auto"/>
        <w:bottom w:val="none" w:sz="0" w:space="0" w:color="auto"/>
        <w:right w:val="none" w:sz="0" w:space="0" w:color="auto"/>
      </w:divBdr>
    </w:div>
    <w:div w:id="1663852008">
      <w:bodyDiv w:val="1"/>
      <w:marLeft w:val="0"/>
      <w:marRight w:val="0"/>
      <w:marTop w:val="0"/>
      <w:marBottom w:val="0"/>
      <w:divBdr>
        <w:top w:val="none" w:sz="0" w:space="0" w:color="auto"/>
        <w:left w:val="none" w:sz="0" w:space="0" w:color="auto"/>
        <w:bottom w:val="none" w:sz="0" w:space="0" w:color="auto"/>
        <w:right w:val="none" w:sz="0" w:space="0" w:color="auto"/>
      </w:divBdr>
    </w:div>
    <w:div w:id="1666937209">
      <w:bodyDiv w:val="1"/>
      <w:marLeft w:val="0"/>
      <w:marRight w:val="0"/>
      <w:marTop w:val="0"/>
      <w:marBottom w:val="0"/>
      <w:divBdr>
        <w:top w:val="none" w:sz="0" w:space="0" w:color="auto"/>
        <w:left w:val="none" w:sz="0" w:space="0" w:color="auto"/>
        <w:bottom w:val="none" w:sz="0" w:space="0" w:color="auto"/>
        <w:right w:val="none" w:sz="0" w:space="0" w:color="auto"/>
      </w:divBdr>
    </w:div>
    <w:div w:id="1677808142">
      <w:bodyDiv w:val="1"/>
      <w:marLeft w:val="0"/>
      <w:marRight w:val="0"/>
      <w:marTop w:val="0"/>
      <w:marBottom w:val="0"/>
      <w:divBdr>
        <w:top w:val="none" w:sz="0" w:space="0" w:color="auto"/>
        <w:left w:val="none" w:sz="0" w:space="0" w:color="auto"/>
        <w:bottom w:val="none" w:sz="0" w:space="0" w:color="auto"/>
        <w:right w:val="none" w:sz="0" w:space="0" w:color="auto"/>
      </w:divBdr>
    </w:div>
    <w:div w:id="1729760153">
      <w:bodyDiv w:val="1"/>
      <w:marLeft w:val="0"/>
      <w:marRight w:val="0"/>
      <w:marTop w:val="0"/>
      <w:marBottom w:val="0"/>
      <w:divBdr>
        <w:top w:val="none" w:sz="0" w:space="0" w:color="auto"/>
        <w:left w:val="none" w:sz="0" w:space="0" w:color="auto"/>
        <w:bottom w:val="none" w:sz="0" w:space="0" w:color="auto"/>
        <w:right w:val="none" w:sz="0" w:space="0" w:color="auto"/>
      </w:divBdr>
    </w:div>
    <w:div w:id="1739547289">
      <w:bodyDiv w:val="1"/>
      <w:marLeft w:val="0"/>
      <w:marRight w:val="0"/>
      <w:marTop w:val="0"/>
      <w:marBottom w:val="0"/>
      <w:divBdr>
        <w:top w:val="none" w:sz="0" w:space="0" w:color="auto"/>
        <w:left w:val="none" w:sz="0" w:space="0" w:color="auto"/>
        <w:bottom w:val="none" w:sz="0" w:space="0" w:color="auto"/>
        <w:right w:val="none" w:sz="0" w:space="0" w:color="auto"/>
      </w:divBdr>
    </w:div>
    <w:div w:id="174391402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1182622">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58488054">
      <w:bodyDiv w:val="1"/>
      <w:marLeft w:val="0"/>
      <w:marRight w:val="0"/>
      <w:marTop w:val="0"/>
      <w:marBottom w:val="0"/>
      <w:divBdr>
        <w:top w:val="none" w:sz="0" w:space="0" w:color="auto"/>
        <w:left w:val="none" w:sz="0" w:space="0" w:color="auto"/>
        <w:bottom w:val="none" w:sz="0" w:space="0" w:color="auto"/>
        <w:right w:val="none" w:sz="0" w:space="0" w:color="auto"/>
      </w:divBdr>
    </w:div>
    <w:div w:id="1958563018">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44164124">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87805167">
      <w:bodyDiv w:val="1"/>
      <w:marLeft w:val="0"/>
      <w:marRight w:val="0"/>
      <w:marTop w:val="0"/>
      <w:marBottom w:val="0"/>
      <w:divBdr>
        <w:top w:val="none" w:sz="0" w:space="0" w:color="auto"/>
        <w:left w:val="none" w:sz="0" w:space="0" w:color="auto"/>
        <w:bottom w:val="none" w:sz="0" w:space="0" w:color="auto"/>
        <w:right w:val="none" w:sz="0" w:space="0" w:color="auto"/>
      </w:divBdr>
    </w:div>
    <w:div w:id="208798894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278446">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 w:id="2140610272">
      <w:bodyDiv w:val="1"/>
      <w:marLeft w:val="0"/>
      <w:marRight w:val="0"/>
      <w:marTop w:val="0"/>
      <w:marBottom w:val="0"/>
      <w:divBdr>
        <w:top w:val="none" w:sz="0" w:space="0" w:color="auto"/>
        <w:left w:val="none" w:sz="0" w:space="0" w:color="auto"/>
        <w:bottom w:val="none" w:sz="0" w:space="0" w:color="auto"/>
        <w:right w:val="none" w:sz="0" w:space="0" w:color="auto"/>
      </w:divBdr>
    </w:div>
    <w:div w:id="21441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151DBF"/>
    <w:rsid w:val="002207B6"/>
    <w:rsid w:val="00236127"/>
    <w:rsid w:val="00313BE5"/>
    <w:rsid w:val="00543CB8"/>
    <w:rsid w:val="0056594D"/>
    <w:rsid w:val="005669A2"/>
    <w:rsid w:val="005D03F2"/>
    <w:rsid w:val="006B0DD7"/>
    <w:rsid w:val="00703C92"/>
    <w:rsid w:val="00895CFD"/>
    <w:rsid w:val="008A39AA"/>
    <w:rsid w:val="008F12CD"/>
    <w:rsid w:val="00994FCC"/>
    <w:rsid w:val="00C5293D"/>
    <w:rsid w:val="00F23AAB"/>
    <w:rsid w:val="00FA7A46"/>
    <w:rsid w:val="00FB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 w:type="character" w:styleId="PlaceholderText">
    <w:name w:val="Placeholder Text"/>
    <w:basedOn w:val="DefaultParagraphFont"/>
    <w:uiPriority w:val="99"/>
    <w:semiHidden/>
    <w:rsid w:val="00543C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Rus21</b:Tag>
    <b:SourceType>BookSection</b:SourceType>
    <b:Guid>{3C31BAB5-23B5-43F2-8460-7809CB297283}</b:Guid>
    <b:Title>Artificial Intellligence: A Modern Approach</b:Title>
    <b:Year>2021</b:Year>
    <b:Pages>1-45</b:Pages>
    <b:City>Hoboken, NJ</b:City>
    <b:Publisher>Pearson</b:Publisher>
    <b:Author>
      <b:BookAuthor>
        <b:NameList>
          <b:Person>
            <b:Last>Russell</b:Last>
            <b:First>Stuart</b:First>
          </b:Person>
          <b:Person>
            <b:Last>Norvig</b:Last>
            <b:First>Peter</b:First>
          </b:Person>
        </b:NameList>
      </b:BookAuthor>
    </b:Author>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6B5C51CE-5EF4-4EB5-A016-93CDB233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22</TotalTime>
  <Pages>4</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20</cp:revision>
  <dcterms:created xsi:type="dcterms:W3CDTF">2024-09-29T15:34:00Z</dcterms:created>
  <dcterms:modified xsi:type="dcterms:W3CDTF">2024-09-29T15:56:00Z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