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3A7FEE70" w14:textId="2EE59D8D" w:rsidR="6A36C4BF" w:rsidRPr="00B863FB" w:rsidRDefault="00EF4107" w:rsidP="00B863FB">
      <w:pPr>
        <w:pStyle w:val="Title"/>
      </w:pPr>
      <w:r>
        <w:t xml:space="preserve">Final Project: </w:t>
      </w:r>
      <w:r w:rsidR="00003519">
        <w:t>Final Project</w:t>
      </w:r>
    </w:p>
    <w:p w14:paraId="58EB2497" w14:textId="6237EE73" w:rsidR="201D26C8" w:rsidRDefault="201D26C8" w:rsidP="002C79E6">
      <w:pPr>
        <w:pStyle w:val="Subtitle"/>
      </w:pP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70ABE028" w:rsidR="201D26C8" w:rsidRDefault="00BB4EAB" w:rsidP="002C79E6">
      <w:pPr>
        <w:pStyle w:val="Subtitle"/>
      </w:pPr>
      <w:r>
        <w:t>10/</w:t>
      </w:r>
      <w:r w:rsidR="000A0DDB">
        <w:t>9</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1753FD7D" w14:textId="77777777" w:rsidR="004143B0" w:rsidRDefault="004143B0" w:rsidP="014CA2B6">
      <w:pPr>
        <w:pStyle w:val="Title2"/>
        <w:rPr>
          <w:rFonts w:ascii="Calibri" w:eastAsia="Calibri" w:hAnsi="Calibri" w:cs="Calibri"/>
          <w:szCs w:val="22"/>
        </w:rPr>
      </w:pPr>
    </w:p>
    <w:p w14:paraId="37C1F8F4" w14:textId="77777777" w:rsidR="004143B0" w:rsidRDefault="004143B0" w:rsidP="014CA2B6">
      <w:pPr>
        <w:pStyle w:val="Title2"/>
        <w:rPr>
          <w:rFonts w:ascii="Calibri" w:eastAsia="Calibri" w:hAnsi="Calibri" w:cs="Calibri"/>
          <w:szCs w:val="22"/>
        </w:rPr>
      </w:pPr>
    </w:p>
    <w:p w14:paraId="549FE0F3" w14:textId="77777777" w:rsidR="004143B0" w:rsidRDefault="004143B0" w:rsidP="014CA2B6">
      <w:pPr>
        <w:pStyle w:val="Title2"/>
        <w:rPr>
          <w:rFonts w:ascii="Calibri" w:eastAsia="Calibri" w:hAnsi="Calibri" w:cs="Calibri"/>
          <w:szCs w:val="22"/>
        </w:rPr>
      </w:pPr>
    </w:p>
    <w:p w14:paraId="68A4E5A9" w14:textId="77777777" w:rsidR="004143B0" w:rsidRDefault="004143B0" w:rsidP="014CA2B6">
      <w:pPr>
        <w:pStyle w:val="Title2"/>
        <w:rPr>
          <w:rFonts w:ascii="Calibri" w:eastAsia="Calibri" w:hAnsi="Calibri" w:cs="Calibri"/>
          <w:szCs w:val="22"/>
        </w:rPr>
      </w:pPr>
    </w:p>
    <w:p w14:paraId="2350C3E0" w14:textId="5D10612B" w:rsidR="00251A36" w:rsidRDefault="00251A36" w:rsidP="00CB3F82">
      <w:pPr>
        <w:pStyle w:val="Title2"/>
        <w:jc w:val="left"/>
        <w:rPr>
          <w:rFonts w:ascii="Calibri" w:eastAsia="Calibri" w:hAnsi="Calibri" w:cs="Calibri"/>
          <w:szCs w:val="22"/>
        </w:rPr>
      </w:pPr>
    </w:p>
    <w:p w14:paraId="799BFAAD" w14:textId="51E7BEC0" w:rsidR="00E806F6" w:rsidRDefault="000476C9" w:rsidP="00E50770">
      <w:pPr>
        <w:pStyle w:val="Title2"/>
        <w:rPr>
          <w:rFonts w:ascii="Calibri" w:eastAsia="Calibri" w:hAnsi="Calibri" w:cs="Calibri"/>
          <w:b/>
          <w:bCs/>
          <w:noProof/>
          <w:szCs w:val="22"/>
        </w:rPr>
      </w:pPr>
      <w:r w:rsidRPr="000476C9">
        <w:rPr>
          <w:rFonts w:ascii="Calibri" w:eastAsia="Calibri" w:hAnsi="Calibri" w:cs="Calibri"/>
          <w:b/>
          <w:bCs/>
          <w:noProof/>
          <w:szCs w:val="22"/>
        </w:rPr>
        <w:lastRenderedPageBreak/>
        <w:t>Football Game Strategy AI (Coach's Assistant)</w:t>
      </w:r>
    </w:p>
    <w:p w14:paraId="0476FE45" w14:textId="4987B1DB" w:rsidR="00FA74BE" w:rsidRDefault="002674B3" w:rsidP="00E50770">
      <w:pPr>
        <w:pStyle w:val="Title2"/>
        <w:jc w:val="left"/>
        <w:rPr>
          <w:rFonts w:ascii="Calibri" w:eastAsia="Calibri" w:hAnsi="Calibri" w:cs="Calibri"/>
          <w:noProof/>
          <w:szCs w:val="22"/>
        </w:rPr>
      </w:pPr>
      <w:r w:rsidRPr="002674B3">
        <w:rPr>
          <w:rFonts w:ascii="Calibri" w:eastAsia="Calibri" w:hAnsi="Calibri" w:cs="Calibri"/>
          <w:noProof/>
          <w:szCs w:val="22"/>
        </w:rPr>
        <w:drawing>
          <wp:inline distT="0" distB="0" distL="0" distR="0" wp14:anchorId="2C3E67FC" wp14:editId="74146E24">
            <wp:extent cx="5943600" cy="3712210"/>
            <wp:effectExtent l="0" t="0" r="0" b="2540"/>
            <wp:docPr id="177463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9229" name=""/>
                    <pic:cNvPicPr/>
                  </pic:nvPicPr>
                  <pic:blipFill>
                    <a:blip r:embed="rId11"/>
                    <a:stretch>
                      <a:fillRect/>
                    </a:stretch>
                  </pic:blipFill>
                  <pic:spPr>
                    <a:xfrm>
                      <a:off x="0" y="0"/>
                      <a:ext cx="5943600" cy="3712210"/>
                    </a:xfrm>
                    <a:prstGeom prst="rect">
                      <a:avLst/>
                    </a:prstGeom>
                  </pic:spPr>
                </pic:pic>
              </a:graphicData>
            </a:graphic>
          </wp:inline>
        </w:drawing>
      </w:r>
    </w:p>
    <w:p w14:paraId="3084486D" w14:textId="77777777" w:rsidR="008466D5" w:rsidRDefault="008466D5" w:rsidP="00E50770">
      <w:pPr>
        <w:pStyle w:val="Title2"/>
        <w:jc w:val="left"/>
        <w:rPr>
          <w:rFonts w:ascii="Calibri" w:eastAsia="Calibri" w:hAnsi="Calibri" w:cs="Calibri"/>
          <w:noProof/>
          <w:szCs w:val="22"/>
        </w:rPr>
      </w:pPr>
    </w:p>
    <w:p w14:paraId="7BA11F92" w14:textId="4FBB6999" w:rsidR="004A7C0D" w:rsidRDefault="004A7C0D" w:rsidP="00534771">
      <w:pPr>
        <w:pStyle w:val="Title2"/>
        <w:jc w:val="left"/>
        <w:rPr>
          <w:rFonts w:ascii="Calibri" w:eastAsia="Calibri" w:hAnsi="Calibri" w:cs="Calibri"/>
          <w:b/>
          <w:bCs/>
          <w:noProof/>
          <w:szCs w:val="22"/>
        </w:rPr>
      </w:pPr>
      <w:r w:rsidRPr="004A7C0D">
        <w:rPr>
          <w:rFonts w:ascii="Calibri" w:eastAsia="Calibri" w:hAnsi="Calibri" w:cs="Calibri"/>
          <w:b/>
          <w:bCs/>
          <w:noProof/>
          <w:szCs w:val="22"/>
        </w:rPr>
        <w:t>Data set:</w:t>
      </w:r>
    </w:p>
    <w:p w14:paraId="5C18E8C0" w14:textId="38A5F163" w:rsidR="004A7C0D" w:rsidRDefault="00534771" w:rsidP="004A7C0D">
      <w:pPr>
        <w:pStyle w:val="Title2"/>
        <w:jc w:val="left"/>
        <w:rPr>
          <w:rFonts w:ascii="Calibri" w:eastAsia="Calibri" w:hAnsi="Calibri" w:cs="Calibri"/>
          <w:noProof/>
          <w:szCs w:val="22"/>
        </w:rPr>
      </w:pPr>
      <w:r w:rsidRPr="00534771">
        <w:rPr>
          <w:rFonts w:ascii="Calibri" w:eastAsia="Calibri" w:hAnsi="Calibri" w:cs="Calibri"/>
          <w:noProof/>
          <w:szCs w:val="22"/>
        </w:rPr>
        <w:t xml:space="preserve">pbp-2023.csv </w:t>
      </w:r>
      <w:sdt>
        <w:sdtPr>
          <w:rPr>
            <w:rFonts w:ascii="Calibri" w:eastAsia="Calibri" w:hAnsi="Calibri" w:cs="Calibri"/>
            <w:noProof/>
            <w:szCs w:val="22"/>
          </w:rPr>
          <w:id w:val="-1838527010"/>
          <w:citation/>
        </w:sdtPr>
        <w:sdtContent>
          <w:r>
            <w:rPr>
              <w:rFonts w:ascii="Calibri" w:eastAsia="Calibri" w:hAnsi="Calibri" w:cs="Calibri"/>
              <w:noProof/>
              <w:szCs w:val="22"/>
            </w:rPr>
            <w:fldChar w:fldCharType="begin"/>
          </w:r>
          <w:r>
            <w:rPr>
              <w:rFonts w:ascii="Calibri" w:eastAsia="Calibri" w:hAnsi="Calibri" w:cs="Calibri"/>
              <w:noProof/>
              <w:szCs w:val="22"/>
            </w:rPr>
            <w:instrText xml:space="preserve"> CITATION NFL24 \l 1033 </w:instrText>
          </w:r>
          <w:r>
            <w:rPr>
              <w:rFonts w:ascii="Calibri" w:eastAsia="Calibri" w:hAnsi="Calibri" w:cs="Calibri"/>
              <w:noProof/>
              <w:szCs w:val="22"/>
            </w:rPr>
            <w:fldChar w:fldCharType="separate"/>
          </w:r>
          <w:r w:rsidRPr="00534771">
            <w:rPr>
              <w:rFonts w:ascii="Calibri" w:eastAsia="Calibri" w:hAnsi="Calibri" w:cs="Calibri"/>
              <w:noProof/>
              <w:szCs w:val="22"/>
            </w:rPr>
            <w:t>(NFL Savant, 2024)</w:t>
          </w:r>
          <w:r>
            <w:rPr>
              <w:rFonts w:ascii="Calibri" w:eastAsia="Calibri" w:hAnsi="Calibri" w:cs="Calibri"/>
              <w:noProof/>
              <w:szCs w:val="22"/>
            </w:rPr>
            <w:fldChar w:fldCharType="end"/>
          </w:r>
        </w:sdtContent>
      </w:sdt>
    </w:p>
    <w:p w14:paraId="5DC74CDC" w14:textId="77777777" w:rsidR="00534771" w:rsidRDefault="00534771" w:rsidP="004A7C0D">
      <w:pPr>
        <w:pStyle w:val="Title2"/>
        <w:jc w:val="left"/>
        <w:rPr>
          <w:rFonts w:ascii="Calibri" w:eastAsia="Calibri" w:hAnsi="Calibri" w:cs="Calibri"/>
          <w:noProof/>
          <w:szCs w:val="22"/>
        </w:rPr>
      </w:pPr>
    </w:p>
    <w:p w14:paraId="405D4429" w14:textId="714103AE" w:rsidR="00534771" w:rsidRDefault="00534771" w:rsidP="00534771">
      <w:pPr>
        <w:pStyle w:val="Title2"/>
        <w:jc w:val="left"/>
        <w:rPr>
          <w:rFonts w:ascii="Calibri" w:eastAsia="Calibri" w:hAnsi="Calibri" w:cs="Calibri"/>
          <w:b/>
          <w:bCs/>
          <w:noProof/>
          <w:szCs w:val="22"/>
        </w:rPr>
      </w:pPr>
      <w:r w:rsidRPr="00534771">
        <w:rPr>
          <w:rFonts w:ascii="Calibri" w:eastAsia="Calibri" w:hAnsi="Calibri" w:cs="Calibri"/>
          <w:b/>
          <w:bCs/>
          <w:noProof/>
          <w:szCs w:val="22"/>
        </w:rPr>
        <w:t>Zoom Recording Link:</w:t>
      </w:r>
    </w:p>
    <w:p w14:paraId="2B524385" w14:textId="77777777" w:rsidR="00B62316" w:rsidRPr="00B62316" w:rsidRDefault="00B62316" w:rsidP="00B62316">
      <w:pPr>
        <w:pStyle w:val="Title2"/>
        <w:jc w:val="left"/>
        <w:rPr>
          <w:rFonts w:ascii="Calibri" w:eastAsia="Calibri" w:hAnsi="Calibri" w:cs="Calibri"/>
          <w:noProof/>
          <w:szCs w:val="22"/>
        </w:rPr>
      </w:pPr>
      <w:r w:rsidRPr="00B62316">
        <w:rPr>
          <w:rFonts w:ascii="Calibri" w:eastAsia="Calibri" w:hAnsi="Calibri" w:cs="Calibri"/>
          <w:noProof/>
          <w:szCs w:val="22"/>
        </w:rPr>
        <w:t>https://asu.zoom.us/rec/share/LO_PGhYjhhJJiN2qRd09-49XR_a03MqwIW6F7yY31cHSqCB1u-FpHJQwf0WdQCrT.WWz9sgFCXQCmEVZC?startTime=1728522849000</w:t>
      </w:r>
    </w:p>
    <w:p w14:paraId="694B05B7" w14:textId="7A1EBF93" w:rsidR="00D953EA" w:rsidRDefault="00B62316" w:rsidP="00B62316">
      <w:pPr>
        <w:pStyle w:val="Title2"/>
        <w:jc w:val="left"/>
        <w:rPr>
          <w:rFonts w:ascii="Calibri" w:eastAsia="Calibri" w:hAnsi="Calibri" w:cs="Calibri"/>
          <w:noProof/>
          <w:szCs w:val="22"/>
        </w:rPr>
      </w:pPr>
      <w:r w:rsidRPr="00B62316">
        <w:rPr>
          <w:rFonts w:ascii="Calibri" w:eastAsia="Calibri" w:hAnsi="Calibri" w:cs="Calibri"/>
          <w:noProof/>
          <w:szCs w:val="22"/>
        </w:rPr>
        <w:t>Passcode: YSK0vz$8</w:t>
      </w:r>
    </w:p>
    <w:p w14:paraId="14DF485C" w14:textId="40DE0A94" w:rsidR="00B86B0D" w:rsidRPr="00EC5893" w:rsidRDefault="00D953EA" w:rsidP="00B62316">
      <w:pPr>
        <w:pStyle w:val="Title2"/>
        <w:jc w:val="left"/>
        <w:rPr>
          <w:rFonts w:ascii="Calibri" w:eastAsia="Calibri" w:hAnsi="Calibri" w:cs="Calibri"/>
          <w:i/>
          <w:iCs/>
          <w:noProof/>
          <w:szCs w:val="22"/>
        </w:rPr>
      </w:pPr>
      <w:r w:rsidRPr="00EC5893">
        <w:rPr>
          <w:rFonts w:ascii="Calibri" w:eastAsia="Calibri" w:hAnsi="Calibri" w:cs="Calibri"/>
          <w:i/>
          <w:iCs/>
          <w:noProof/>
          <w:szCs w:val="22"/>
          <w:highlight w:val="yellow"/>
        </w:rPr>
        <w:t>I could not get audio to work, so I provided a summary of the model along with a description of the functions.</w:t>
      </w:r>
      <w:r w:rsidR="00D209FD" w:rsidRPr="00EC5893">
        <w:rPr>
          <w:rFonts w:ascii="Calibri" w:eastAsia="Calibri" w:hAnsi="Calibri" w:cs="Calibri"/>
          <w:i/>
          <w:iCs/>
          <w:noProof/>
          <w:szCs w:val="22"/>
          <w:highlight w:val="yellow"/>
        </w:rPr>
        <w:t xml:space="preserve"> I wanted to share how I was able to use this to successfully predict a touchdown during the Monday night game </w:t>
      </w:r>
      <w:r w:rsidR="00EC5893" w:rsidRPr="00EC5893">
        <w:rPr>
          <w:rFonts w:ascii="Calibri" w:eastAsia="Calibri" w:hAnsi="Calibri" w:cs="Calibri"/>
          <w:i/>
          <w:iCs/>
          <w:noProof/>
          <w:szCs w:val="22"/>
          <w:highlight w:val="yellow"/>
        </w:rPr>
        <w:t>of New Orleans vs. Kansas City.</w:t>
      </w:r>
    </w:p>
    <w:p w14:paraId="57CD8A8B" w14:textId="77777777" w:rsidR="00D41D58" w:rsidRDefault="00D41D58" w:rsidP="00B62316">
      <w:pPr>
        <w:pStyle w:val="Title2"/>
        <w:jc w:val="left"/>
        <w:rPr>
          <w:rFonts w:ascii="Calibri" w:eastAsia="Calibri" w:hAnsi="Calibri" w:cs="Calibri"/>
          <w:noProof/>
          <w:szCs w:val="22"/>
        </w:rPr>
      </w:pPr>
    </w:p>
    <w:p w14:paraId="32BD83A7" w14:textId="3E13D197" w:rsidR="00D41D58" w:rsidRPr="00D41D58" w:rsidRDefault="00B86B0D" w:rsidP="00B86B0D">
      <w:pPr>
        <w:pStyle w:val="Title2"/>
        <w:jc w:val="left"/>
        <w:rPr>
          <w:rFonts w:ascii="Calibri" w:eastAsia="Calibri" w:hAnsi="Calibri" w:cs="Calibri"/>
          <w:b/>
          <w:bCs/>
          <w:noProof/>
          <w:szCs w:val="22"/>
        </w:rPr>
      </w:pPr>
      <w:r w:rsidRPr="00B86B0D">
        <w:rPr>
          <w:rFonts w:ascii="Calibri" w:eastAsia="Calibri" w:hAnsi="Calibri" w:cs="Calibri"/>
          <w:b/>
          <w:bCs/>
          <w:noProof/>
          <w:szCs w:val="22"/>
        </w:rPr>
        <w:lastRenderedPageBreak/>
        <w:t>Summary:</w:t>
      </w:r>
    </w:p>
    <w:p w14:paraId="6755FE45" w14:textId="2C2D5ECF" w:rsidR="00D41D58" w:rsidRDefault="00B86B0D" w:rsidP="00D41D58">
      <w:pPr>
        <w:pStyle w:val="Title2"/>
        <w:ind w:firstLine="720"/>
        <w:jc w:val="left"/>
        <w:rPr>
          <w:rFonts w:ascii="Calibri" w:eastAsia="Calibri" w:hAnsi="Calibri" w:cs="Calibri"/>
          <w:noProof/>
          <w:szCs w:val="22"/>
        </w:rPr>
      </w:pPr>
      <w:r>
        <w:rPr>
          <w:rFonts w:ascii="Calibri" w:eastAsia="Calibri" w:hAnsi="Calibri" w:cs="Calibri"/>
          <w:noProof/>
          <w:szCs w:val="22"/>
        </w:rPr>
        <w:t>This project i</w:t>
      </w:r>
      <w:r w:rsidR="00D953EA">
        <w:rPr>
          <w:rFonts w:ascii="Calibri" w:eastAsia="Calibri" w:hAnsi="Calibri" w:cs="Calibri"/>
          <w:noProof/>
          <w:szCs w:val="22"/>
        </w:rPr>
        <w:t>s</w:t>
      </w:r>
      <w:r>
        <w:rPr>
          <w:rFonts w:ascii="Calibri" w:eastAsia="Calibri" w:hAnsi="Calibri" w:cs="Calibri"/>
          <w:noProof/>
          <w:szCs w:val="22"/>
        </w:rPr>
        <w:t xml:space="preserve"> a</w:t>
      </w:r>
      <w:r w:rsidRPr="00B86B0D">
        <w:rPr>
          <w:rFonts w:ascii="Calibri" w:eastAsia="Calibri" w:hAnsi="Calibri" w:cs="Calibri"/>
          <w:noProof/>
          <w:szCs w:val="22"/>
        </w:rPr>
        <w:t xml:space="preserve"> football play prediction model </w:t>
      </w:r>
      <w:r w:rsidR="00C56609">
        <w:rPr>
          <w:rFonts w:ascii="Calibri" w:eastAsia="Calibri" w:hAnsi="Calibri" w:cs="Calibri"/>
          <w:noProof/>
          <w:szCs w:val="22"/>
        </w:rPr>
        <w:t>that is used</w:t>
      </w:r>
      <w:r w:rsidRPr="00B86B0D">
        <w:rPr>
          <w:rFonts w:ascii="Calibri" w:eastAsia="Calibri" w:hAnsi="Calibri" w:cs="Calibri"/>
          <w:noProof/>
          <w:szCs w:val="22"/>
        </w:rPr>
        <w:t xml:space="preserve"> to forecast play types such as rush, pass, punt, or field goal. The </w:t>
      </w:r>
      <w:r w:rsidR="009813D0">
        <w:rPr>
          <w:rFonts w:ascii="Calibri" w:eastAsia="Calibri" w:hAnsi="Calibri" w:cs="Calibri"/>
          <w:noProof/>
          <w:szCs w:val="22"/>
        </w:rPr>
        <w:t>scope</w:t>
      </w:r>
      <w:r w:rsidRPr="00B86B0D">
        <w:rPr>
          <w:rFonts w:ascii="Calibri" w:eastAsia="Calibri" w:hAnsi="Calibri" w:cs="Calibri"/>
          <w:noProof/>
          <w:szCs w:val="22"/>
        </w:rPr>
        <w:t xml:space="preserve"> of this project involves applying machine learning to historical football data to predict future plays based on game conditions.</w:t>
      </w:r>
      <w:r>
        <w:rPr>
          <w:rFonts w:ascii="Calibri" w:eastAsia="Calibri" w:hAnsi="Calibri" w:cs="Calibri"/>
          <w:noProof/>
          <w:szCs w:val="22"/>
        </w:rPr>
        <w:t xml:space="preserve">  </w:t>
      </w:r>
      <w:r w:rsidRPr="00B86B0D">
        <w:rPr>
          <w:rFonts w:ascii="Calibri" w:eastAsia="Calibri" w:hAnsi="Calibri" w:cs="Calibri"/>
          <w:noProof/>
          <w:szCs w:val="22"/>
        </w:rPr>
        <w:t xml:space="preserve">The model uses XGBoost, a powerful boosting algorithm known for its efficiency and accuracy in handling complex datasets. I train this model using a dataset containing </w:t>
      </w:r>
      <w:r w:rsidR="00B71657">
        <w:rPr>
          <w:rFonts w:ascii="Calibri" w:eastAsia="Calibri" w:hAnsi="Calibri" w:cs="Calibri"/>
          <w:noProof/>
          <w:szCs w:val="22"/>
        </w:rPr>
        <w:t>all the plays from 2023 season</w:t>
      </w:r>
      <w:r w:rsidRPr="00B86B0D">
        <w:rPr>
          <w:rFonts w:ascii="Calibri" w:eastAsia="Calibri" w:hAnsi="Calibri" w:cs="Calibri"/>
          <w:noProof/>
          <w:szCs w:val="22"/>
        </w:rPr>
        <w:t>, and I use feature extraction techniques to derive key elements like passer, receiver, yards gained, and situational context such as score differential and field position. These features are crucial in understanding the strategic decisions that teams make.</w:t>
      </w:r>
      <w:r w:rsidR="00B71657">
        <w:rPr>
          <w:rFonts w:ascii="Calibri" w:eastAsia="Calibri" w:hAnsi="Calibri" w:cs="Calibri"/>
          <w:noProof/>
          <w:szCs w:val="22"/>
        </w:rPr>
        <w:t xml:space="preserve">  </w:t>
      </w:r>
      <w:r w:rsidRPr="00B86B0D">
        <w:rPr>
          <w:rFonts w:ascii="Calibri" w:eastAsia="Calibri" w:hAnsi="Calibri" w:cs="Calibri"/>
          <w:noProof/>
          <w:szCs w:val="22"/>
        </w:rPr>
        <w:t>To enhance the model's predictive power, we use Optuna, which performs hyperparameter optimization. This process can be thought of as a guided search—similar to an optimization problem—where Optuna explores various parameter combinations to maximize the model's performance. This is not a traditional search like depth-first or breadth-first but rather an optimization search, balancing between exploration and exploitation to find the best settings for the model.</w:t>
      </w:r>
    </w:p>
    <w:p w14:paraId="061C8491" w14:textId="77777777" w:rsidR="00D41D58" w:rsidRDefault="00D41D58" w:rsidP="00B86B0D">
      <w:pPr>
        <w:pStyle w:val="Title2"/>
        <w:jc w:val="left"/>
        <w:rPr>
          <w:rFonts w:ascii="Calibri" w:eastAsia="Calibri" w:hAnsi="Calibri" w:cs="Calibri"/>
          <w:noProof/>
          <w:szCs w:val="22"/>
        </w:rPr>
      </w:pPr>
    </w:p>
    <w:p w14:paraId="552F97C5" w14:textId="16A2B3EE" w:rsidR="00B86B0D" w:rsidRPr="00B86B0D" w:rsidRDefault="00B86B0D" w:rsidP="00D41D58">
      <w:pPr>
        <w:pStyle w:val="Title2"/>
        <w:ind w:firstLine="720"/>
        <w:jc w:val="left"/>
        <w:rPr>
          <w:rFonts w:ascii="Calibri" w:eastAsia="Calibri" w:hAnsi="Calibri" w:cs="Calibri"/>
          <w:noProof/>
          <w:szCs w:val="22"/>
        </w:rPr>
      </w:pPr>
      <w:r w:rsidRPr="00B86B0D">
        <w:rPr>
          <w:rFonts w:ascii="Calibri" w:eastAsia="Calibri" w:hAnsi="Calibri" w:cs="Calibri"/>
          <w:noProof/>
          <w:szCs w:val="22"/>
        </w:rPr>
        <w:t xml:space="preserve">Once trained, the model uses a greedy-like approach to predict the play type that has the highest probability given the current game situation. By incorporating </w:t>
      </w:r>
      <w:r w:rsidR="004363D7">
        <w:rPr>
          <w:rFonts w:ascii="Calibri" w:eastAsia="Calibri" w:hAnsi="Calibri" w:cs="Calibri"/>
          <w:noProof/>
          <w:szCs w:val="22"/>
        </w:rPr>
        <w:t>a game scenario</w:t>
      </w:r>
      <w:r w:rsidRPr="00B86B0D">
        <w:rPr>
          <w:rFonts w:ascii="Calibri" w:eastAsia="Calibri" w:hAnsi="Calibri" w:cs="Calibri"/>
          <w:noProof/>
          <w:szCs w:val="22"/>
        </w:rPr>
        <w:t>, such as down, distance, and score, the model makes informed predictions, aiming to mirror the decision-making process of a coach. Additionally, we add logic to prevent unrealistic predictions, such as avoiding a field goal on third down unless it's a critical scenario.</w:t>
      </w:r>
      <w:r w:rsidR="005B12B5">
        <w:rPr>
          <w:rFonts w:ascii="Calibri" w:eastAsia="Calibri" w:hAnsi="Calibri" w:cs="Calibri"/>
          <w:noProof/>
          <w:szCs w:val="22"/>
        </w:rPr>
        <w:t xml:space="preserve">  Which is how the model initially handeld unknown scenarios like 2</w:t>
      </w:r>
      <w:r w:rsidR="005B12B5" w:rsidRPr="005B12B5">
        <w:rPr>
          <w:rFonts w:ascii="Calibri" w:eastAsia="Calibri" w:hAnsi="Calibri" w:cs="Calibri"/>
          <w:noProof/>
          <w:szCs w:val="22"/>
          <w:vertAlign w:val="superscript"/>
        </w:rPr>
        <w:t>nd</w:t>
      </w:r>
      <w:r w:rsidR="005B12B5">
        <w:rPr>
          <w:rFonts w:ascii="Calibri" w:eastAsia="Calibri" w:hAnsi="Calibri" w:cs="Calibri"/>
          <w:noProof/>
          <w:szCs w:val="22"/>
        </w:rPr>
        <w:t xml:space="preserve"> and 40 (no data exists for that scenario).</w:t>
      </w:r>
    </w:p>
    <w:p w14:paraId="69EE1642" w14:textId="77777777" w:rsidR="00D41D58" w:rsidRDefault="00D41D58" w:rsidP="00B86B0D">
      <w:pPr>
        <w:pStyle w:val="Title2"/>
        <w:jc w:val="left"/>
        <w:rPr>
          <w:rFonts w:ascii="Calibri" w:eastAsia="Calibri" w:hAnsi="Calibri" w:cs="Calibri"/>
          <w:noProof/>
          <w:szCs w:val="22"/>
        </w:rPr>
      </w:pPr>
    </w:p>
    <w:p w14:paraId="1DDE38AF" w14:textId="625D7ADF" w:rsidR="00B86B0D" w:rsidRDefault="00B86B0D" w:rsidP="00D41D58">
      <w:pPr>
        <w:pStyle w:val="Title2"/>
        <w:ind w:firstLine="720"/>
        <w:jc w:val="left"/>
        <w:rPr>
          <w:rFonts w:ascii="Calibri" w:eastAsia="Calibri" w:hAnsi="Calibri" w:cs="Calibri"/>
          <w:noProof/>
          <w:szCs w:val="22"/>
        </w:rPr>
      </w:pPr>
      <w:r w:rsidRPr="00B86B0D">
        <w:rPr>
          <w:rFonts w:ascii="Calibri" w:eastAsia="Calibri" w:hAnsi="Calibri" w:cs="Calibri"/>
          <w:noProof/>
          <w:szCs w:val="22"/>
        </w:rPr>
        <w:t>This project showcases how AI can be applied in sports analytics, using data-driven insights to predict strategic decisions and help us better understand the dynamics of the game.</w:t>
      </w:r>
      <w:r w:rsidR="00FA734A">
        <w:rPr>
          <w:rFonts w:ascii="Calibri" w:eastAsia="Calibri" w:hAnsi="Calibri" w:cs="Calibri"/>
          <w:noProof/>
          <w:szCs w:val="22"/>
        </w:rPr>
        <w:t xml:space="preserve">  </w:t>
      </w:r>
    </w:p>
    <w:p w14:paraId="1DE136FD" w14:textId="77777777" w:rsidR="00D209FD" w:rsidRDefault="00D209FD" w:rsidP="00D41D58">
      <w:pPr>
        <w:pStyle w:val="Title2"/>
        <w:ind w:firstLine="720"/>
        <w:jc w:val="left"/>
        <w:rPr>
          <w:rFonts w:ascii="Calibri" w:eastAsia="Calibri" w:hAnsi="Calibri" w:cs="Calibri"/>
          <w:noProof/>
          <w:szCs w:val="22"/>
        </w:rPr>
      </w:pPr>
    </w:p>
    <w:p w14:paraId="2590714E" w14:textId="77777777" w:rsidR="003D1F63" w:rsidRDefault="003D1F63" w:rsidP="003D1F63">
      <w:pPr>
        <w:pStyle w:val="Title2"/>
        <w:jc w:val="left"/>
        <w:rPr>
          <w:rFonts w:ascii="Calibri" w:eastAsia="Calibri" w:hAnsi="Calibri" w:cs="Calibri"/>
          <w:noProof/>
          <w:szCs w:val="22"/>
        </w:rPr>
      </w:pPr>
    </w:p>
    <w:p w14:paraId="4E398DBA" w14:textId="22C1270F" w:rsidR="003D1F63" w:rsidRDefault="003D1F63" w:rsidP="003D1F63">
      <w:pPr>
        <w:pStyle w:val="Title2"/>
        <w:jc w:val="left"/>
        <w:rPr>
          <w:rFonts w:ascii="Calibri" w:eastAsia="Calibri" w:hAnsi="Calibri" w:cs="Calibri"/>
          <w:b/>
          <w:bCs/>
          <w:noProof/>
          <w:szCs w:val="22"/>
        </w:rPr>
      </w:pPr>
      <w:r w:rsidRPr="00CB4024">
        <w:rPr>
          <w:rFonts w:ascii="Calibri" w:eastAsia="Calibri" w:hAnsi="Calibri" w:cs="Calibri"/>
          <w:b/>
          <w:bCs/>
          <w:noProof/>
          <w:szCs w:val="22"/>
        </w:rPr>
        <w:t>Functions:</w:t>
      </w:r>
    </w:p>
    <w:p w14:paraId="7E5BF4F8" w14:textId="77777777" w:rsidR="00CB4024" w:rsidRPr="00CB4024" w:rsidRDefault="00CB4024" w:rsidP="003D1F63">
      <w:pPr>
        <w:pStyle w:val="Title2"/>
        <w:jc w:val="left"/>
        <w:rPr>
          <w:rFonts w:ascii="Calibri" w:eastAsia="Calibri" w:hAnsi="Calibri" w:cs="Calibri"/>
          <w:b/>
          <w:bCs/>
          <w:noProof/>
          <w:szCs w:val="22"/>
        </w:rPr>
      </w:pPr>
    </w:p>
    <w:p w14:paraId="290AE678" w14:textId="77777777" w:rsidR="003D1F63" w:rsidRPr="003D1F63" w:rsidRDefault="003D1F63" w:rsidP="003D1F63">
      <w:pPr>
        <w:pStyle w:val="Title2"/>
        <w:jc w:val="left"/>
        <w:rPr>
          <w:rFonts w:ascii="Calibri" w:eastAsia="Calibri" w:hAnsi="Calibri" w:cs="Calibri"/>
          <w:noProof/>
          <w:szCs w:val="22"/>
        </w:rPr>
      </w:pPr>
      <w:r w:rsidRPr="003D1F63">
        <w:rPr>
          <w:rFonts w:ascii="Calibri" w:eastAsia="Calibri" w:hAnsi="Calibri" w:cs="Calibri"/>
          <w:noProof/>
          <w:szCs w:val="22"/>
        </w:rPr>
        <w:t>extract_play_features(description):</w:t>
      </w:r>
    </w:p>
    <w:p w14:paraId="5DF1700C" w14:textId="49ACFF9E" w:rsidR="003D1F63" w:rsidRPr="003D1F63" w:rsidRDefault="003D1F63" w:rsidP="00CB4024">
      <w:pPr>
        <w:pStyle w:val="Title2"/>
        <w:ind w:firstLine="720"/>
        <w:jc w:val="left"/>
        <w:rPr>
          <w:rFonts w:ascii="Calibri" w:eastAsia="Calibri" w:hAnsi="Calibri" w:cs="Calibri"/>
          <w:noProof/>
          <w:szCs w:val="22"/>
        </w:rPr>
      </w:pPr>
      <w:r w:rsidRPr="003D1F63">
        <w:rPr>
          <w:rFonts w:ascii="Calibri" w:eastAsia="Calibri" w:hAnsi="Calibri" w:cs="Calibri"/>
          <w:noProof/>
          <w:szCs w:val="22"/>
        </w:rPr>
        <w:t>Extracts detailed features from the Description column of each play.</w:t>
      </w:r>
      <w:r w:rsidR="00CB4024">
        <w:rPr>
          <w:rFonts w:ascii="Calibri" w:eastAsia="Calibri" w:hAnsi="Calibri" w:cs="Calibri"/>
          <w:noProof/>
          <w:szCs w:val="22"/>
        </w:rPr>
        <w:t xml:space="preserve">  </w:t>
      </w:r>
      <w:r w:rsidRPr="003D1F63">
        <w:rPr>
          <w:rFonts w:ascii="Calibri" w:eastAsia="Calibri" w:hAnsi="Calibri" w:cs="Calibri"/>
          <w:noProof/>
          <w:szCs w:val="22"/>
        </w:rPr>
        <w:t>Identifies whether a pass was completed, who the passer and receiver were, the direction of a rush, yards gained, if a turnover (fumble or interception) occurred, and identifies the kicker.</w:t>
      </w:r>
      <w:r w:rsidR="00CB4024">
        <w:rPr>
          <w:rFonts w:ascii="Calibri" w:eastAsia="Calibri" w:hAnsi="Calibri" w:cs="Calibri"/>
          <w:noProof/>
          <w:szCs w:val="22"/>
        </w:rPr>
        <w:t xml:space="preserve">  </w:t>
      </w:r>
      <w:r w:rsidRPr="003D1F63">
        <w:rPr>
          <w:rFonts w:ascii="Calibri" w:eastAsia="Calibri" w:hAnsi="Calibri" w:cs="Calibri"/>
          <w:noProof/>
          <w:szCs w:val="22"/>
        </w:rPr>
        <w:t>Uses regular expressions to parse the play description and return various features.</w:t>
      </w:r>
    </w:p>
    <w:p w14:paraId="385C16BA" w14:textId="77777777" w:rsidR="00CB4024" w:rsidRDefault="00CB4024" w:rsidP="003D1F63">
      <w:pPr>
        <w:pStyle w:val="Title2"/>
        <w:jc w:val="left"/>
        <w:rPr>
          <w:rFonts w:ascii="Calibri" w:eastAsia="Calibri" w:hAnsi="Calibri" w:cs="Calibri"/>
          <w:noProof/>
          <w:szCs w:val="22"/>
        </w:rPr>
      </w:pPr>
    </w:p>
    <w:p w14:paraId="312B9318" w14:textId="6CF3B3F6" w:rsidR="003D1F63" w:rsidRPr="003D1F63" w:rsidRDefault="003D1F63" w:rsidP="003D1F63">
      <w:pPr>
        <w:pStyle w:val="Title2"/>
        <w:jc w:val="left"/>
        <w:rPr>
          <w:rFonts w:ascii="Calibri" w:eastAsia="Calibri" w:hAnsi="Calibri" w:cs="Calibri"/>
          <w:noProof/>
          <w:szCs w:val="22"/>
        </w:rPr>
      </w:pPr>
      <w:r w:rsidRPr="003D1F63">
        <w:rPr>
          <w:rFonts w:ascii="Calibri" w:eastAsia="Calibri" w:hAnsi="Calibri" w:cs="Calibri"/>
          <w:noProof/>
          <w:szCs w:val="22"/>
        </w:rPr>
        <w:t>objective(trial):</w:t>
      </w:r>
    </w:p>
    <w:p w14:paraId="4BA491CC" w14:textId="0EA8F0F1" w:rsidR="003D1F63" w:rsidRPr="003D1F63" w:rsidRDefault="003D1F63" w:rsidP="00CB4024">
      <w:pPr>
        <w:pStyle w:val="Title2"/>
        <w:ind w:firstLine="720"/>
        <w:jc w:val="left"/>
        <w:rPr>
          <w:rFonts w:ascii="Calibri" w:eastAsia="Calibri" w:hAnsi="Calibri" w:cs="Calibri"/>
          <w:noProof/>
          <w:szCs w:val="22"/>
        </w:rPr>
      </w:pPr>
      <w:r w:rsidRPr="003D1F63">
        <w:rPr>
          <w:rFonts w:ascii="Calibri" w:eastAsia="Calibri" w:hAnsi="Calibri" w:cs="Calibri"/>
          <w:noProof/>
          <w:szCs w:val="22"/>
        </w:rPr>
        <w:t>A function used by Optuna for hyperparameter optimization.</w:t>
      </w:r>
      <w:r w:rsidR="00CB4024">
        <w:rPr>
          <w:rFonts w:ascii="Calibri" w:eastAsia="Calibri" w:hAnsi="Calibri" w:cs="Calibri"/>
          <w:noProof/>
          <w:szCs w:val="22"/>
        </w:rPr>
        <w:t xml:space="preserve">  </w:t>
      </w:r>
      <w:r w:rsidRPr="003D1F63">
        <w:rPr>
          <w:rFonts w:ascii="Calibri" w:eastAsia="Calibri" w:hAnsi="Calibri" w:cs="Calibri"/>
          <w:noProof/>
          <w:szCs w:val="22"/>
        </w:rPr>
        <w:t>Defines a parameter space (n_estimators, max_depth, learning_rate, subsample, and colsample_bytree) and trains an XGBoost model.</w:t>
      </w:r>
      <w:r w:rsidR="00CB4024">
        <w:rPr>
          <w:rFonts w:ascii="Calibri" w:eastAsia="Calibri" w:hAnsi="Calibri" w:cs="Calibri"/>
          <w:noProof/>
          <w:szCs w:val="22"/>
        </w:rPr>
        <w:t xml:space="preserve">  </w:t>
      </w:r>
      <w:r w:rsidRPr="003D1F63">
        <w:rPr>
          <w:rFonts w:ascii="Calibri" w:eastAsia="Calibri" w:hAnsi="Calibri" w:cs="Calibri"/>
          <w:noProof/>
          <w:szCs w:val="22"/>
        </w:rPr>
        <w:t>Evaluates the model’s accuracy on a validation set and returns the score to guide further parameter tuning.</w:t>
      </w:r>
    </w:p>
    <w:p w14:paraId="7ADA7C33" w14:textId="77777777" w:rsidR="00CB4024" w:rsidRDefault="00CB4024" w:rsidP="003D1F63">
      <w:pPr>
        <w:pStyle w:val="Title2"/>
        <w:jc w:val="left"/>
        <w:rPr>
          <w:rFonts w:ascii="Calibri" w:eastAsia="Calibri" w:hAnsi="Calibri" w:cs="Calibri"/>
          <w:noProof/>
          <w:szCs w:val="22"/>
        </w:rPr>
      </w:pPr>
    </w:p>
    <w:p w14:paraId="7EE80AC3" w14:textId="7BC30DC6" w:rsidR="003D1F63" w:rsidRPr="003D1F63" w:rsidRDefault="003D1F63" w:rsidP="003D1F63">
      <w:pPr>
        <w:pStyle w:val="Title2"/>
        <w:jc w:val="left"/>
        <w:rPr>
          <w:rFonts w:ascii="Calibri" w:eastAsia="Calibri" w:hAnsi="Calibri" w:cs="Calibri"/>
          <w:noProof/>
          <w:szCs w:val="22"/>
        </w:rPr>
      </w:pPr>
      <w:r w:rsidRPr="003D1F63">
        <w:rPr>
          <w:rFonts w:ascii="Calibri" w:eastAsia="Calibri" w:hAnsi="Calibri" w:cs="Calibri"/>
          <w:noProof/>
          <w:szCs w:val="22"/>
        </w:rPr>
        <w:t>predict_play_scenario():</w:t>
      </w:r>
    </w:p>
    <w:p w14:paraId="2749F8C0" w14:textId="4492F763" w:rsidR="003D1F63" w:rsidRPr="00B86B0D" w:rsidRDefault="003D1F63" w:rsidP="00D953EA">
      <w:pPr>
        <w:pStyle w:val="Title2"/>
        <w:ind w:firstLine="720"/>
        <w:jc w:val="left"/>
        <w:rPr>
          <w:rFonts w:ascii="Calibri" w:eastAsia="Calibri" w:hAnsi="Calibri" w:cs="Calibri"/>
          <w:noProof/>
          <w:szCs w:val="22"/>
        </w:rPr>
      </w:pPr>
      <w:r w:rsidRPr="003D1F63">
        <w:rPr>
          <w:rFonts w:ascii="Calibri" w:eastAsia="Calibri" w:hAnsi="Calibri" w:cs="Calibri"/>
          <w:noProof/>
          <w:szCs w:val="22"/>
        </w:rPr>
        <w:t>Allows user interaction to simulate a game scenario.</w:t>
      </w:r>
      <w:r w:rsidR="00CB4024">
        <w:rPr>
          <w:rFonts w:ascii="Calibri" w:eastAsia="Calibri" w:hAnsi="Calibri" w:cs="Calibri"/>
          <w:noProof/>
          <w:szCs w:val="22"/>
        </w:rPr>
        <w:t xml:space="preserve">  </w:t>
      </w:r>
      <w:r w:rsidRPr="003D1F63">
        <w:rPr>
          <w:rFonts w:ascii="Calibri" w:eastAsia="Calibri" w:hAnsi="Calibri" w:cs="Calibri"/>
          <w:noProof/>
          <w:szCs w:val="22"/>
        </w:rPr>
        <w:t>Takes input from the user, including offensive and defensive teams, quarter, down, yards to go, etc.</w:t>
      </w:r>
      <w:r w:rsidR="00CB4024">
        <w:rPr>
          <w:rFonts w:ascii="Calibri" w:eastAsia="Calibri" w:hAnsi="Calibri" w:cs="Calibri"/>
          <w:noProof/>
          <w:szCs w:val="22"/>
        </w:rPr>
        <w:t xml:space="preserve">  </w:t>
      </w:r>
      <w:r w:rsidRPr="003D1F63">
        <w:rPr>
          <w:rFonts w:ascii="Calibri" w:eastAsia="Calibri" w:hAnsi="Calibri" w:cs="Calibri"/>
          <w:noProof/>
          <w:szCs w:val="22"/>
        </w:rPr>
        <w:t>Constructs a feature set based on user inputs, transforms the data to align with the training features, and uses the trained model to predict the play type.</w:t>
      </w:r>
      <w:r w:rsidR="00CB4024">
        <w:rPr>
          <w:rFonts w:ascii="Calibri" w:eastAsia="Calibri" w:hAnsi="Calibri" w:cs="Calibri"/>
          <w:noProof/>
          <w:szCs w:val="22"/>
        </w:rPr>
        <w:t xml:space="preserve">  </w:t>
      </w:r>
      <w:r w:rsidRPr="003D1F63">
        <w:rPr>
          <w:rFonts w:ascii="Calibri" w:eastAsia="Calibri" w:hAnsi="Calibri" w:cs="Calibri"/>
          <w:noProof/>
          <w:szCs w:val="22"/>
        </w:rPr>
        <w:t>Contains logic to prevent unrealistic outcomes, such as avoiding a field goal on non-critical downs.</w:t>
      </w:r>
      <w:r w:rsidR="00D953EA">
        <w:rPr>
          <w:rFonts w:ascii="Calibri" w:eastAsia="Calibri" w:hAnsi="Calibri" w:cs="Calibri"/>
          <w:noProof/>
          <w:szCs w:val="22"/>
        </w:rPr>
        <w:t xml:space="preserve">  </w:t>
      </w:r>
      <w:r w:rsidRPr="003D1F63">
        <w:rPr>
          <w:rFonts w:ascii="Calibri" w:eastAsia="Calibri" w:hAnsi="Calibri" w:cs="Calibri"/>
          <w:noProof/>
          <w:szCs w:val="22"/>
        </w:rPr>
        <w:t>Provides a detailed description of the predicted play, incorporating player names and yardage outcomes.</w:t>
      </w:r>
    </w:p>
    <w:p w14:paraId="2044400C" w14:textId="77777777" w:rsidR="00B62316" w:rsidRDefault="00B62316" w:rsidP="00B62316">
      <w:pPr>
        <w:pStyle w:val="Title2"/>
        <w:jc w:val="left"/>
        <w:rPr>
          <w:rFonts w:ascii="Calibri" w:eastAsia="Calibri" w:hAnsi="Calibri" w:cs="Calibri"/>
          <w:noProof/>
          <w:szCs w:val="22"/>
        </w:rPr>
      </w:pPr>
    </w:p>
    <w:p w14:paraId="4080DD4E" w14:textId="77777777" w:rsidR="00E2320C" w:rsidRDefault="00E2320C" w:rsidP="00B62316">
      <w:pPr>
        <w:pStyle w:val="Title2"/>
        <w:jc w:val="left"/>
        <w:rPr>
          <w:rFonts w:ascii="Calibri" w:eastAsia="Calibri" w:hAnsi="Calibri" w:cs="Calibri"/>
          <w:noProof/>
          <w:szCs w:val="22"/>
        </w:rPr>
      </w:pPr>
    </w:p>
    <w:p w14:paraId="08D12D5B" w14:textId="77777777" w:rsidR="00313141" w:rsidRDefault="00313141" w:rsidP="00534771">
      <w:pPr>
        <w:pStyle w:val="Title2"/>
        <w:jc w:val="left"/>
        <w:rPr>
          <w:rFonts w:ascii="Calibri" w:eastAsia="Calibri" w:hAnsi="Calibri" w:cs="Calibri"/>
          <w:noProof/>
          <w:szCs w:val="22"/>
        </w:rPr>
      </w:pPr>
    </w:p>
    <w:p w14:paraId="7D6D1569" w14:textId="6CD8E67A" w:rsidR="00157E74" w:rsidRPr="00157E74" w:rsidRDefault="00157E74" w:rsidP="00534771">
      <w:pPr>
        <w:pStyle w:val="Title2"/>
        <w:jc w:val="left"/>
        <w:rPr>
          <w:rFonts w:ascii="Calibri" w:eastAsia="Calibri" w:hAnsi="Calibri" w:cs="Calibri"/>
          <w:b/>
          <w:bCs/>
          <w:noProof/>
          <w:szCs w:val="22"/>
        </w:rPr>
      </w:pPr>
      <w:r w:rsidRPr="00157E74">
        <w:rPr>
          <w:rFonts w:ascii="Calibri" w:eastAsia="Calibri" w:hAnsi="Calibri" w:cs="Calibri"/>
          <w:b/>
          <w:bCs/>
          <w:noProof/>
          <w:szCs w:val="22"/>
        </w:rPr>
        <w:t>Example of Dataset:</w:t>
      </w:r>
    </w:p>
    <w:p w14:paraId="4BD2C9CE" w14:textId="7A0F5126" w:rsidR="00157E74" w:rsidRDefault="00C21997" w:rsidP="00534771">
      <w:pPr>
        <w:pStyle w:val="Title2"/>
        <w:jc w:val="left"/>
        <w:rPr>
          <w:rFonts w:ascii="Calibri" w:eastAsia="Calibri" w:hAnsi="Calibri" w:cs="Calibri"/>
          <w:noProof/>
          <w:szCs w:val="22"/>
        </w:rPr>
      </w:pPr>
      <w:r w:rsidRPr="00C21997">
        <w:rPr>
          <w:rFonts w:ascii="Calibri" w:eastAsia="Calibri" w:hAnsi="Calibri" w:cs="Calibri"/>
          <w:noProof/>
          <w:szCs w:val="22"/>
        </w:rPr>
        <w:drawing>
          <wp:inline distT="0" distB="0" distL="0" distR="0" wp14:anchorId="38A91485" wp14:editId="4084F5E9">
            <wp:extent cx="5943600" cy="2106295"/>
            <wp:effectExtent l="0" t="0" r="0" b="8255"/>
            <wp:docPr id="878938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38300" name="Picture 1" descr="A screenshot of a computer&#10;&#10;Description automatically generated"/>
                    <pic:cNvPicPr/>
                  </pic:nvPicPr>
                  <pic:blipFill>
                    <a:blip r:embed="rId12"/>
                    <a:stretch>
                      <a:fillRect/>
                    </a:stretch>
                  </pic:blipFill>
                  <pic:spPr>
                    <a:xfrm>
                      <a:off x="0" y="0"/>
                      <a:ext cx="5943600" cy="2106295"/>
                    </a:xfrm>
                    <a:prstGeom prst="rect">
                      <a:avLst/>
                    </a:prstGeom>
                  </pic:spPr>
                </pic:pic>
              </a:graphicData>
            </a:graphic>
          </wp:inline>
        </w:drawing>
      </w:r>
    </w:p>
    <w:p w14:paraId="71E3857D" w14:textId="35029728" w:rsidR="00C21997" w:rsidRDefault="00F06E60" w:rsidP="00534771">
      <w:pPr>
        <w:pStyle w:val="Title2"/>
        <w:jc w:val="left"/>
        <w:rPr>
          <w:rFonts w:ascii="Calibri" w:eastAsia="Calibri" w:hAnsi="Calibri" w:cs="Calibri"/>
          <w:noProof/>
          <w:szCs w:val="22"/>
        </w:rPr>
      </w:pPr>
      <w:r w:rsidRPr="00F06E60">
        <w:rPr>
          <w:rFonts w:ascii="Calibri" w:eastAsia="Calibri" w:hAnsi="Calibri" w:cs="Calibri"/>
          <w:noProof/>
          <w:szCs w:val="22"/>
        </w:rPr>
        <w:drawing>
          <wp:inline distT="0" distB="0" distL="0" distR="0" wp14:anchorId="3F6DA92E" wp14:editId="03E7F7B9">
            <wp:extent cx="5943600" cy="3059430"/>
            <wp:effectExtent l="0" t="0" r="0" b="7620"/>
            <wp:docPr id="1024024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24058" name="Picture 1" descr="A screenshot of a computer&#10;&#10;Description automatically generated"/>
                    <pic:cNvPicPr/>
                  </pic:nvPicPr>
                  <pic:blipFill>
                    <a:blip r:embed="rId13"/>
                    <a:stretch>
                      <a:fillRect/>
                    </a:stretch>
                  </pic:blipFill>
                  <pic:spPr>
                    <a:xfrm>
                      <a:off x="0" y="0"/>
                      <a:ext cx="5943600" cy="3059430"/>
                    </a:xfrm>
                    <a:prstGeom prst="rect">
                      <a:avLst/>
                    </a:prstGeom>
                  </pic:spPr>
                </pic:pic>
              </a:graphicData>
            </a:graphic>
          </wp:inline>
        </w:drawing>
      </w:r>
    </w:p>
    <w:p w14:paraId="46F53C23" w14:textId="71C1FF9C" w:rsidR="00157E74" w:rsidRDefault="00F25726" w:rsidP="00534771">
      <w:pPr>
        <w:pStyle w:val="Title2"/>
        <w:jc w:val="left"/>
        <w:rPr>
          <w:rFonts w:ascii="Calibri" w:eastAsia="Calibri" w:hAnsi="Calibri" w:cs="Calibri"/>
          <w:noProof/>
          <w:szCs w:val="22"/>
        </w:rPr>
      </w:pPr>
      <w:r w:rsidRPr="00F25726">
        <w:rPr>
          <w:rFonts w:ascii="Calibri" w:eastAsia="Calibri" w:hAnsi="Calibri" w:cs="Calibri"/>
          <w:noProof/>
          <w:szCs w:val="22"/>
        </w:rPr>
        <w:lastRenderedPageBreak/>
        <w:drawing>
          <wp:inline distT="0" distB="0" distL="0" distR="0" wp14:anchorId="3A77ECCC" wp14:editId="22458F0A">
            <wp:extent cx="6035040" cy="2140990"/>
            <wp:effectExtent l="0" t="0" r="3810" b="0"/>
            <wp:docPr id="1467756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56201" name="Picture 1" descr="A screenshot of a computer&#10;&#10;Description automatically generated"/>
                    <pic:cNvPicPr/>
                  </pic:nvPicPr>
                  <pic:blipFill>
                    <a:blip r:embed="rId14"/>
                    <a:stretch>
                      <a:fillRect/>
                    </a:stretch>
                  </pic:blipFill>
                  <pic:spPr>
                    <a:xfrm>
                      <a:off x="0" y="0"/>
                      <a:ext cx="6079075" cy="2156612"/>
                    </a:xfrm>
                    <a:prstGeom prst="rect">
                      <a:avLst/>
                    </a:prstGeom>
                  </pic:spPr>
                </pic:pic>
              </a:graphicData>
            </a:graphic>
          </wp:inline>
        </w:drawing>
      </w:r>
    </w:p>
    <w:p w14:paraId="64994819" w14:textId="77777777" w:rsidR="00157E74" w:rsidRDefault="00157E74" w:rsidP="00534771">
      <w:pPr>
        <w:pStyle w:val="Title2"/>
        <w:jc w:val="left"/>
        <w:rPr>
          <w:rFonts w:ascii="Calibri" w:eastAsia="Calibri" w:hAnsi="Calibri" w:cs="Calibri"/>
          <w:noProof/>
          <w:szCs w:val="22"/>
        </w:rPr>
      </w:pPr>
    </w:p>
    <w:p w14:paraId="5C314172" w14:textId="1695B86F" w:rsidR="0033423C" w:rsidRPr="004A7C0D" w:rsidRDefault="008F08CD" w:rsidP="00534771">
      <w:pPr>
        <w:pStyle w:val="Title2"/>
        <w:jc w:val="left"/>
        <w:rPr>
          <w:rFonts w:ascii="Calibri" w:eastAsia="Calibri" w:hAnsi="Calibri" w:cs="Calibri"/>
          <w:b/>
          <w:bCs/>
          <w:noProof/>
          <w:szCs w:val="22"/>
        </w:rPr>
      </w:pPr>
      <w:r w:rsidRPr="004A7C0D">
        <w:rPr>
          <w:rFonts w:ascii="Calibri" w:eastAsia="Calibri" w:hAnsi="Calibri" w:cs="Calibri"/>
          <w:b/>
          <w:bCs/>
          <w:noProof/>
          <w:szCs w:val="22"/>
        </w:rPr>
        <w:t>Code:</w:t>
      </w:r>
    </w:p>
    <w:p w14:paraId="4E29CB1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 coding: utf-8 -*-</w:t>
      </w:r>
    </w:p>
    <w:p w14:paraId="2A2745FB" w14:textId="4EDA5282"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w:t>
      </w:r>
    </w:p>
    <w:p w14:paraId="3FB4663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Author: Brandon Trinkle</w:t>
      </w:r>
    </w:p>
    <w:p w14:paraId="06C2C5A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Class: IFT 360</w:t>
      </w:r>
    </w:p>
    <w:p w14:paraId="0BEA181D" w14:textId="42D283CF" w:rsidR="005E5524"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Professor Durgesh Sharma</w:t>
      </w:r>
    </w:p>
    <w:p w14:paraId="53B3366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w:t>
      </w:r>
    </w:p>
    <w:p w14:paraId="1D3BA654" w14:textId="77777777" w:rsidR="00313141" w:rsidRPr="00313141" w:rsidRDefault="00313141" w:rsidP="00313141">
      <w:pPr>
        <w:pStyle w:val="Title2"/>
        <w:jc w:val="left"/>
        <w:rPr>
          <w:rFonts w:ascii="Calibri" w:eastAsia="Calibri" w:hAnsi="Calibri" w:cs="Calibri"/>
          <w:noProof/>
          <w:szCs w:val="22"/>
        </w:rPr>
      </w:pPr>
    </w:p>
    <w:p w14:paraId="146896D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import pandas as pd</w:t>
      </w:r>
    </w:p>
    <w:p w14:paraId="0B709EE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import re</w:t>
      </w:r>
    </w:p>
    <w:p w14:paraId="7A8C34F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import numpy as np</w:t>
      </w:r>
    </w:p>
    <w:p w14:paraId="6FD7F08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from sklearn.preprocessing import StandardScaler</w:t>
      </w:r>
    </w:p>
    <w:p w14:paraId="4A32F89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from sklearn.model_selection import train_test_split</w:t>
      </w:r>
    </w:p>
    <w:p w14:paraId="2078278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from xgboost import XGBClassifier</w:t>
      </w:r>
    </w:p>
    <w:p w14:paraId="3C90477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from sklearn.metrics import accuracy_score, classification_report</w:t>
      </w:r>
    </w:p>
    <w:p w14:paraId="06139F7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import optuna</w:t>
      </w:r>
    </w:p>
    <w:p w14:paraId="39DA5BC6" w14:textId="77777777" w:rsidR="00313141" w:rsidRPr="00313141" w:rsidRDefault="00313141" w:rsidP="00313141">
      <w:pPr>
        <w:pStyle w:val="Title2"/>
        <w:jc w:val="left"/>
        <w:rPr>
          <w:rFonts w:ascii="Calibri" w:eastAsia="Calibri" w:hAnsi="Calibri" w:cs="Calibri"/>
          <w:noProof/>
          <w:szCs w:val="22"/>
        </w:rPr>
      </w:pPr>
    </w:p>
    <w:p w14:paraId="08FF7AD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Load the dataset</w:t>
      </w:r>
    </w:p>
    <w:p w14:paraId="4C1887F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file_path = 'C://Users//Btrin//OneDrive//Desktop//IFT 360//Final Project//pbp-2023.csv'</w:t>
      </w:r>
    </w:p>
    <w:p w14:paraId="6425AE6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data = pd.read_csv(file_path)</w:t>
      </w:r>
    </w:p>
    <w:p w14:paraId="149FA54B" w14:textId="77777777" w:rsidR="00313141" w:rsidRPr="00313141" w:rsidRDefault="00313141" w:rsidP="00313141">
      <w:pPr>
        <w:pStyle w:val="Title2"/>
        <w:jc w:val="left"/>
        <w:rPr>
          <w:rFonts w:ascii="Calibri" w:eastAsia="Calibri" w:hAnsi="Calibri" w:cs="Calibri"/>
          <w:noProof/>
          <w:szCs w:val="22"/>
        </w:rPr>
      </w:pPr>
    </w:p>
    <w:p w14:paraId="4B94F0D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Define team abbreviations map</w:t>
      </w:r>
    </w:p>
    <w:p w14:paraId="2BE8EDC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team_abbreviations = {</w:t>
      </w:r>
    </w:p>
    <w:p w14:paraId="21F5EA0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'ARI': 'Arizona Cardinals',</w:t>
      </w:r>
    </w:p>
    <w:p w14:paraId="7220752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'ATL': 'Atlanta Falcons',</w:t>
      </w:r>
    </w:p>
    <w:p w14:paraId="623BF64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'BAL': 'Baltimore Ravens',</w:t>
      </w:r>
    </w:p>
    <w:p w14:paraId="3163947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'BUF': 'Buffalo Bills',</w:t>
      </w:r>
    </w:p>
    <w:p w14:paraId="5442E26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'CAR': 'Carolina Panthers',</w:t>
      </w:r>
    </w:p>
    <w:p w14:paraId="24F3A4F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'CHI': 'Chicago Bears',</w:t>
      </w:r>
    </w:p>
    <w:p w14:paraId="320B752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'CIN': 'Cincinnati Bengals',</w:t>
      </w:r>
    </w:p>
    <w:p w14:paraId="7C999368"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'CLE': 'Cleveland Browns',</w:t>
      </w:r>
    </w:p>
    <w:p w14:paraId="2AB8F8D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'DAL': 'Dallas Cowboys',</w:t>
      </w:r>
    </w:p>
    <w:p w14:paraId="1530085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'DEN': 'Denver Broncos',</w:t>
      </w:r>
    </w:p>
    <w:p w14:paraId="6EBC7AB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'DET': 'Detroit Lions',</w:t>
      </w:r>
    </w:p>
    <w:p w14:paraId="4FBDD15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'GB': 'Green Bay Packers',</w:t>
      </w:r>
    </w:p>
    <w:p w14:paraId="4015F73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'HOU': 'Houston Texans',</w:t>
      </w:r>
    </w:p>
    <w:p w14:paraId="25B9BA5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'IND': 'Indianapolis Colts',</w:t>
      </w:r>
    </w:p>
    <w:p w14:paraId="612D9E4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'JAX': 'Jacksonville Jaguars',</w:t>
      </w:r>
    </w:p>
    <w:p w14:paraId="2E1CDB8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'KC': 'Kansas City Chiefs',</w:t>
      </w:r>
    </w:p>
    <w:p w14:paraId="241DF76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'LV': 'Las Vegas Raiders',</w:t>
      </w:r>
    </w:p>
    <w:p w14:paraId="2CA8D07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 xml:space="preserve">    'LAC': 'Los Angeles Chargers',</w:t>
      </w:r>
    </w:p>
    <w:p w14:paraId="6352E30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'LAR': 'Los Angeles Rams',</w:t>
      </w:r>
    </w:p>
    <w:p w14:paraId="7DDBCC3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'MIA': 'Miami Dolphins',</w:t>
      </w:r>
    </w:p>
    <w:p w14:paraId="743764C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'MIN': 'Minnesota Vikings',</w:t>
      </w:r>
    </w:p>
    <w:p w14:paraId="0C2202A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'NE': 'New England Patriots',</w:t>
      </w:r>
    </w:p>
    <w:p w14:paraId="0FCDA5B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'NO': 'New Orleans Saints',</w:t>
      </w:r>
    </w:p>
    <w:p w14:paraId="5F5AB1B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'NYG': 'New York Giants',</w:t>
      </w:r>
    </w:p>
    <w:p w14:paraId="3560DD0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'NYJ': 'New York Jets',</w:t>
      </w:r>
    </w:p>
    <w:p w14:paraId="600D033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'PHI': 'Philadelphia Eagles',</w:t>
      </w:r>
    </w:p>
    <w:p w14:paraId="6E40C6A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'PIT': 'Pittsburgh Steelers',</w:t>
      </w:r>
    </w:p>
    <w:p w14:paraId="461273B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'SF': 'San Francisco 49ers',</w:t>
      </w:r>
    </w:p>
    <w:p w14:paraId="4CEE65B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'SEA': 'Seattle Seahawks',</w:t>
      </w:r>
    </w:p>
    <w:p w14:paraId="70C1BBD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'TB': 'Tampa Bay Buccaneers',</w:t>
      </w:r>
    </w:p>
    <w:p w14:paraId="5350A33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'TEN': 'Tennessee Titans',</w:t>
      </w:r>
    </w:p>
    <w:p w14:paraId="57933D8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'WAS': 'Washington Commanders'</w:t>
      </w:r>
    </w:p>
    <w:p w14:paraId="46ACC3E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w:t>
      </w:r>
    </w:p>
    <w:p w14:paraId="6CE55168" w14:textId="77777777" w:rsidR="00313141" w:rsidRPr="00313141" w:rsidRDefault="00313141" w:rsidP="00313141">
      <w:pPr>
        <w:pStyle w:val="Title2"/>
        <w:jc w:val="left"/>
        <w:rPr>
          <w:rFonts w:ascii="Calibri" w:eastAsia="Calibri" w:hAnsi="Calibri" w:cs="Calibri"/>
          <w:noProof/>
          <w:szCs w:val="22"/>
        </w:rPr>
      </w:pPr>
    </w:p>
    <w:p w14:paraId="3470FBB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Extract new features from the 'Description' column</w:t>
      </w:r>
    </w:p>
    <w:p w14:paraId="6D757BE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def extract_play_features(description):</w:t>
      </w:r>
    </w:p>
    <w:p w14:paraId="4F1F911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is_pass_completed = 0</w:t>
      </w:r>
    </w:p>
    <w:p w14:paraId="090D9AC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rush_direction = None</w:t>
      </w:r>
    </w:p>
    <w:p w14:paraId="69F7E7C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yards_gained = 0</w:t>
      </w:r>
    </w:p>
    <w:p w14:paraId="6683F0E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passer = None</w:t>
      </w:r>
    </w:p>
    <w:p w14:paraId="6EBD6A1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receiver = None</w:t>
      </w:r>
    </w:p>
    <w:p w14:paraId="739BD99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 xml:space="preserve">    rusher = None</w:t>
      </w:r>
    </w:p>
    <w:p w14:paraId="3CF7124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is_intercepted = 0</w:t>
      </w:r>
    </w:p>
    <w:p w14:paraId="6D841B7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is_fumble = 0</w:t>
      </w:r>
    </w:p>
    <w:p w14:paraId="001E3B2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kicker = None</w:t>
      </w:r>
    </w:p>
    <w:p w14:paraId="22D05DDA" w14:textId="77777777" w:rsidR="00313141" w:rsidRPr="00313141" w:rsidRDefault="00313141" w:rsidP="00313141">
      <w:pPr>
        <w:pStyle w:val="Title2"/>
        <w:jc w:val="left"/>
        <w:rPr>
          <w:rFonts w:ascii="Calibri" w:eastAsia="Calibri" w:hAnsi="Calibri" w:cs="Calibri"/>
          <w:noProof/>
          <w:szCs w:val="22"/>
        </w:rPr>
      </w:pPr>
    </w:p>
    <w:p w14:paraId="2EAD326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Check if the pass was completed and extract passer and receiver</w:t>
      </w:r>
    </w:p>
    <w:p w14:paraId="4572DF0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pass_match = re.search(r"(\d{1,2}-[A-Z]\.[A-Za-z]+) PASS .*? TO (\d{1,2}-[A-Z]\.[A-Za-z]+)", description)</w:t>
      </w:r>
    </w:p>
    <w:p w14:paraId="62E3BC7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pass_match:</w:t>
      </w:r>
    </w:p>
    <w:p w14:paraId="55C199F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passer = pass_match.group(1)</w:t>
      </w:r>
    </w:p>
    <w:p w14:paraId="7F3C5AD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receiver = pass_match.group(2)</w:t>
      </w:r>
    </w:p>
    <w:p w14:paraId="4974E5B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"COMPLETE" in description:</w:t>
      </w:r>
    </w:p>
    <w:p w14:paraId="249D2C3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is_pass_completed = 1</w:t>
      </w:r>
    </w:p>
    <w:p w14:paraId="3CB7180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"INTERCEPTED" in description:</w:t>
      </w:r>
    </w:p>
    <w:p w14:paraId="57224FD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is_intercepted = 1</w:t>
      </w:r>
    </w:p>
    <w:p w14:paraId="5A5CB507" w14:textId="77777777" w:rsidR="00313141" w:rsidRPr="00313141" w:rsidRDefault="00313141" w:rsidP="00313141">
      <w:pPr>
        <w:pStyle w:val="Title2"/>
        <w:jc w:val="left"/>
        <w:rPr>
          <w:rFonts w:ascii="Calibri" w:eastAsia="Calibri" w:hAnsi="Calibri" w:cs="Calibri"/>
          <w:noProof/>
          <w:szCs w:val="22"/>
        </w:rPr>
      </w:pPr>
    </w:p>
    <w:p w14:paraId="3199BEE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Extract rusher if it's a rush play</w:t>
      </w:r>
    </w:p>
    <w:p w14:paraId="723DC3A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rush_match = re.search(r"(\d{1,2}-[A-Z]\.[A-Za-z]+) .*?(UP THE MIDDLE|LEFT|RIGHT)", description)</w:t>
      </w:r>
    </w:p>
    <w:p w14:paraId="4688347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rush_match:</w:t>
      </w:r>
    </w:p>
    <w:p w14:paraId="7252704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rusher = rush_match.group(1)</w:t>
      </w:r>
    </w:p>
    <w:p w14:paraId="5FA96D7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rush_direction = rush_match.group(2)</w:t>
      </w:r>
    </w:p>
    <w:p w14:paraId="01D85D66" w14:textId="77777777" w:rsidR="00313141" w:rsidRPr="00313141" w:rsidRDefault="00313141" w:rsidP="00313141">
      <w:pPr>
        <w:pStyle w:val="Title2"/>
        <w:jc w:val="left"/>
        <w:rPr>
          <w:rFonts w:ascii="Calibri" w:eastAsia="Calibri" w:hAnsi="Calibri" w:cs="Calibri"/>
          <w:noProof/>
          <w:szCs w:val="22"/>
        </w:rPr>
      </w:pPr>
    </w:p>
    <w:p w14:paraId="6483C14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Extract yards gained</w:t>
      </w:r>
    </w:p>
    <w:p w14:paraId="2D99EB7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yards_match = re.search(r"(\d+)\s+YARD", description)</w:t>
      </w:r>
    </w:p>
    <w:p w14:paraId="04EA8FE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yards_match:</w:t>
      </w:r>
    </w:p>
    <w:p w14:paraId="359EF3F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 xml:space="preserve">        yards_gained = int(yards_match.group(1))</w:t>
      </w:r>
    </w:p>
    <w:p w14:paraId="2E035322" w14:textId="77777777" w:rsidR="00313141" w:rsidRPr="00313141" w:rsidRDefault="00313141" w:rsidP="00313141">
      <w:pPr>
        <w:pStyle w:val="Title2"/>
        <w:jc w:val="left"/>
        <w:rPr>
          <w:rFonts w:ascii="Calibri" w:eastAsia="Calibri" w:hAnsi="Calibri" w:cs="Calibri"/>
          <w:noProof/>
          <w:szCs w:val="22"/>
        </w:rPr>
      </w:pPr>
    </w:p>
    <w:p w14:paraId="5098FC7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Extract kicker if it's a field goal</w:t>
      </w:r>
    </w:p>
    <w:p w14:paraId="181B500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kicker_match = re.search(r"(\d{1,2}-[A-Z]\.[A-Za-z]+) .*?FIELD GOAL", description)</w:t>
      </w:r>
    </w:p>
    <w:p w14:paraId="6AD91538"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kicker_match:</w:t>
      </w:r>
    </w:p>
    <w:p w14:paraId="251003E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kicker = kicker_match.group(1)</w:t>
      </w:r>
    </w:p>
    <w:p w14:paraId="7272607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w:t>
      </w:r>
    </w:p>
    <w:p w14:paraId="28EB0A1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Extract fumble information</w:t>
      </w:r>
    </w:p>
    <w:p w14:paraId="5BEE3CC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"FUMBLE" in description:</w:t>
      </w:r>
    </w:p>
    <w:p w14:paraId="5D9DF81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is_fumble = 1</w:t>
      </w:r>
    </w:p>
    <w:p w14:paraId="1042FF0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w:t>
      </w:r>
    </w:p>
    <w:p w14:paraId="753F126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return is_pass_completed, rush_direction, yards_gained, passer, receiver, rusher, is_intercepted, is_fumble, kicker</w:t>
      </w:r>
    </w:p>
    <w:p w14:paraId="0FB2B9BD" w14:textId="77777777" w:rsidR="00313141" w:rsidRPr="00313141" w:rsidRDefault="00313141" w:rsidP="00313141">
      <w:pPr>
        <w:pStyle w:val="Title2"/>
        <w:jc w:val="left"/>
        <w:rPr>
          <w:rFonts w:ascii="Calibri" w:eastAsia="Calibri" w:hAnsi="Calibri" w:cs="Calibri"/>
          <w:noProof/>
          <w:szCs w:val="22"/>
        </w:rPr>
      </w:pPr>
    </w:p>
    <w:p w14:paraId="568C4EE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Apply the function</w:t>
      </w:r>
    </w:p>
    <w:p w14:paraId="5FBC5D3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data[['IsPassCompleted', 'RushDirection', 'YardsGained', 'Passer', 'Receiver', 'Rusher', 'IsIntercepted', 'IsFumble', 'Kicker']] = data['Description'].apply(lambda x: pd.Series(extract_play_features(str(x))))</w:t>
      </w:r>
    </w:p>
    <w:p w14:paraId="5852057D" w14:textId="77777777" w:rsidR="00313141" w:rsidRPr="00313141" w:rsidRDefault="00313141" w:rsidP="00313141">
      <w:pPr>
        <w:pStyle w:val="Title2"/>
        <w:jc w:val="left"/>
        <w:rPr>
          <w:rFonts w:ascii="Calibri" w:eastAsia="Calibri" w:hAnsi="Calibri" w:cs="Calibri"/>
          <w:noProof/>
          <w:szCs w:val="22"/>
        </w:rPr>
      </w:pPr>
    </w:p>
    <w:p w14:paraId="5DA970D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Score differential feature</w:t>
      </w:r>
    </w:p>
    <w:p w14:paraId="4859C4B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if 'ScoreDifferential' not in data.columns:</w:t>
      </w:r>
    </w:p>
    <w:p w14:paraId="36DB67B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data['ScoreDifferential'] = data.get('OffenseScore', 0) - data.get('DefenseScore', 0)  # Placeholder feature, calculate difference if scores available  # Placeholder feature</w:t>
      </w:r>
    </w:p>
    <w:p w14:paraId="1A26677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Field position feature representing the distance to the end zone</w:t>
      </w:r>
    </w:p>
    <w:p w14:paraId="4E5B27F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if 'FieldPosition' not in data.columns:</w:t>
      </w:r>
    </w:p>
    <w:p w14:paraId="1A19781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 xml:space="preserve">    if 'YardLine' in data.columns:</w:t>
      </w:r>
    </w:p>
    <w:p w14:paraId="5E1FDA4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data['FieldPosition'] = data['YardLine']</w:t>
      </w:r>
    </w:p>
    <w:p w14:paraId="07058ED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else:</w:t>
      </w:r>
    </w:p>
    <w:p w14:paraId="7B44A42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data['FieldPosition'] = 50  # Default value for field position if not available  </w:t>
      </w:r>
    </w:p>
    <w:p w14:paraId="135AE0F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w:t>
      </w:r>
    </w:p>
    <w:p w14:paraId="20750108"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Remaining time as a feature calculated from minute and second columns</w:t>
      </w:r>
    </w:p>
    <w:p w14:paraId="43B5443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if 'RemainingTime' not in data.columns:</w:t>
      </w:r>
    </w:p>
    <w:p w14:paraId="1C0676D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'Minute' in data.columns and 'Second' in data.columns:</w:t>
      </w:r>
    </w:p>
    <w:p w14:paraId="3F0A5B9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data['RemainingTime'] = data['Minute'] * 60 + data['Second']  # Calculate remaining time in seconds</w:t>
      </w:r>
    </w:p>
    <w:p w14:paraId="0B698EC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else:</w:t>
      </w:r>
    </w:p>
    <w:p w14:paraId="6B9600C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data['RemainingTime'] = 0  # Default value for remaining time if not available  # Calculate remaining time in seconds</w:t>
      </w:r>
    </w:p>
    <w:p w14:paraId="74A82EB3" w14:textId="77777777" w:rsidR="00313141" w:rsidRPr="00313141" w:rsidRDefault="00313141" w:rsidP="00313141">
      <w:pPr>
        <w:pStyle w:val="Title2"/>
        <w:jc w:val="left"/>
        <w:rPr>
          <w:rFonts w:ascii="Calibri" w:eastAsia="Calibri" w:hAnsi="Calibri" w:cs="Calibri"/>
          <w:noProof/>
          <w:szCs w:val="22"/>
        </w:rPr>
      </w:pPr>
    </w:p>
    <w:p w14:paraId="73147E9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Prepare features and target variable</w:t>
      </w:r>
    </w:p>
    <w:p w14:paraId="7449408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rush_direction_dummies = pd.get_dummies(data['RushDirection'], prefix='RushDirection')</w:t>
      </w:r>
    </w:p>
    <w:p w14:paraId="393DFEA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passer_dummies = pd.get_dummies(data['Passer'], prefix='Passer')</w:t>
      </w:r>
    </w:p>
    <w:p w14:paraId="1A5FCEC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receiver_dummies = pd.get_dummies(data['Receiver'], prefix='Receiver')</w:t>
      </w:r>
    </w:p>
    <w:p w14:paraId="688D386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rusher_dummies = pd.get_dummies(data['Rusher'], prefix='Rusher')</w:t>
      </w:r>
    </w:p>
    <w:p w14:paraId="0CBAC96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kicker_dummies = pd.get_dummies(data['Kicker'], prefix='Kicker')</w:t>
      </w:r>
    </w:p>
    <w:p w14:paraId="74CC338D" w14:textId="77777777" w:rsidR="00313141" w:rsidRPr="00313141" w:rsidRDefault="00313141" w:rsidP="00313141">
      <w:pPr>
        <w:pStyle w:val="Title2"/>
        <w:jc w:val="left"/>
        <w:rPr>
          <w:rFonts w:ascii="Calibri" w:eastAsia="Calibri" w:hAnsi="Calibri" w:cs="Calibri"/>
          <w:noProof/>
          <w:szCs w:val="22"/>
        </w:rPr>
      </w:pPr>
    </w:p>
    <w:p w14:paraId="58E29398"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Add score differential</w:t>
      </w:r>
    </w:p>
    <w:p w14:paraId="0745134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data = pd.concat([data, rush_direction_dummies, passer_dummies, receiver_dummies, rusher_dummies, kicker_dummies], axis=1)</w:t>
      </w:r>
    </w:p>
    <w:p w14:paraId="000225BA" w14:textId="77777777" w:rsidR="00313141" w:rsidRPr="00313141" w:rsidRDefault="00313141" w:rsidP="00313141">
      <w:pPr>
        <w:pStyle w:val="Title2"/>
        <w:jc w:val="left"/>
        <w:rPr>
          <w:rFonts w:ascii="Calibri" w:eastAsia="Calibri" w:hAnsi="Calibri" w:cs="Calibri"/>
          <w:noProof/>
          <w:szCs w:val="22"/>
        </w:rPr>
      </w:pPr>
    </w:p>
    <w:p w14:paraId="6D6DFF4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 Drop unnecessary columns for model training</w:t>
      </w:r>
    </w:p>
    <w:p w14:paraId="2FE61A5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X = data.drop(columns=['Description', 'RushDirection', 'PlayType', 'GameId', 'GameDate', 'Passer', 'Receiver', 'Rusher', 'Kicker', 'Minute', 'Second'])</w:t>
      </w:r>
    </w:p>
    <w:p w14:paraId="298C2B3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y = data['PlayType'].apply(lambda x: 0 if x == 'RUSH' else (1 if x == 'PASS' else (2 if x == 'PUNT' else 3)))</w:t>
      </w:r>
    </w:p>
    <w:p w14:paraId="01634ACF" w14:textId="77777777" w:rsidR="00313141" w:rsidRPr="00313141" w:rsidRDefault="00313141" w:rsidP="00313141">
      <w:pPr>
        <w:pStyle w:val="Title2"/>
        <w:jc w:val="left"/>
        <w:rPr>
          <w:rFonts w:ascii="Calibri" w:eastAsia="Calibri" w:hAnsi="Calibri" w:cs="Calibri"/>
          <w:noProof/>
          <w:szCs w:val="22"/>
        </w:rPr>
      </w:pPr>
    </w:p>
    <w:p w14:paraId="5939888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Convert boolean columns to integers and handle non-numeric values</w:t>
      </w:r>
    </w:p>
    <w:p w14:paraId="0F380FD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X = X.apply(pd.to_numeric, errors='coerce').fillna(0)</w:t>
      </w:r>
    </w:p>
    <w:p w14:paraId="74C3A9A0" w14:textId="77777777" w:rsidR="00313141" w:rsidRPr="00313141" w:rsidRDefault="00313141" w:rsidP="00313141">
      <w:pPr>
        <w:pStyle w:val="Title2"/>
        <w:jc w:val="left"/>
        <w:rPr>
          <w:rFonts w:ascii="Calibri" w:eastAsia="Calibri" w:hAnsi="Calibri" w:cs="Calibri"/>
          <w:noProof/>
          <w:szCs w:val="22"/>
        </w:rPr>
      </w:pPr>
    </w:p>
    <w:p w14:paraId="114F642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Ensure target variable has no NaN values</w:t>
      </w:r>
    </w:p>
    <w:p w14:paraId="2DC0E2F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y = y.fillna(0).astype(int)</w:t>
      </w:r>
    </w:p>
    <w:p w14:paraId="5BD0C2B3" w14:textId="77777777" w:rsidR="00313141" w:rsidRPr="00313141" w:rsidRDefault="00313141" w:rsidP="00313141">
      <w:pPr>
        <w:pStyle w:val="Title2"/>
        <w:jc w:val="left"/>
        <w:rPr>
          <w:rFonts w:ascii="Calibri" w:eastAsia="Calibri" w:hAnsi="Calibri" w:cs="Calibri"/>
          <w:noProof/>
          <w:szCs w:val="22"/>
        </w:rPr>
      </w:pPr>
    </w:p>
    <w:p w14:paraId="72CA2F1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Split the data into training and testing sets</w:t>
      </w:r>
    </w:p>
    <w:p w14:paraId="517E1618"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X_train, X_test, y_train, y_test = train_test_split(X, y, test_size=0.2, random_state=42)</w:t>
      </w:r>
    </w:p>
    <w:p w14:paraId="6D227726" w14:textId="77777777" w:rsidR="00313141" w:rsidRPr="00313141" w:rsidRDefault="00313141" w:rsidP="00313141">
      <w:pPr>
        <w:pStyle w:val="Title2"/>
        <w:jc w:val="left"/>
        <w:rPr>
          <w:rFonts w:ascii="Calibri" w:eastAsia="Calibri" w:hAnsi="Calibri" w:cs="Calibri"/>
          <w:noProof/>
          <w:szCs w:val="22"/>
        </w:rPr>
      </w:pPr>
    </w:p>
    <w:p w14:paraId="5E41E43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Standardize the numerical features</w:t>
      </w:r>
    </w:p>
    <w:p w14:paraId="20DDE6A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scaler = StandardScaler()</w:t>
      </w:r>
    </w:p>
    <w:p w14:paraId="7BE777F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X_train[['Down', 'ToGo', 'YardsGained', 'ScoreDifferential', 'FieldPosition', 'RemainingTime']] = scaler.fit_transform(X_train[['Down', 'ToGo', 'YardsGained', 'ScoreDifferential', 'FieldPosition', 'RemainingTime']])</w:t>
      </w:r>
    </w:p>
    <w:p w14:paraId="79F298B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X_test[['Down', 'ToGo', 'YardsGained', 'ScoreDifferential', 'FieldPosition', 'RemainingTime']] = scaler.transform(X_test[['Down', 'ToGo', 'YardsGained', 'ScoreDifferential', 'FieldPosition', 'RemainingTime']])</w:t>
      </w:r>
    </w:p>
    <w:p w14:paraId="6AD8CDA3" w14:textId="77777777" w:rsidR="00313141" w:rsidRPr="00313141" w:rsidRDefault="00313141" w:rsidP="00313141">
      <w:pPr>
        <w:pStyle w:val="Title2"/>
        <w:jc w:val="left"/>
        <w:rPr>
          <w:rFonts w:ascii="Calibri" w:eastAsia="Calibri" w:hAnsi="Calibri" w:cs="Calibri"/>
          <w:noProof/>
          <w:szCs w:val="22"/>
        </w:rPr>
      </w:pPr>
    </w:p>
    <w:p w14:paraId="1A55D27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Hyperparameter Tuning for XGBoost Model</w:t>
      </w:r>
    </w:p>
    <w:p w14:paraId="6978CB0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def objective(trial):</w:t>
      </w:r>
    </w:p>
    <w:p w14:paraId="5A114ED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param = {</w:t>
      </w:r>
    </w:p>
    <w:p w14:paraId="650A67A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'objective': 'multi:softmax',</w:t>
      </w:r>
    </w:p>
    <w:p w14:paraId="5B37011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'num_class': 5,</w:t>
      </w:r>
    </w:p>
    <w:p w14:paraId="68322C5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'n_estimators': trial.suggest_int('n_estimators', 100, 1500),</w:t>
      </w:r>
    </w:p>
    <w:p w14:paraId="67DB128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'max_depth': trial.suggest_int('max_depth', 5, 30),</w:t>
      </w:r>
    </w:p>
    <w:p w14:paraId="5A622BC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'learning_rate': trial.suggest_float('learning_rate', 0.01, 0.1, log=True),</w:t>
      </w:r>
    </w:p>
    <w:p w14:paraId="0336DC6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'subsample': trial.suggest_float('subsample', 0.5, 1.0),</w:t>
      </w:r>
    </w:p>
    <w:p w14:paraId="6AB2CE4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'colsample_bytree': trial.suggest_float('colsample_bytree', 0.5, 1.0)</w:t>
      </w:r>
    </w:p>
    <w:p w14:paraId="689FAE9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w:t>
      </w:r>
    </w:p>
    <w:p w14:paraId="50F8D36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model = XGBClassifier(**param)</w:t>
      </w:r>
    </w:p>
    <w:p w14:paraId="74D40C3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model.fit(X_train, y_train)</w:t>
      </w:r>
    </w:p>
    <w:p w14:paraId="05E63B8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y_pred = model.predict(X_test)</w:t>
      </w:r>
    </w:p>
    <w:p w14:paraId="6C85984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return accuracy_score(y_test, y_pred)</w:t>
      </w:r>
    </w:p>
    <w:p w14:paraId="5C30DD5F" w14:textId="77777777" w:rsidR="00313141" w:rsidRPr="00313141" w:rsidRDefault="00313141" w:rsidP="00313141">
      <w:pPr>
        <w:pStyle w:val="Title2"/>
        <w:jc w:val="left"/>
        <w:rPr>
          <w:rFonts w:ascii="Calibri" w:eastAsia="Calibri" w:hAnsi="Calibri" w:cs="Calibri"/>
          <w:noProof/>
          <w:szCs w:val="22"/>
        </w:rPr>
      </w:pPr>
    </w:p>
    <w:p w14:paraId="59A97B3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study = optuna.create_study(direction='maximize')</w:t>
      </w:r>
    </w:p>
    <w:p w14:paraId="55E9214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study.optimize(objective, n_trials=1)</w:t>
      </w:r>
    </w:p>
    <w:p w14:paraId="6BADBBDD" w14:textId="77777777" w:rsidR="00313141" w:rsidRPr="00313141" w:rsidRDefault="00313141" w:rsidP="00313141">
      <w:pPr>
        <w:pStyle w:val="Title2"/>
        <w:jc w:val="left"/>
        <w:rPr>
          <w:rFonts w:ascii="Calibri" w:eastAsia="Calibri" w:hAnsi="Calibri" w:cs="Calibri"/>
          <w:noProof/>
          <w:szCs w:val="22"/>
        </w:rPr>
      </w:pPr>
    </w:p>
    <w:p w14:paraId="030CF3C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best_params = study.best_params</w:t>
      </w:r>
    </w:p>
    <w:p w14:paraId="22F1527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best_model = XGBClassifier(**best_params)</w:t>
      </w:r>
    </w:p>
    <w:p w14:paraId="1EF48C8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best_model.fit(X_train, y_train)</w:t>
      </w:r>
    </w:p>
    <w:p w14:paraId="26BFC87F" w14:textId="77777777" w:rsidR="00313141" w:rsidRPr="00313141" w:rsidRDefault="00313141" w:rsidP="00313141">
      <w:pPr>
        <w:pStyle w:val="Title2"/>
        <w:jc w:val="left"/>
        <w:rPr>
          <w:rFonts w:ascii="Calibri" w:eastAsia="Calibri" w:hAnsi="Calibri" w:cs="Calibri"/>
          <w:noProof/>
          <w:szCs w:val="22"/>
        </w:rPr>
      </w:pPr>
    </w:p>
    <w:p w14:paraId="267B857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Test the model's accuracy with the best parameters</w:t>
      </w:r>
    </w:p>
    <w:p w14:paraId="6BBC954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y_pred = best_model.predict(X_test)</w:t>
      </w:r>
    </w:p>
    <w:p w14:paraId="3CB6A2B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accuracy = accuracy_score(y_test, y_pred)</w:t>
      </w:r>
    </w:p>
    <w:p w14:paraId="458D716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print(f"Model Accuracy: {accuracy * 100:.2f}%")</w:t>
      </w:r>
    </w:p>
    <w:p w14:paraId="5E43EF87" w14:textId="77777777" w:rsidR="00313141" w:rsidRPr="00313141" w:rsidRDefault="00313141" w:rsidP="00313141">
      <w:pPr>
        <w:pStyle w:val="Title2"/>
        <w:jc w:val="left"/>
        <w:rPr>
          <w:rFonts w:ascii="Calibri" w:eastAsia="Calibri" w:hAnsi="Calibri" w:cs="Calibri"/>
          <w:noProof/>
          <w:szCs w:val="22"/>
        </w:rPr>
      </w:pPr>
    </w:p>
    <w:p w14:paraId="6F4904F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Display classification report</w:t>
      </w:r>
    </w:p>
    <w:p w14:paraId="5F4FE898"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classification_rep = classification_report(y_test, y_pred)</w:t>
      </w:r>
    </w:p>
    <w:p w14:paraId="179AF50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print(classification_rep)</w:t>
      </w:r>
    </w:p>
    <w:p w14:paraId="2EB7A16E" w14:textId="77777777" w:rsidR="00313141" w:rsidRPr="00313141" w:rsidRDefault="00313141" w:rsidP="00313141">
      <w:pPr>
        <w:pStyle w:val="Title2"/>
        <w:jc w:val="left"/>
        <w:rPr>
          <w:rFonts w:ascii="Calibri" w:eastAsia="Calibri" w:hAnsi="Calibri" w:cs="Calibri"/>
          <w:noProof/>
          <w:szCs w:val="22"/>
        </w:rPr>
      </w:pPr>
    </w:p>
    <w:p w14:paraId="55B8CB28"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Function to make predictions based on user input</w:t>
      </w:r>
    </w:p>
    <w:p w14:paraId="2D56A15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def predict_play_scenario():</w:t>
      </w:r>
    </w:p>
    <w:p w14:paraId="6F7837F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while True:</w:t>
      </w:r>
    </w:p>
    <w:p w14:paraId="72088CE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offense_team = input("Enter the offensive team (e.g., BUF, KC, SF, etc.): ").upper()</w:t>
      </w:r>
    </w:p>
    <w:p w14:paraId="4D13139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offense_team in team_abbreviations:</w:t>
      </w:r>
    </w:p>
    <w:p w14:paraId="6FE2C02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break</w:t>
      </w:r>
    </w:p>
    <w:p w14:paraId="68F2522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else:</w:t>
      </w:r>
    </w:p>
    <w:p w14:paraId="3346DF8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print("Invalid team abbreviation. Please try again.")</w:t>
      </w:r>
    </w:p>
    <w:p w14:paraId="40F97EA7" w14:textId="77777777" w:rsidR="00313141" w:rsidRPr="00313141" w:rsidRDefault="00313141" w:rsidP="00313141">
      <w:pPr>
        <w:pStyle w:val="Title2"/>
        <w:jc w:val="left"/>
        <w:rPr>
          <w:rFonts w:ascii="Calibri" w:eastAsia="Calibri" w:hAnsi="Calibri" w:cs="Calibri"/>
          <w:noProof/>
          <w:szCs w:val="22"/>
        </w:rPr>
      </w:pPr>
    </w:p>
    <w:p w14:paraId="3E7CB33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while True:</w:t>
      </w:r>
    </w:p>
    <w:p w14:paraId="50F544E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defense_team = input("Enter the defensive team (e.g., BUF, KC, SF, etc.): ").upper()</w:t>
      </w:r>
    </w:p>
    <w:p w14:paraId="6C61945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defense_team in team_abbreviations:</w:t>
      </w:r>
    </w:p>
    <w:p w14:paraId="76854E9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break</w:t>
      </w:r>
    </w:p>
    <w:p w14:paraId="732591B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else:</w:t>
      </w:r>
    </w:p>
    <w:p w14:paraId="0353C14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print("Invalid team abbreviation. Please try again.")</w:t>
      </w:r>
    </w:p>
    <w:p w14:paraId="3F2A38ED" w14:textId="77777777" w:rsidR="00313141" w:rsidRPr="00313141" w:rsidRDefault="00313141" w:rsidP="00313141">
      <w:pPr>
        <w:pStyle w:val="Title2"/>
        <w:jc w:val="left"/>
        <w:rPr>
          <w:rFonts w:ascii="Calibri" w:eastAsia="Calibri" w:hAnsi="Calibri" w:cs="Calibri"/>
          <w:noProof/>
          <w:szCs w:val="22"/>
        </w:rPr>
      </w:pPr>
    </w:p>
    <w:p w14:paraId="51D6B32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quarter = int(input("Enter the quarter (1-4): "))</w:t>
      </w:r>
    </w:p>
    <w:p w14:paraId="34A445A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 xml:space="preserve">    minute = int(input("Enter the minute left in the quarter (0-15): "))</w:t>
      </w:r>
    </w:p>
    <w:p w14:paraId="1D10C0A8"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second = int(input("Enter the seconds left in the minute (0-59): "))</w:t>
      </w:r>
    </w:p>
    <w:p w14:paraId="26BBAE3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down = int(input("Enter the current down (1-4): "))</w:t>
      </w:r>
    </w:p>
    <w:p w14:paraId="0917753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to_go = int(input("Enter yards to go for a first down: "))</w:t>
      </w:r>
    </w:p>
    <w:p w14:paraId="63F93EE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yard_line = int(input("Enter the distance to the opposing team's end zone (in yards): "))</w:t>
      </w:r>
    </w:p>
    <w:p w14:paraId="6BF0433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score_differential = int(input("Enter the score differential (positive if leading, negative if trailing): "))</w:t>
      </w:r>
    </w:p>
    <w:p w14:paraId="7B509B5B" w14:textId="77777777" w:rsidR="00313141" w:rsidRPr="00313141" w:rsidRDefault="00313141" w:rsidP="00313141">
      <w:pPr>
        <w:pStyle w:val="Title2"/>
        <w:jc w:val="left"/>
        <w:rPr>
          <w:rFonts w:ascii="Calibri" w:eastAsia="Calibri" w:hAnsi="Calibri" w:cs="Calibri"/>
          <w:noProof/>
          <w:szCs w:val="22"/>
        </w:rPr>
      </w:pPr>
    </w:p>
    <w:p w14:paraId="5E64D96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Create a DataFrame for the input data</w:t>
      </w:r>
    </w:p>
    <w:p w14:paraId="5DF4710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user_data = {</w:t>
      </w:r>
    </w:p>
    <w:p w14:paraId="05A0C6A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'Down': [down],</w:t>
      </w:r>
    </w:p>
    <w:p w14:paraId="03F1B57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'ToGo': [to_go],</w:t>
      </w:r>
    </w:p>
    <w:p w14:paraId="6ACC0E1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'YardsGained': [0],  # Start with 0 expected yards gained</w:t>
      </w:r>
    </w:p>
    <w:p w14:paraId="3145837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'ScoreDifferential': [score_differential],</w:t>
      </w:r>
    </w:p>
    <w:p w14:paraId="52D1307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'FieldPosition': [yard_line],</w:t>
      </w:r>
    </w:p>
    <w:p w14:paraId="3E3E1775"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'RemainingTime': [minute * 60 + second],</w:t>
      </w:r>
    </w:p>
    <w:p w14:paraId="6F16BA7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'RushDirection_LEFT': [0],</w:t>
      </w:r>
    </w:p>
    <w:p w14:paraId="55FD6F8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'RushDirection_RIGHT': [0],</w:t>
      </w:r>
    </w:p>
    <w:p w14:paraId="76AD771F"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'RushDirection_UP THE MIDDLE': [0]</w:t>
      </w:r>
    </w:p>
    <w:p w14:paraId="77BFC69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w:t>
      </w:r>
    </w:p>
    <w:p w14:paraId="133353AC" w14:textId="77777777" w:rsidR="00313141" w:rsidRPr="00313141" w:rsidRDefault="00313141" w:rsidP="00313141">
      <w:pPr>
        <w:pStyle w:val="Title2"/>
        <w:jc w:val="left"/>
        <w:rPr>
          <w:rFonts w:ascii="Calibri" w:eastAsia="Calibri" w:hAnsi="Calibri" w:cs="Calibri"/>
          <w:noProof/>
          <w:szCs w:val="22"/>
        </w:rPr>
      </w:pPr>
    </w:p>
    <w:p w14:paraId="331DB0D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Add passer, receiver, rusher, kicker, and defense team columns dynamically</w:t>
      </w:r>
    </w:p>
    <w:p w14:paraId="151633A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for col in X.columns:</w:t>
      </w:r>
    </w:p>
    <w:p w14:paraId="0FC73CD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col.startswith('Passer_') or col.startswith('Receiver_') or col.startswith('Rusher_') or col.startswith('Kicker_') or col.startswith('DefenseTeam_'):</w:t>
      </w:r>
    </w:p>
    <w:p w14:paraId="6975FB6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 xml:space="preserve">            user_data[col] = [1 if col == f'Passer_{offense_team}' or col == f'Receiver_{offense_team}' or col == f'Rusher_{offense_team}' or col == f'Kicker_{offense_team}' or col == f'DefenseTeam_{defense_team}' else 0]</w:t>
      </w:r>
    </w:p>
    <w:p w14:paraId="6E3A0BC2" w14:textId="77777777" w:rsidR="00313141" w:rsidRPr="00313141" w:rsidRDefault="00313141" w:rsidP="00313141">
      <w:pPr>
        <w:pStyle w:val="Title2"/>
        <w:jc w:val="left"/>
        <w:rPr>
          <w:rFonts w:ascii="Calibri" w:eastAsia="Calibri" w:hAnsi="Calibri" w:cs="Calibri"/>
          <w:noProof/>
          <w:szCs w:val="22"/>
        </w:rPr>
      </w:pPr>
    </w:p>
    <w:p w14:paraId="43E208E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user_df = pd.DataFrame(user_data)</w:t>
      </w:r>
    </w:p>
    <w:p w14:paraId="517CC12A" w14:textId="77777777" w:rsidR="00313141" w:rsidRPr="00313141" w:rsidRDefault="00313141" w:rsidP="00313141">
      <w:pPr>
        <w:pStyle w:val="Title2"/>
        <w:jc w:val="left"/>
        <w:rPr>
          <w:rFonts w:ascii="Calibri" w:eastAsia="Calibri" w:hAnsi="Calibri" w:cs="Calibri"/>
          <w:noProof/>
          <w:szCs w:val="22"/>
        </w:rPr>
      </w:pPr>
    </w:p>
    <w:p w14:paraId="3A0B3F0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for col in X.columns:</w:t>
      </w:r>
    </w:p>
    <w:p w14:paraId="5C7DB00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col not in user_df.columns:</w:t>
      </w:r>
    </w:p>
    <w:p w14:paraId="5CD7F1FC"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user_df[col] = 0</w:t>
      </w:r>
    </w:p>
    <w:p w14:paraId="636B35C6" w14:textId="77777777" w:rsidR="00313141" w:rsidRPr="00313141" w:rsidRDefault="00313141" w:rsidP="00313141">
      <w:pPr>
        <w:pStyle w:val="Title2"/>
        <w:jc w:val="left"/>
        <w:rPr>
          <w:rFonts w:ascii="Calibri" w:eastAsia="Calibri" w:hAnsi="Calibri" w:cs="Calibri"/>
          <w:noProof/>
          <w:szCs w:val="22"/>
        </w:rPr>
      </w:pPr>
    </w:p>
    <w:p w14:paraId="22FAD5F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Reorder columns to match training data</w:t>
      </w:r>
    </w:p>
    <w:p w14:paraId="0BEFCAF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user_df = user_df[X.columns]</w:t>
      </w:r>
    </w:p>
    <w:p w14:paraId="094B065C" w14:textId="77777777" w:rsidR="00313141" w:rsidRPr="00313141" w:rsidRDefault="00313141" w:rsidP="00313141">
      <w:pPr>
        <w:pStyle w:val="Title2"/>
        <w:jc w:val="left"/>
        <w:rPr>
          <w:rFonts w:ascii="Calibri" w:eastAsia="Calibri" w:hAnsi="Calibri" w:cs="Calibri"/>
          <w:noProof/>
          <w:szCs w:val="22"/>
        </w:rPr>
      </w:pPr>
    </w:p>
    <w:p w14:paraId="1E3F9E9D"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Ensure numerical features are standardized</w:t>
      </w:r>
    </w:p>
    <w:p w14:paraId="09B4A07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user_df[['Down', 'ToGo', 'YardsGained', 'ScoreDifferential', 'FieldPosition', 'RemainingTime']] = scaler.transform(user_df[['Down', 'ToGo', 'YardsGained', 'ScoreDifferential', 'FieldPosition', 'RemainingTime']])</w:t>
      </w:r>
    </w:p>
    <w:p w14:paraId="717BB363" w14:textId="77777777" w:rsidR="00313141" w:rsidRPr="00313141" w:rsidRDefault="00313141" w:rsidP="00313141">
      <w:pPr>
        <w:pStyle w:val="Title2"/>
        <w:jc w:val="left"/>
        <w:rPr>
          <w:rFonts w:ascii="Calibri" w:eastAsia="Calibri" w:hAnsi="Calibri" w:cs="Calibri"/>
          <w:noProof/>
          <w:szCs w:val="22"/>
        </w:rPr>
      </w:pPr>
    </w:p>
    <w:p w14:paraId="319DE0D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Make prediction</w:t>
      </w:r>
    </w:p>
    <w:p w14:paraId="10C765F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prediction = best_model.predict(user_df)[0]</w:t>
      </w:r>
    </w:p>
    <w:p w14:paraId="4C9F3747" w14:textId="77777777" w:rsidR="00313141" w:rsidRPr="00313141" w:rsidRDefault="00313141" w:rsidP="00313141">
      <w:pPr>
        <w:pStyle w:val="Title2"/>
        <w:jc w:val="left"/>
        <w:rPr>
          <w:rFonts w:ascii="Calibri" w:eastAsia="Calibri" w:hAnsi="Calibri" w:cs="Calibri"/>
          <w:noProof/>
          <w:szCs w:val="22"/>
        </w:rPr>
      </w:pPr>
    </w:p>
    <w:p w14:paraId="13187F6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Preventing unrealistic predictions</w:t>
      </w:r>
    </w:p>
    <w:p w14:paraId="2DDB64E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prediction == 3 and (down &lt; 4 or quarter &lt; 4):</w:t>
      </w:r>
    </w:p>
    <w:p w14:paraId="54BA183A"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 If it's not 4th down or not late in the game, do not kick a field goal</w:t>
      </w:r>
    </w:p>
    <w:p w14:paraId="02405904"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 xml:space="preserve">        prediction = 1 if to_go &lt;= 10 else 0  # Prefer a pass if short distance, otherwise a rush</w:t>
      </w:r>
    </w:p>
    <w:p w14:paraId="79A3B02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play_types = {0: 'RUSH', 1: 'PASS', 2: 'PUNT', 3: 'FIELD GOAL'}</w:t>
      </w:r>
    </w:p>
    <w:p w14:paraId="17AA209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prediction == 0:</w:t>
      </w:r>
    </w:p>
    <w:p w14:paraId="74B0150B"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rusher = data.loc[data['Rusher'].notna() &amp; (data['OffenseTeam'] == offense_team), 'Rusher'].sample().values[0] if offense_team in data['OffenseTeam'].values else 'Unknown Rusher'</w:t>
      </w:r>
    </w:p>
    <w:p w14:paraId="222433F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conversion_chance = 0.4  # Average 3rd down conversion rate is around 40%</w:t>
      </w:r>
    </w:p>
    <w:p w14:paraId="61E9829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yards_gained = to_go if np.random.rand() &lt; conversion_chance else int(to_go * np.random.rand() * 0.5)  # 40% chance to get the first down, otherwise gain between 0-50% of to_go</w:t>
      </w:r>
    </w:p>
    <w:p w14:paraId="56438CC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outcome = f"{team_abbreviations[offense_team]}'s running back {rusher} runs for {yards_gained} yards."</w:t>
      </w:r>
    </w:p>
    <w:p w14:paraId="787BC743"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elif prediction == 1:</w:t>
      </w:r>
    </w:p>
    <w:p w14:paraId="3F985EE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passer = data.loc[data['Passer'].notna() &amp; (data['OffenseTeam'] == offense_team), 'Passer'].sample().values[0] if offense_team in data['OffenseTeam'].values else 'Unknown Quarterback'</w:t>
      </w:r>
    </w:p>
    <w:p w14:paraId="537DD700"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receiver = data.loc[data['Receiver'].notna() &amp; (data['OffenseTeam'] == offense_team), 'Receiver'].sample().values[0] if offense_team in data['OffenseTeam'].values else 'Unknown Receiver'</w:t>
      </w:r>
    </w:p>
    <w:p w14:paraId="1DAE0A5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yards_gained = int(max(1, to_go * 0.5 + (to_go * 0.5 * np.random.rand())))  # Randomly predict between 50% to 100% of yards to go</w:t>
      </w:r>
    </w:p>
    <w:p w14:paraId="38CFA8A9"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outcome = f"{team_abbreviations[offense_team]}'s quarterback {passer} passes to {receiver} for {yards_gained} yards."</w:t>
      </w:r>
    </w:p>
    <w:p w14:paraId="11863B4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else:</w:t>
      </w:r>
    </w:p>
    <w:p w14:paraId="659DE5FE"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outcome = f"Predicted play type: {play_types[prediction]}"</w:t>
      </w:r>
    </w:p>
    <w:p w14:paraId="758D2620" w14:textId="77777777" w:rsidR="00313141" w:rsidRPr="00313141" w:rsidRDefault="00313141" w:rsidP="00313141">
      <w:pPr>
        <w:pStyle w:val="Title2"/>
        <w:jc w:val="left"/>
        <w:rPr>
          <w:rFonts w:ascii="Calibri" w:eastAsia="Calibri" w:hAnsi="Calibri" w:cs="Calibri"/>
          <w:noProof/>
          <w:szCs w:val="22"/>
        </w:rPr>
      </w:pPr>
    </w:p>
    <w:p w14:paraId="42FC863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print(f"Outcome: {outcome}")</w:t>
      </w:r>
    </w:p>
    <w:p w14:paraId="6CB50DA5" w14:textId="77777777" w:rsidR="00313141" w:rsidRPr="00313141" w:rsidRDefault="00313141" w:rsidP="00313141">
      <w:pPr>
        <w:pStyle w:val="Title2"/>
        <w:jc w:val="left"/>
        <w:rPr>
          <w:rFonts w:ascii="Calibri" w:eastAsia="Calibri" w:hAnsi="Calibri" w:cs="Calibri"/>
          <w:noProof/>
          <w:szCs w:val="22"/>
        </w:rPr>
      </w:pPr>
    </w:p>
    <w:p w14:paraId="78D958D7"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lastRenderedPageBreak/>
        <w:t>while True:</w:t>
      </w:r>
    </w:p>
    <w:p w14:paraId="45323182"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predict_play_scenario()</w:t>
      </w:r>
    </w:p>
    <w:p w14:paraId="31A21661"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repeat = input("Would you like to run another play simulation? (yes/no): ").strip().lower()</w:t>
      </w:r>
    </w:p>
    <w:p w14:paraId="32414C06" w14:textId="77777777" w:rsidR="00313141" w:rsidRPr="00313141"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if repeat != 'yes':</w:t>
      </w:r>
    </w:p>
    <w:p w14:paraId="66AC64AC" w14:textId="0E0E5248" w:rsidR="00CE0684" w:rsidRDefault="00313141" w:rsidP="00313141">
      <w:pPr>
        <w:pStyle w:val="Title2"/>
        <w:jc w:val="left"/>
        <w:rPr>
          <w:rFonts w:ascii="Calibri" w:eastAsia="Calibri" w:hAnsi="Calibri" w:cs="Calibri"/>
          <w:noProof/>
          <w:szCs w:val="22"/>
        </w:rPr>
      </w:pPr>
      <w:r w:rsidRPr="00313141">
        <w:rPr>
          <w:rFonts w:ascii="Calibri" w:eastAsia="Calibri" w:hAnsi="Calibri" w:cs="Calibri"/>
          <w:noProof/>
          <w:szCs w:val="22"/>
        </w:rPr>
        <w:t xml:space="preserve">        break</w:t>
      </w:r>
    </w:p>
    <w:p w14:paraId="59526740" w14:textId="77777777" w:rsidR="00E2320C" w:rsidRDefault="00E2320C" w:rsidP="00313141">
      <w:pPr>
        <w:pStyle w:val="Title2"/>
        <w:jc w:val="left"/>
        <w:rPr>
          <w:rFonts w:ascii="Calibri" w:eastAsia="Calibri" w:hAnsi="Calibri" w:cs="Calibri"/>
          <w:noProof/>
          <w:szCs w:val="22"/>
        </w:rPr>
      </w:pPr>
    </w:p>
    <w:sdt>
      <w:sdtPr>
        <w:rPr>
          <w:rFonts w:asciiTheme="minorHAnsi" w:eastAsiaTheme="minorEastAsia" w:hAnsiTheme="minorHAnsi" w:cstheme="minorBidi"/>
          <w:b w:val="0"/>
          <w:bCs w:val="0"/>
        </w:rPr>
        <w:id w:val="-1993860362"/>
        <w:docPartObj>
          <w:docPartGallery w:val="Bibliographies"/>
          <w:docPartUnique/>
        </w:docPartObj>
      </w:sdtPr>
      <w:sdtContent>
        <w:p w14:paraId="7CF4B22A" w14:textId="479BF1B4" w:rsidR="00E2320C" w:rsidRDefault="00E2320C">
          <w:pPr>
            <w:pStyle w:val="Heading1"/>
          </w:pPr>
          <w:r>
            <w:t>References</w:t>
          </w:r>
        </w:p>
        <w:sdt>
          <w:sdtPr>
            <w:id w:val="-573587230"/>
            <w:bibliography/>
          </w:sdtPr>
          <w:sdtContent>
            <w:p w14:paraId="552AF1F6" w14:textId="77777777" w:rsidR="00E2320C" w:rsidRDefault="00E2320C" w:rsidP="00E2320C">
              <w:pPr>
                <w:pStyle w:val="Bibliography"/>
                <w:rPr>
                  <w:noProof/>
                  <w:sz w:val="24"/>
                </w:rPr>
              </w:pPr>
              <w:r>
                <w:fldChar w:fldCharType="begin"/>
              </w:r>
              <w:r>
                <w:instrText xml:space="preserve"> BIBLIOGRAPHY </w:instrText>
              </w:r>
              <w:r>
                <w:fldChar w:fldCharType="separate"/>
              </w:r>
              <w:r>
                <w:rPr>
                  <w:noProof/>
                </w:rPr>
                <w:t xml:space="preserve">NFL Savant. (2024, October 6). </w:t>
              </w:r>
              <w:r>
                <w:rPr>
                  <w:i/>
                  <w:iCs/>
                  <w:noProof/>
                </w:rPr>
                <w:t>Yearly Team Stats</w:t>
              </w:r>
              <w:r>
                <w:rPr>
                  <w:noProof/>
                </w:rPr>
                <w:t>. Retrieved from NFLsavant.com: https://nflsavant.com/about.php</w:t>
              </w:r>
            </w:p>
            <w:p w14:paraId="5263FE27" w14:textId="78148E17" w:rsidR="00E2320C" w:rsidRDefault="00E2320C" w:rsidP="00E2320C">
              <w:r>
                <w:rPr>
                  <w:b/>
                  <w:bCs/>
                  <w:noProof/>
                </w:rPr>
                <w:fldChar w:fldCharType="end"/>
              </w:r>
            </w:p>
          </w:sdtContent>
        </w:sdt>
      </w:sdtContent>
    </w:sdt>
    <w:p w14:paraId="1C589AE0" w14:textId="77777777" w:rsidR="00E2320C" w:rsidRPr="0033423C" w:rsidRDefault="00E2320C" w:rsidP="00313141">
      <w:pPr>
        <w:pStyle w:val="Title2"/>
        <w:jc w:val="left"/>
        <w:rPr>
          <w:rFonts w:ascii="Calibri" w:eastAsia="Calibri" w:hAnsi="Calibri" w:cs="Calibri"/>
          <w:noProof/>
          <w:szCs w:val="22"/>
        </w:rPr>
      </w:pPr>
    </w:p>
    <w:sectPr w:rsidR="00E2320C" w:rsidRPr="0033423C" w:rsidSect="00083912">
      <w:headerReference w:type="defaul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6E6E7" w14:textId="77777777" w:rsidR="007E1B7F" w:rsidRDefault="007E1B7F">
      <w:pPr>
        <w:spacing w:line="240" w:lineRule="auto"/>
      </w:pPr>
      <w:r>
        <w:separator/>
      </w:r>
    </w:p>
    <w:p w14:paraId="04051E56" w14:textId="77777777" w:rsidR="007E1B7F" w:rsidRDefault="007E1B7F"/>
  </w:endnote>
  <w:endnote w:type="continuationSeparator" w:id="0">
    <w:p w14:paraId="12FED835" w14:textId="77777777" w:rsidR="007E1B7F" w:rsidRDefault="007E1B7F">
      <w:pPr>
        <w:spacing w:line="240" w:lineRule="auto"/>
      </w:pPr>
      <w:r>
        <w:continuationSeparator/>
      </w:r>
    </w:p>
    <w:p w14:paraId="55B914C9" w14:textId="77777777" w:rsidR="007E1B7F" w:rsidRDefault="007E1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E7B29" w14:textId="77777777" w:rsidR="007E1B7F" w:rsidRDefault="007E1B7F">
      <w:pPr>
        <w:spacing w:line="240" w:lineRule="auto"/>
      </w:pPr>
      <w:r>
        <w:separator/>
      </w:r>
    </w:p>
    <w:p w14:paraId="4427BEF8" w14:textId="77777777" w:rsidR="007E1B7F" w:rsidRDefault="007E1B7F"/>
  </w:footnote>
  <w:footnote w:type="continuationSeparator" w:id="0">
    <w:p w14:paraId="02C9C436" w14:textId="77777777" w:rsidR="007E1B7F" w:rsidRDefault="007E1B7F">
      <w:pPr>
        <w:spacing w:line="240" w:lineRule="auto"/>
      </w:pPr>
      <w:r>
        <w:continuationSeparator/>
      </w:r>
    </w:p>
    <w:p w14:paraId="1178F8CD" w14:textId="77777777" w:rsidR="007E1B7F" w:rsidRDefault="007E1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777994"/>
      <w:docPartObj>
        <w:docPartGallery w:val="Page Numbers (Top of Page)"/>
        <w:docPartUnique/>
      </w:docPartObj>
    </w:sdtPr>
    <w:sdtEndPr>
      <w:rPr>
        <w:noProof/>
      </w:rPr>
    </w:sdtEndPr>
    <w:sdtContent>
      <w:p w14:paraId="78DA6DCC" w14:textId="5144081E" w:rsidR="0031667B" w:rsidRDefault="003166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D6E4B"/>
    <w:multiLevelType w:val="hybridMultilevel"/>
    <w:tmpl w:val="4B1AB05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5AC40C7"/>
    <w:multiLevelType w:val="hybridMultilevel"/>
    <w:tmpl w:val="9640B8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D43AA4"/>
    <w:multiLevelType w:val="hybridMultilevel"/>
    <w:tmpl w:val="53A07F5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7D82AFE"/>
    <w:multiLevelType w:val="hybridMultilevel"/>
    <w:tmpl w:val="0532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465C2"/>
    <w:multiLevelType w:val="hybridMultilevel"/>
    <w:tmpl w:val="A620A59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EE94501"/>
    <w:multiLevelType w:val="hybridMultilevel"/>
    <w:tmpl w:val="D83E6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D3901"/>
    <w:multiLevelType w:val="hybridMultilevel"/>
    <w:tmpl w:val="64EC4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D545B"/>
    <w:multiLevelType w:val="hybridMultilevel"/>
    <w:tmpl w:val="E7DEB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C00D8"/>
    <w:multiLevelType w:val="hybridMultilevel"/>
    <w:tmpl w:val="36805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A86CCC"/>
    <w:multiLevelType w:val="hybridMultilevel"/>
    <w:tmpl w:val="5886A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02820"/>
    <w:multiLevelType w:val="hybridMultilevel"/>
    <w:tmpl w:val="E932CDA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02C01"/>
    <w:multiLevelType w:val="hybridMultilevel"/>
    <w:tmpl w:val="9A729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7E5275F"/>
    <w:multiLevelType w:val="multilevel"/>
    <w:tmpl w:val="20A6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F2DD8"/>
    <w:multiLevelType w:val="hybridMultilevel"/>
    <w:tmpl w:val="0B8C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1C565E"/>
    <w:multiLevelType w:val="hybridMultilevel"/>
    <w:tmpl w:val="56A212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2F812FCF"/>
    <w:multiLevelType w:val="hybridMultilevel"/>
    <w:tmpl w:val="F9E0D2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4304B5"/>
    <w:multiLevelType w:val="hybridMultilevel"/>
    <w:tmpl w:val="C95C5D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866A29"/>
    <w:multiLevelType w:val="hybridMultilevel"/>
    <w:tmpl w:val="29EE07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83871A3"/>
    <w:multiLevelType w:val="hybridMultilevel"/>
    <w:tmpl w:val="A588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9651C"/>
    <w:multiLevelType w:val="hybridMultilevel"/>
    <w:tmpl w:val="72468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2279BA"/>
    <w:multiLevelType w:val="hybridMultilevel"/>
    <w:tmpl w:val="BE1CAA56"/>
    <w:lvl w:ilvl="0" w:tplc="5B6EFB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5910B2"/>
    <w:multiLevelType w:val="hybridMultilevel"/>
    <w:tmpl w:val="3FD09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99409CB"/>
    <w:multiLevelType w:val="hybridMultilevel"/>
    <w:tmpl w:val="D45A1202"/>
    <w:lvl w:ilvl="0" w:tplc="FFFFFFFF">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4D6033ED"/>
    <w:multiLevelType w:val="hybridMultilevel"/>
    <w:tmpl w:val="9D820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36C4E"/>
    <w:multiLevelType w:val="hybridMultilevel"/>
    <w:tmpl w:val="632AA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057D7"/>
    <w:multiLevelType w:val="multilevel"/>
    <w:tmpl w:val="35BC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AD4E62"/>
    <w:multiLevelType w:val="hybridMultilevel"/>
    <w:tmpl w:val="A15A65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15:restartNumberingAfterBreak="0">
    <w:nsid w:val="5FB616E5"/>
    <w:multiLevelType w:val="hybridMultilevel"/>
    <w:tmpl w:val="E6004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011C26"/>
    <w:multiLevelType w:val="hybridMultilevel"/>
    <w:tmpl w:val="3EFA6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C0482D"/>
    <w:multiLevelType w:val="hybridMultilevel"/>
    <w:tmpl w:val="6E147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CFE157C"/>
    <w:multiLevelType w:val="hybridMultilevel"/>
    <w:tmpl w:val="F8740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71542F"/>
    <w:multiLevelType w:val="hybridMultilevel"/>
    <w:tmpl w:val="CB7CE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43"/>
  </w:num>
  <w:num w:numId="13" w16cid:durableId="211159905">
    <w:abstractNumId w:val="31"/>
  </w:num>
  <w:num w:numId="14" w16cid:durableId="27803137">
    <w:abstractNumId w:val="21"/>
  </w:num>
  <w:num w:numId="15" w16cid:durableId="1095706498">
    <w:abstractNumId w:val="41"/>
  </w:num>
  <w:num w:numId="16" w16cid:durableId="76631068">
    <w:abstractNumId w:val="13"/>
  </w:num>
  <w:num w:numId="17" w16cid:durableId="1477452680">
    <w:abstractNumId w:val="30"/>
  </w:num>
  <w:num w:numId="18" w16cid:durableId="1205825196">
    <w:abstractNumId w:val="15"/>
  </w:num>
  <w:num w:numId="19" w16cid:durableId="1996183971">
    <w:abstractNumId w:val="11"/>
  </w:num>
  <w:num w:numId="20" w16cid:durableId="104858006">
    <w:abstractNumId w:val="20"/>
  </w:num>
  <w:num w:numId="21" w16cid:durableId="730274965">
    <w:abstractNumId w:val="34"/>
  </w:num>
  <w:num w:numId="22" w16cid:durableId="364451259">
    <w:abstractNumId w:val="36"/>
  </w:num>
  <w:num w:numId="23" w16cid:durableId="795299145">
    <w:abstractNumId w:val="25"/>
  </w:num>
  <w:num w:numId="24" w16cid:durableId="835728952">
    <w:abstractNumId w:val="26"/>
  </w:num>
  <w:num w:numId="25" w16cid:durableId="2114201143">
    <w:abstractNumId w:val="14"/>
  </w:num>
  <w:num w:numId="26" w16cid:durableId="1744982248">
    <w:abstractNumId w:val="22"/>
  </w:num>
  <w:num w:numId="27" w16cid:durableId="1946768818">
    <w:abstractNumId w:val="38"/>
  </w:num>
  <w:num w:numId="28" w16cid:durableId="1503621579">
    <w:abstractNumId w:val="12"/>
  </w:num>
  <w:num w:numId="29" w16cid:durableId="1833639289">
    <w:abstractNumId w:val="44"/>
  </w:num>
  <w:num w:numId="30" w16cid:durableId="1412267694">
    <w:abstractNumId w:val="37"/>
  </w:num>
  <w:num w:numId="31" w16cid:durableId="1158380611">
    <w:abstractNumId w:val="39"/>
  </w:num>
  <w:num w:numId="32" w16cid:durableId="911621421">
    <w:abstractNumId w:val="23"/>
  </w:num>
  <w:num w:numId="33" w16cid:durableId="1159923972">
    <w:abstractNumId w:val="16"/>
  </w:num>
  <w:num w:numId="34" w16cid:durableId="1667636573">
    <w:abstractNumId w:val="24"/>
  </w:num>
  <w:num w:numId="35" w16cid:durableId="737441460">
    <w:abstractNumId w:val="29"/>
  </w:num>
  <w:num w:numId="36" w16cid:durableId="2105492134">
    <w:abstractNumId w:val="10"/>
  </w:num>
  <w:num w:numId="37" w16cid:durableId="1015814729">
    <w:abstractNumId w:val="19"/>
  </w:num>
  <w:num w:numId="38" w16cid:durableId="1564486409">
    <w:abstractNumId w:val="28"/>
  </w:num>
  <w:num w:numId="39" w16cid:durableId="1625499997">
    <w:abstractNumId w:val="18"/>
  </w:num>
  <w:num w:numId="40" w16cid:durableId="1347748521">
    <w:abstractNumId w:val="35"/>
  </w:num>
  <w:num w:numId="41" w16cid:durableId="862788214">
    <w:abstractNumId w:val="42"/>
  </w:num>
  <w:num w:numId="42" w16cid:durableId="2045671047">
    <w:abstractNumId w:val="40"/>
  </w:num>
  <w:num w:numId="43" w16cid:durableId="487942393">
    <w:abstractNumId w:val="45"/>
  </w:num>
  <w:num w:numId="44" w16cid:durableId="1848208195">
    <w:abstractNumId w:val="33"/>
  </w:num>
  <w:num w:numId="45" w16cid:durableId="228686578">
    <w:abstractNumId w:val="27"/>
  </w:num>
  <w:num w:numId="46" w16cid:durableId="7678772">
    <w:abstractNumId w:val="17"/>
  </w:num>
  <w:num w:numId="47" w16cid:durableId="2530008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3519"/>
    <w:rsid w:val="00004150"/>
    <w:rsid w:val="00004DFA"/>
    <w:rsid w:val="00007066"/>
    <w:rsid w:val="00016656"/>
    <w:rsid w:val="00023AFE"/>
    <w:rsid w:val="0004130D"/>
    <w:rsid w:val="000427B9"/>
    <w:rsid w:val="000476C9"/>
    <w:rsid w:val="0006030B"/>
    <w:rsid w:val="000706C6"/>
    <w:rsid w:val="00071462"/>
    <w:rsid w:val="000748AA"/>
    <w:rsid w:val="00075F6E"/>
    <w:rsid w:val="00081719"/>
    <w:rsid w:val="00083912"/>
    <w:rsid w:val="000856A3"/>
    <w:rsid w:val="00096A05"/>
    <w:rsid w:val="0009715A"/>
    <w:rsid w:val="000A0DDB"/>
    <w:rsid w:val="000A3D9B"/>
    <w:rsid w:val="000B5EA8"/>
    <w:rsid w:val="000B7A87"/>
    <w:rsid w:val="000C0BE6"/>
    <w:rsid w:val="000C124F"/>
    <w:rsid w:val="000C248E"/>
    <w:rsid w:val="000D3876"/>
    <w:rsid w:val="000D4642"/>
    <w:rsid w:val="000D539D"/>
    <w:rsid w:val="000E0F3A"/>
    <w:rsid w:val="000E30E8"/>
    <w:rsid w:val="000E42D1"/>
    <w:rsid w:val="000E51C1"/>
    <w:rsid w:val="000E697C"/>
    <w:rsid w:val="000F458E"/>
    <w:rsid w:val="00102713"/>
    <w:rsid w:val="00116273"/>
    <w:rsid w:val="00117FE8"/>
    <w:rsid w:val="00150022"/>
    <w:rsid w:val="001535B0"/>
    <w:rsid w:val="00157E74"/>
    <w:rsid w:val="001619E6"/>
    <w:rsid w:val="001673E7"/>
    <w:rsid w:val="00167454"/>
    <w:rsid w:val="001710B2"/>
    <w:rsid w:val="00172B45"/>
    <w:rsid w:val="00180C7A"/>
    <w:rsid w:val="001870A7"/>
    <w:rsid w:val="001910C8"/>
    <w:rsid w:val="001A2324"/>
    <w:rsid w:val="001C0606"/>
    <w:rsid w:val="001C4397"/>
    <w:rsid w:val="001C56C1"/>
    <w:rsid w:val="001C7F84"/>
    <w:rsid w:val="001E168E"/>
    <w:rsid w:val="001E2A5A"/>
    <w:rsid w:val="001F5103"/>
    <w:rsid w:val="001F5C6E"/>
    <w:rsid w:val="00200AFA"/>
    <w:rsid w:val="00201377"/>
    <w:rsid w:val="00203023"/>
    <w:rsid w:val="0021290A"/>
    <w:rsid w:val="00213973"/>
    <w:rsid w:val="00227B03"/>
    <w:rsid w:val="00234529"/>
    <w:rsid w:val="0024288D"/>
    <w:rsid w:val="00245779"/>
    <w:rsid w:val="00250943"/>
    <w:rsid w:val="00251A36"/>
    <w:rsid w:val="00252E7B"/>
    <w:rsid w:val="00267252"/>
    <w:rsid w:val="002674B3"/>
    <w:rsid w:val="002727BB"/>
    <w:rsid w:val="00276061"/>
    <w:rsid w:val="00282BE3"/>
    <w:rsid w:val="00284712"/>
    <w:rsid w:val="0028652C"/>
    <w:rsid w:val="002952DA"/>
    <w:rsid w:val="002A124C"/>
    <w:rsid w:val="002A29F7"/>
    <w:rsid w:val="002A3E2E"/>
    <w:rsid w:val="002A5847"/>
    <w:rsid w:val="002B7F26"/>
    <w:rsid w:val="002C2B48"/>
    <w:rsid w:val="002C3481"/>
    <w:rsid w:val="002C7487"/>
    <w:rsid w:val="002C79E6"/>
    <w:rsid w:val="002D3361"/>
    <w:rsid w:val="002D4913"/>
    <w:rsid w:val="002F3AE9"/>
    <w:rsid w:val="003027C7"/>
    <w:rsid w:val="0030354A"/>
    <w:rsid w:val="00305CC5"/>
    <w:rsid w:val="00307A8F"/>
    <w:rsid w:val="00310B6E"/>
    <w:rsid w:val="003111ED"/>
    <w:rsid w:val="00313141"/>
    <w:rsid w:val="0031667B"/>
    <w:rsid w:val="00317A58"/>
    <w:rsid w:val="00324E1D"/>
    <w:rsid w:val="0032597A"/>
    <w:rsid w:val="0033423C"/>
    <w:rsid w:val="00335245"/>
    <w:rsid w:val="003368B3"/>
    <w:rsid w:val="003475A8"/>
    <w:rsid w:val="003623E9"/>
    <w:rsid w:val="003804CC"/>
    <w:rsid w:val="00382731"/>
    <w:rsid w:val="00383848"/>
    <w:rsid w:val="003868BF"/>
    <w:rsid w:val="003B0B0D"/>
    <w:rsid w:val="003B7393"/>
    <w:rsid w:val="003C0F40"/>
    <w:rsid w:val="003C2F44"/>
    <w:rsid w:val="003C4087"/>
    <w:rsid w:val="003D1F63"/>
    <w:rsid w:val="003D3B32"/>
    <w:rsid w:val="003D6AA0"/>
    <w:rsid w:val="003E3187"/>
    <w:rsid w:val="003E5AC4"/>
    <w:rsid w:val="003F27FD"/>
    <w:rsid w:val="00404E54"/>
    <w:rsid w:val="004143B0"/>
    <w:rsid w:val="00417DE6"/>
    <w:rsid w:val="0042123B"/>
    <w:rsid w:val="00423856"/>
    <w:rsid w:val="004363D7"/>
    <w:rsid w:val="004504F5"/>
    <w:rsid w:val="00450AE6"/>
    <w:rsid w:val="00453B8A"/>
    <w:rsid w:val="00475093"/>
    <w:rsid w:val="004768A0"/>
    <w:rsid w:val="0049689B"/>
    <w:rsid w:val="004A7C0D"/>
    <w:rsid w:val="004B2E50"/>
    <w:rsid w:val="004B4948"/>
    <w:rsid w:val="004B6F46"/>
    <w:rsid w:val="004C2D5B"/>
    <w:rsid w:val="004C4E63"/>
    <w:rsid w:val="004E5939"/>
    <w:rsid w:val="004F1129"/>
    <w:rsid w:val="0050099C"/>
    <w:rsid w:val="0050406F"/>
    <w:rsid w:val="00511B44"/>
    <w:rsid w:val="00521CDE"/>
    <w:rsid w:val="00523E65"/>
    <w:rsid w:val="00523EF6"/>
    <w:rsid w:val="0052505F"/>
    <w:rsid w:val="00533C83"/>
    <w:rsid w:val="00534771"/>
    <w:rsid w:val="005445AE"/>
    <w:rsid w:val="00562688"/>
    <w:rsid w:val="00563985"/>
    <w:rsid w:val="00564D1B"/>
    <w:rsid w:val="005669B8"/>
    <w:rsid w:val="00585406"/>
    <w:rsid w:val="0058757F"/>
    <w:rsid w:val="005A0447"/>
    <w:rsid w:val="005A62DA"/>
    <w:rsid w:val="005B0E80"/>
    <w:rsid w:val="005B12B5"/>
    <w:rsid w:val="005B27CF"/>
    <w:rsid w:val="005B65B8"/>
    <w:rsid w:val="005C199E"/>
    <w:rsid w:val="005D6FC1"/>
    <w:rsid w:val="005E31E1"/>
    <w:rsid w:val="005E35E8"/>
    <w:rsid w:val="005E5524"/>
    <w:rsid w:val="005F7BA7"/>
    <w:rsid w:val="00604FB4"/>
    <w:rsid w:val="00605067"/>
    <w:rsid w:val="0062087E"/>
    <w:rsid w:val="00624440"/>
    <w:rsid w:val="00631CD1"/>
    <w:rsid w:val="00636133"/>
    <w:rsid w:val="00641D63"/>
    <w:rsid w:val="00643A8C"/>
    <w:rsid w:val="00645282"/>
    <w:rsid w:val="00652914"/>
    <w:rsid w:val="00661DED"/>
    <w:rsid w:val="00664C1A"/>
    <w:rsid w:val="006654C5"/>
    <w:rsid w:val="00666FDE"/>
    <w:rsid w:val="00670D88"/>
    <w:rsid w:val="006A0ABE"/>
    <w:rsid w:val="006A45CC"/>
    <w:rsid w:val="006C5CC7"/>
    <w:rsid w:val="006C776A"/>
    <w:rsid w:val="006F09B6"/>
    <w:rsid w:val="006F30CC"/>
    <w:rsid w:val="006F37D3"/>
    <w:rsid w:val="00703C92"/>
    <w:rsid w:val="007125DC"/>
    <w:rsid w:val="0071387F"/>
    <w:rsid w:val="007205B9"/>
    <w:rsid w:val="00732207"/>
    <w:rsid w:val="00733292"/>
    <w:rsid w:val="00746D31"/>
    <w:rsid w:val="007516C6"/>
    <w:rsid w:val="00752677"/>
    <w:rsid w:val="00755FB8"/>
    <w:rsid w:val="007571DC"/>
    <w:rsid w:val="00762632"/>
    <w:rsid w:val="00766910"/>
    <w:rsid w:val="0077487E"/>
    <w:rsid w:val="0077489D"/>
    <w:rsid w:val="007818DE"/>
    <w:rsid w:val="00784958"/>
    <w:rsid w:val="0078549A"/>
    <w:rsid w:val="007876A4"/>
    <w:rsid w:val="007C0EF3"/>
    <w:rsid w:val="007C446B"/>
    <w:rsid w:val="007E1B7F"/>
    <w:rsid w:val="007F06B2"/>
    <w:rsid w:val="00811DC4"/>
    <w:rsid w:val="008219B9"/>
    <w:rsid w:val="008222CE"/>
    <w:rsid w:val="00824404"/>
    <w:rsid w:val="00824726"/>
    <w:rsid w:val="00825A21"/>
    <w:rsid w:val="00827355"/>
    <w:rsid w:val="008304D1"/>
    <w:rsid w:val="00830D61"/>
    <w:rsid w:val="008317D8"/>
    <w:rsid w:val="00831AF7"/>
    <w:rsid w:val="008466D5"/>
    <w:rsid w:val="0084733C"/>
    <w:rsid w:val="00855841"/>
    <w:rsid w:val="00861A9B"/>
    <w:rsid w:val="0087407D"/>
    <w:rsid w:val="00876147"/>
    <w:rsid w:val="00876AEE"/>
    <w:rsid w:val="00881FEA"/>
    <w:rsid w:val="0088582C"/>
    <w:rsid w:val="008941D1"/>
    <w:rsid w:val="0089746F"/>
    <w:rsid w:val="008A39AA"/>
    <w:rsid w:val="008A4916"/>
    <w:rsid w:val="008C00BB"/>
    <w:rsid w:val="008E0E01"/>
    <w:rsid w:val="008E43B6"/>
    <w:rsid w:val="008F08CD"/>
    <w:rsid w:val="008F12CD"/>
    <w:rsid w:val="00900A60"/>
    <w:rsid w:val="00901916"/>
    <w:rsid w:val="00911CB3"/>
    <w:rsid w:val="00913E45"/>
    <w:rsid w:val="00923416"/>
    <w:rsid w:val="00927DC8"/>
    <w:rsid w:val="00934DFD"/>
    <w:rsid w:val="009353DD"/>
    <w:rsid w:val="00941723"/>
    <w:rsid w:val="00944D02"/>
    <w:rsid w:val="009504ED"/>
    <w:rsid w:val="0095438D"/>
    <w:rsid w:val="009546B9"/>
    <w:rsid w:val="009555DC"/>
    <w:rsid w:val="009813D0"/>
    <w:rsid w:val="00994FCC"/>
    <w:rsid w:val="009A0091"/>
    <w:rsid w:val="009B1C50"/>
    <w:rsid w:val="009B2E86"/>
    <w:rsid w:val="009B3986"/>
    <w:rsid w:val="009D1179"/>
    <w:rsid w:val="009D552D"/>
    <w:rsid w:val="009D7756"/>
    <w:rsid w:val="009D7FF8"/>
    <w:rsid w:val="009E0C9B"/>
    <w:rsid w:val="009F42F5"/>
    <w:rsid w:val="00A21282"/>
    <w:rsid w:val="00A2501A"/>
    <w:rsid w:val="00A25937"/>
    <w:rsid w:val="00A266E6"/>
    <w:rsid w:val="00A31A74"/>
    <w:rsid w:val="00A34BBE"/>
    <w:rsid w:val="00A417C1"/>
    <w:rsid w:val="00A55F85"/>
    <w:rsid w:val="00A577BC"/>
    <w:rsid w:val="00A6128C"/>
    <w:rsid w:val="00A62048"/>
    <w:rsid w:val="00A66DB0"/>
    <w:rsid w:val="00A70049"/>
    <w:rsid w:val="00A80BAD"/>
    <w:rsid w:val="00A8424E"/>
    <w:rsid w:val="00A96811"/>
    <w:rsid w:val="00AC4B4D"/>
    <w:rsid w:val="00AC7FA8"/>
    <w:rsid w:val="00AD2FB8"/>
    <w:rsid w:val="00AE205D"/>
    <w:rsid w:val="00AE546E"/>
    <w:rsid w:val="00B05718"/>
    <w:rsid w:val="00B066D9"/>
    <w:rsid w:val="00B2168D"/>
    <w:rsid w:val="00B3616F"/>
    <w:rsid w:val="00B522A5"/>
    <w:rsid w:val="00B531CA"/>
    <w:rsid w:val="00B5631D"/>
    <w:rsid w:val="00B61FED"/>
    <w:rsid w:val="00B62316"/>
    <w:rsid w:val="00B64EB9"/>
    <w:rsid w:val="00B7149E"/>
    <w:rsid w:val="00B71657"/>
    <w:rsid w:val="00B72909"/>
    <w:rsid w:val="00B77AEA"/>
    <w:rsid w:val="00B849E5"/>
    <w:rsid w:val="00B85B28"/>
    <w:rsid w:val="00B85ED7"/>
    <w:rsid w:val="00B863FB"/>
    <w:rsid w:val="00B86440"/>
    <w:rsid w:val="00B86B0D"/>
    <w:rsid w:val="00B9208C"/>
    <w:rsid w:val="00BA2FFC"/>
    <w:rsid w:val="00BA7A64"/>
    <w:rsid w:val="00BB0526"/>
    <w:rsid w:val="00BB2D6F"/>
    <w:rsid w:val="00BB4EAB"/>
    <w:rsid w:val="00BC131C"/>
    <w:rsid w:val="00BC26BF"/>
    <w:rsid w:val="00BD5E00"/>
    <w:rsid w:val="00BF4B19"/>
    <w:rsid w:val="00C00F8F"/>
    <w:rsid w:val="00C03068"/>
    <w:rsid w:val="00C043D3"/>
    <w:rsid w:val="00C14EAD"/>
    <w:rsid w:val="00C21997"/>
    <w:rsid w:val="00C32E47"/>
    <w:rsid w:val="00C37C77"/>
    <w:rsid w:val="00C5001C"/>
    <w:rsid w:val="00C521EF"/>
    <w:rsid w:val="00C53D8C"/>
    <w:rsid w:val="00C56609"/>
    <w:rsid w:val="00C62897"/>
    <w:rsid w:val="00C6533D"/>
    <w:rsid w:val="00C67842"/>
    <w:rsid w:val="00C72541"/>
    <w:rsid w:val="00C7308B"/>
    <w:rsid w:val="00C7588E"/>
    <w:rsid w:val="00C81C69"/>
    <w:rsid w:val="00C94229"/>
    <w:rsid w:val="00CA7CFB"/>
    <w:rsid w:val="00CB3F82"/>
    <w:rsid w:val="00CB4024"/>
    <w:rsid w:val="00CB4AE3"/>
    <w:rsid w:val="00CC1701"/>
    <w:rsid w:val="00CD08F9"/>
    <w:rsid w:val="00CD0EDE"/>
    <w:rsid w:val="00CD63C7"/>
    <w:rsid w:val="00CD765F"/>
    <w:rsid w:val="00CE0684"/>
    <w:rsid w:val="00CE1B37"/>
    <w:rsid w:val="00CE225A"/>
    <w:rsid w:val="00CE2906"/>
    <w:rsid w:val="00CF79FC"/>
    <w:rsid w:val="00D05B19"/>
    <w:rsid w:val="00D12B41"/>
    <w:rsid w:val="00D209FD"/>
    <w:rsid w:val="00D258CE"/>
    <w:rsid w:val="00D31369"/>
    <w:rsid w:val="00D327D7"/>
    <w:rsid w:val="00D41D58"/>
    <w:rsid w:val="00D44EF8"/>
    <w:rsid w:val="00D4606C"/>
    <w:rsid w:val="00D54F4B"/>
    <w:rsid w:val="00D55170"/>
    <w:rsid w:val="00D56EB3"/>
    <w:rsid w:val="00D620FD"/>
    <w:rsid w:val="00D63763"/>
    <w:rsid w:val="00D639E0"/>
    <w:rsid w:val="00D71DBD"/>
    <w:rsid w:val="00D7370E"/>
    <w:rsid w:val="00D75568"/>
    <w:rsid w:val="00D81F09"/>
    <w:rsid w:val="00D82458"/>
    <w:rsid w:val="00D91044"/>
    <w:rsid w:val="00D91E11"/>
    <w:rsid w:val="00D9418C"/>
    <w:rsid w:val="00D953EA"/>
    <w:rsid w:val="00D96198"/>
    <w:rsid w:val="00DA0273"/>
    <w:rsid w:val="00DA6C53"/>
    <w:rsid w:val="00DB1AAA"/>
    <w:rsid w:val="00DB7D7D"/>
    <w:rsid w:val="00DC201F"/>
    <w:rsid w:val="00DC24EB"/>
    <w:rsid w:val="00DC28E1"/>
    <w:rsid w:val="00DC2EC1"/>
    <w:rsid w:val="00DC3200"/>
    <w:rsid w:val="00DD267D"/>
    <w:rsid w:val="00DD400A"/>
    <w:rsid w:val="00DD743C"/>
    <w:rsid w:val="00DF38C1"/>
    <w:rsid w:val="00E03D9C"/>
    <w:rsid w:val="00E127EA"/>
    <w:rsid w:val="00E12F4A"/>
    <w:rsid w:val="00E15D26"/>
    <w:rsid w:val="00E2320C"/>
    <w:rsid w:val="00E255CF"/>
    <w:rsid w:val="00E3226B"/>
    <w:rsid w:val="00E3295A"/>
    <w:rsid w:val="00E356D8"/>
    <w:rsid w:val="00E4029A"/>
    <w:rsid w:val="00E50770"/>
    <w:rsid w:val="00E53750"/>
    <w:rsid w:val="00E64122"/>
    <w:rsid w:val="00E64A6A"/>
    <w:rsid w:val="00E67052"/>
    <w:rsid w:val="00E67454"/>
    <w:rsid w:val="00E72A3D"/>
    <w:rsid w:val="00E806F6"/>
    <w:rsid w:val="00E825E3"/>
    <w:rsid w:val="00E847D5"/>
    <w:rsid w:val="00E9553E"/>
    <w:rsid w:val="00EA3E18"/>
    <w:rsid w:val="00EA62FB"/>
    <w:rsid w:val="00EB5968"/>
    <w:rsid w:val="00EC2DA3"/>
    <w:rsid w:val="00EC4B96"/>
    <w:rsid w:val="00EC5893"/>
    <w:rsid w:val="00EC5918"/>
    <w:rsid w:val="00EC6BF7"/>
    <w:rsid w:val="00EE0797"/>
    <w:rsid w:val="00EE09B2"/>
    <w:rsid w:val="00EE2C6A"/>
    <w:rsid w:val="00EE7B6F"/>
    <w:rsid w:val="00EF4107"/>
    <w:rsid w:val="00EF4267"/>
    <w:rsid w:val="00EF55C5"/>
    <w:rsid w:val="00F018F9"/>
    <w:rsid w:val="00F06E60"/>
    <w:rsid w:val="00F1616A"/>
    <w:rsid w:val="00F22A29"/>
    <w:rsid w:val="00F25726"/>
    <w:rsid w:val="00F374BE"/>
    <w:rsid w:val="00F41E3B"/>
    <w:rsid w:val="00F43E75"/>
    <w:rsid w:val="00F4426E"/>
    <w:rsid w:val="00F468FC"/>
    <w:rsid w:val="00F47091"/>
    <w:rsid w:val="00F6012E"/>
    <w:rsid w:val="00F6242A"/>
    <w:rsid w:val="00F641FD"/>
    <w:rsid w:val="00F64C93"/>
    <w:rsid w:val="00F65077"/>
    <w:rsid w:val="00F7042E"/>
    <w:rsid w:val="00F8150E"/>
    <w:rsid w:val="00F83847"/>
    <w:rsid w:val="00F86611"/>
    <w:rsid w:val="00F90FED"/>
    <w:rsid w:val="00F94952"/>
    <w:rsid w:val="00F94E58"/>
    <w:rsid w:val="00FA212B"/>
    <w:rsid w:val="00FA3147"/>
    <w:rsid w:val="00FA6759"/>
    <w:rsid w:val="00FA734A"/>
    <w:rsid w:val="00FA74BE"/>
    <w:rsid w:val="00FB0B28"/>
    <w:rsid w:val="00FC5649"/>
    <w:rsid w:val="00FC7868"/>
    <w:rsid w:val="00FD0666"/>
    <w:rsid w:val="00FD0674"/>
    <w:rsid w:val="00FE08D3"/>
    <w:rsid w:val="00FE213E"/>
    <w:rsid w:val="00FE27A3"/>
    <w:rsid w:val="00FE2FCE"/>
    <w:rsid w:val="00FE47B5"/>
    <w:rsid w:val="00FE623A"/>
    <w:rsid w:val="00FF3B9F"/>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12998707">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9753093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31594256">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00420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17050127">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3814268">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65750903">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198960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9821665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45782467">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208892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8063195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25399830">
      <w:bodyDiv w:val="1"/>
      <w:marLeft w:val="0"/>
      <w:marRight w:val="0"/>
      <w:marTop w:val="0"/>
      <w:marBottom w:val="0"/>
      <w:divBdr>
        <w:top w:val="none" w:sz="0" w:space="0" w:color="auto"/>
        <w:left w:val="none" w:sz="0" w:space="0" w:color="auto"/>
        <w:bottom w:val="none" w:sz="0" w:space="0" w:color="auto"/>
        <w:right w:val="none" w:sz="0" w:space="0" w:color="auto"/>
      </w:divBdr>
    </w:div>
    <w:div w:id="2025814491">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603514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0B2E47"/>
    <w:rsid w:val="000C145E"/>
    <w:rsid w:val="0015741D"/>
    <w:rsid w:val="00281192"/>
    <w:rsid w:val="00324E1D"/>
    <w:rsid w:val="004B6D0C"/>
    <w:rsid w:val="004E5939"/>
    <w:rsid w:val="004F7A93"/>
    <w:rsid w:val="006654C5"/>
    <w:rsid w:val="00703C92"/>
    <w:rsid w:val="0077489D"/>
    <w:rsid w:val="008A39AA"/>
    <w:rsid w:val="008F12CD"/>
    <w:rsid w:val="00977609"/>
    <w:rsid w:val="00994FCC"/>
    <w:rsid w:val="00B64EB9"/>
    <w:rsid w:val="00B85B28"/>
    <w:rsid w:val="00BE35C4"/>
    <w:rsid w:val="00C043D3"/>
    <w:rsid w:val="00C14EAD"/>
    <w:rsid w:val="00C5293D"/>
    <w:rsid w:val="00C62897"/>
    <w:rsid w:val="00E64A6A"/>
    <w:rsid w:val="00E825E3"/>
    <w:rsid w:val="00EE2C6A"/>
    <w:rsid w:val="00F03A08"/>
    <w:rsid w:val="00FE2FCE"/>
    <w:rsid w:val="00FE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NFL24</b:Tag>
    <b:SourceType>InternetSite</b:SourceType>
    <b:Guid>{3C09F1B5-9B53-40E8-9987-22EDEAC790EB}</b:Guid>
    <b:Author>
      <b:Author>
        <b:Corporate>NFL Savant</b:Corporate>
      </b:Author>
    </b:Author>
    <b:Title>Yearly Team Stats</b:Title>
    <b:InternetSiteTitle>NFLsavant.com</b:InternetSiteTitle>
    <b:Year>2024</b:Year>
    <b:Month>October</b:Month>
    <b:Day>6</b:Day>
    <b:URL>https://nflsavant.com/about.php</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4B598-737D-4436-B47F-C38B35F23D2E}">
  <ds:schemaRefs>
    <ds:schemaRef ds:uri="http://schemas.openxmlformats.org/officeDocument/2006/bibliography"/>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14</TotalTime>
  <Pages>18</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20</cp:revision>
  <dcterms:created xsi:type="dcterms:W3CDTF">2024-10-10T02:07:00Z</dcterms:created>
  <dcterms:modified xsi:type="dcterms:W3CDTF">2024-10-10T02:24:00Z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