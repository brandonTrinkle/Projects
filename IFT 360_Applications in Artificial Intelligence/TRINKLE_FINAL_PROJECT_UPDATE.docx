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77777777" w:rsidR="002C79E6" w:rsidRDefault="002C79E6" w:rsidP="002C79E6"/>
    <w:p w14:paraId="3D9FE779" w14:textId="77777777" w:rsidR="002C79E6" w:rsidRDefault="002C79E6" w:rsidP="002C79E6"/>
    <w:p w14:paraId="3A7FEE70" w14:textId="358E6DD4" w:rsidR="6A36C4BF" w:rsidRPr="00B863FB" w:rsidRDefault="00EF4107" w:rsidP="00B863FB">
      <w:pPr>
        <w:pStyle w:val="Title"/>
      </w:pPr>
      <w:r>
        <w:t xml:space="preserve">Final Project: </w:t>
      </w:r>
      <w:r w:rsidR="00003519">
        <w:t>Final Project Description and Progress</w:t>
      </w:r>
    </w:p>
    <w:p w14:paraId="58EB2497" w14:textId="6237EE73" w:rsidR="201D26C8" w:rsidRDefault="201D26C8" w:rsidP="002C79E6">
      <w:pPr>
        <w:pStyle w:val="Subtitle"/>
      </w:pP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4F6C83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12BFD65D" w:rsidR="201D26C8" w:rsidRDefault="00BB4EAB" w:rsidP="002C79E6">
      <w:pPr>
        <w:pStyle w:val="Subtitle"/>
      </w:pPr>
      <w:r>
        <w:t>10/6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753FD7D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37C1F8F4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549FE0F3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68A4E5A9" w14:textId="77777777" w:rsidR="004143B0" w:rsidRDefault="004143B0" w:rsidP="014CA2B6">
      <w:pPr>
        <w:pStyle w:val="Title2"/>
        <w:rPr>
          <w:rFonts w:ascii="Calibri" w:eastAsia="Calibri" w:hAnsi="Calibri" w:cs="Calibri"/>
          <w:szCs w:val="22"/>
        </w:rPr>
      </w:pPr>
    </w:p>
    <w:p w14:paraId="2350C3E0" w14:textId="5D10612B" w:rsidR="00251A36" w:rsidRDefault="00251A36" w:rsidP="00CB3F82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0F2F635F" w14:textId="77777777" w:rsidR="000476C9" w:rsidRPr="000476C9" w:rsidRDefault="000476C9" w:rsidP="000476C9">
      <w:pPr>
        <w:pStyle w:val="Title2"/>
        <w:rPr>
          <w:rFonts w:ascii="Calibri" w:eastAsia="Calibri" w:hAnsi="Calibri" w:cs="Calibri"/>
          <w:b/>
          <w:bCs/>
          <w:noProof/>
          <w:szCs w:val="22"/>
        </w:rPr>
      </w:pPr>
      <w:r w:rsidRPr="000476C9">
        <w:rPr>
          <w:rFonts w:ascii="Calibri" w:eastAsia="Calibri" w:hAnsi="Calibri" w:cs="Calibri"/>
          <w:b/>
          <w:bCs/>
          <w:noProof/>
          <w:szCs w:val="22"/>
        </w:rPr>
        <w:lastRenderedPageBreak/>
        <w:t>Football Game Strategy AI (Coach's Assistant)</w:t>
      </w:r>
    </w:p>
    <w:p w14:paraId="69122DE0" w14:textId="7894FEAE" w:rsidR="000476C9" w:rsidRDefault="000476C9" w:rsidP="00F7042E">
      <w:pPr>
        <w:pStyle w:val="Title2"/>
        <w:ind w:firstLine="720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This project will involve developing an AI agent that functions as a “Coach's Assistant” during a football game. The agent will analyze ongoing game data, such as game statistics, player performance, and opponent strategies, to suggest real-time offensive and defensive strategies to improve game outcomes. The goal is to provide coaches with AI-driven insights that can influence decisions on play-calling, player substitutions, and tactical adjustments to optimize team performance in real time.</w:t>
      </w:r>
    </w:p>
    <w:p w14:paraId="1EB92EA2" w14:textId="77777777" w:rsidR="001E168E" w:rsidRPr="00F7042E" w:rsidRDefault="001E168E" w:rsidP="00F7042E">
      <w:pPr>
        <w:pStyle w:val="Title2"/>
        <w:ind w:firstLine="720"/>
        <w:jc w:val="left"/>
        <w:rPr>
          <w:rFonts w:ascii="Calibri" w:eastAsia="Calibri" w:hAnsi="Calibri" w:cs="Calibri"/>
          <w:noProof/>
          <w:szCs w:val="22"/>
        </w:rPr>
      </w:pPr>
    </w:p>
    <w:p w14:paraId="71F89C64" w14:textId="0E3F23AB" w:rsidR="00F7042E" w:rsidRPr="00404E54" w:rsidRDefault="00404E54" w:rsidP="00404E54">
      <w:pPr>
        <w:pStyle w:val="Title2"/>
        <w:jc w:val="left"/>
        <w:rPr>
          <w:rFonts w:ascii="Calibri" w:eastAsia="Calibri" w:hAnsi="Calibri" w:cs="Calibri"/>
          <w:b/>
          <w:bCs/>
          <w:noProof/>
          <w:szCs w:val="22"/>
        </w:rPr>
      </w:pPr>
      <w:r w:rsidRPr="00404E54">
        <w:rPr>
          <w:rFonts w:ascii="Calibri" w:eastAsia="Calibri" w:hAnsi="Calibri" w:cs="Calibri"/>
          <w:b/>
          <w:bCs/>
          <w:noProof/>
          <w:szCs w:val="22"/>
        </w:rPr>
        <w:t>Scope</w:t>
      </w:r>
    </w:p>
    <w:p w14:paraId="7976E3FB" w14:textId="06FB4E54" w:rsidR="000476C9" w:rsidRPr="000476C9" w:rsidRDefault="000476C9" w:rsidP="00404E54">
      <w:pPr>
        <w:pStyle w:val="Title2"/>
        <w:ind w:firstLine="360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The scope of this project will be centered around real-time strategy optimization during a football game. The AI agent will focus on:</w:t>
      </w:r>
    </w:p>
    <w:p w14:paraId="5558CBF9" w14:textId="77777777" w:rsidR="00923416" w:rsidRDefault="000476C9" w:rsidP="00CD08F9">
      <w:pPr>
        <w:pStyle w:val="Title2"/>
        <w:numPr>
          <w:ilvl w:val="0"/>
          <w:numId w:val="38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 xml:space="preserve">Game statistics analysis: </w:t>
      </w:r>
    </w:p>
    <w:p w14:paraId="7F9998D8" w14:textId="267799EC" w:rsidR="000476C9" w:rsidRPr="000476C9" w:rsidRDefault="000476C9" w:rsidP="00EF4267">
      <w:pPr>
        <w:pStyle w:val="Title2"/>
        <w:numPr>
          <w:ilvl w:val="0"/>
          <w:numId w:val="38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Monitoring player statistics such as speed, stamina, tackles, passes, etc.</w:t>
      </w:r>
    </w:p>
    <w:p w14:paraId="20F2A630" w14:textId="77777777" w:rsidR="00EF4267" w:rsidRDefault="000476C9" w:rsidP="00EF4267">
      <w:pPr>
        <w:pStyle w:val="Title2"/>
        <w:numPr>
          <w:ilvl w:val="0"/>
          <w:numId w:val="38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Opponent analysis: Evaluating the opponent’s play style and weaknesses.</w:t>
      </w:r>
    </w:p>
    <w:p w14:paraId="130DA195" w14:textId="77777777" w:rsidR="00EF4267" w:rsidRDefault="000476C9" w:rsidP="00EF4267">
      <w:pPr>
        <w:pStyle w:val="Title2"/>
        <w:numPr>
          <w:ilvl w:val="0"/>
          <w:numId w:val="38"/>
        </w:numPr>
        <w:jc w:val="left"/>
        <w:rPr>
          <w:rFonts w:ascii="Calibri" w:eastAsia="Calibri" w:hAnsi="Calibri" w:cs="Calibri"/>
          <w:noProof/>
          <w:szCs w:val="22"/>
        </w:rPr>
      </w:pPr>
      <w:r w:rsidRPr="00EF4267">
        <w:rPr>
          <w:rFonts w:ascii="Calibri" w:eastAsia="Calibri" w:hAnsi="Calibri" w:cs="Calibri"/>
          <w:noProof/>
          <w:szCs w:val="22"/>
        </w:rPr>
        <w:t>Real-time strategy: Offering dynamic suggestions for offensive and defensive plays based on game conditions and player performance.</w:t>
      </w:r>
    </w:p>
    <w:p w14:paraId="7731AE89" w14:textId="77777777" w:rsidR="00EF4267" w:rsidRDefault="000476C9" w:rsidP="00EF4267">
      <w:pPr>
        <w:pStyle w:val="Title2"/>
        <w:numPr>
          <w:ilvl w:val="0"/>
          <w:numId w:val="38"/>
        </w:numPr>
        <w:jc w:val="left"/>
        <w:rPr>
          <w:rFonts w:ascii="Calibri" w:eastAsia="Calibri" w:hAnsi="Calibri" w:cs="Calibri"/>
          <w:noProof/>
          <w:szCs w:val="22"/>
        </w:rPr>
      </w:pPr>
      <w:r w:rsidRPr="00EF4267">
        <w:rPr>
          <w:rFonts w:ascii="Calibri" w:eastAsia="Calibri" w:hAnsi="Calibri" w:cs="Calibri"/>
          <w:noProof/>
          <w:szCs w:val="22"/>
        </w:rPr>
        <w:t>Player management: Recommending substitutions based on fatigue or underperformance.</w:t>
      </w:r>
    </w:p>
    <w:p w14:paraId="1098A5A1" w14:textId="62A88CE2" w:rsidR="000476C9" w:rsidRDefault="000476C9" w:rsidP="00EF4267">
      <w:pPr>
        <w:pStyle w:val="Title2"/>
        <w:numPr>
          <w:ilvl w:val="0"/>
          <w:numId w:val="38"/>
        </w:numPr>
        <w:jc w:val="left"/>
        <w:rPr>
          <w:rFonts w:ascii="Calibri" w:eastAsia="Calibri" w:hAnsi="Calibri" w:cs="Calibri"/>
          <w:noProof/>
          <w:szCs w:val="22"/>
        </w:rPr>
      </w:pPr>
      <w:r w:rsidRPr="00EF4267">
        <w:rPr>
          <w:rFonts w:ascii="Calibri" w:eastAsia="Calibri" w:hAnsi="Calibri" w:cs="Calibri"/>
          <w:noProof/>
          <w:szCs w:val="22"/>
        </w:rPr>
        <w:t>Game conditions: Factoring in situational elements like time remaining, score, down and distance, and field position.</w:t>
      </w:r>
    </w:p>
    <w:p w14:paraId="171FA11D" w14:textId="77777777" w:rsidR="00EF4267" w:rsidRPr="00EF4267" w:rsidRDefault="00EF4267" w:rsidP="00EF4267">
      <w:pPr>
        <w:pStyle w:val="Title2"/>
        <w:ind w:left="360"/>
        <w:jc w:val="left"/>
        <w:rPr>
          <w:rFonts w:ascii="Calibri" w:eastAsia="Calibri" w:hAnsi="Calibri" w:cs="Calibri"/>
          <w:noProof/>
          <w:szCs w:val="22"/>
        </w:rPr>
      </w:pPr>
    </w:p>
    <w:p w14:paraId="4B16CC88" w14:textId="77777777" w:rsidR="000476C9" w:rsidRPr="00EF4267" w:rsidRDefault="000476C9" w:rsidP="000476C9">
      <w:pPr>
        <w:pStyle w:val="Title2"/>
        <w:jc w:val="left"/>
        <w:rPr>
          <w:rFonts w:ascii="Calibri" w:eastAsia="Calibri" w:hAnsi="Calibri" w:cs="Calibri"/>
          <w:b/>
          <w:bCs/>
          <w:noProof/>
          <w:szCs w:val="22"/>
        </w:rPr>
      </w:pPr>
      <w:r w:rsidRPr="00EF4267">
        <w:rPr>
          <w:rFonts w:ascii="Calibri" w:eastAsia="Calibri" w:hAnsi="Calibri" w:cs="Calibri"/>
          <w:b/>
          <w:bCs/>
          <w:noProof/>
          <w:szCs w:val="22"/>
        </w:rPr>
        <w:t>Agent Type:</w:t>
      </w:r>
    </w:p>
    <w:p w14:paraId="44B15C57" w14:textId="77777777" w:rsidR="000476C9" w:rsidRPr="000476C9" w:rsidRDefault="000476C9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This project will use a Hybrid Agent that combines Logic-based decision making for immediate, rule-based decisions (e.g., play type based on down, distance, and time) and Learning-based adaptation to improve its strategy suggestions over time by learning from previous games or simulations.</w:t>
      </w:r>
    </w:p>
    <w:p w14:paraId="633054C3" w14:textId="77777777" w:rsidR="000476C9" w:rsidRPr="000476C9" w:rsidRDefault="000476C9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652CBD08" w14:textId="77777777" w:rsidR="00652914" w:rsidRDefault="000476C9" w:rsidP="000476C9">
      <w:pPr>
        <w:pStyle w:val="Title2"/>
        <w:numPr>
          <w:ilvl w:val="0"/>
          <w:numId w:val="39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lastRenderedPageBreak/>
        <w:t>Logic-based decision-making: For predefined situations like timeouts, player substitution rules, and basic tactical decisions.</w:t>
      </w:r>
    </w:p>
    <w:p w14:paraId="76FF759E" w14:textId="73036AFF" w:rsidR="000476C9" w:rsidRPr="00652914" w:rsidRDefault="000476C9" w:rsidP="000476C9">
      <w:pPr>
        <w:pStyle w:val="Title2"/>
        <w:numPr>
          <w:ilvl w:val="0"/>
          <w:numId w:val="39"/>
        </w:numPr>
        <w:jc w:val="left"/>
        <w:rPr>
          <w:rFonts w:ascii="Calibri" w:eastAsia="Calibri" w:hAnsi="Calibri" w:cs="Calibri"/>
          <w:noProof/>
          <w:szCs w:val="22"/>
        </w:rPr>
      </w:pPr>
      <w:r w:rsidRPr="00652914">
        <w:rPr>
          <w:rFonts w:ascii="Calibri" w:eastAsia="Calibri" w:hAnsi="Calibri" w:cs="Calibri"/>
          <w:noProof/>
          <w:szCs w:val="22"/>
        </w:rPr>
        <w:t>Learning-based adaptation: Use historical data to learn opponent tendencies and predict plays, as well as optimize the suggested strategies.</w:t>
      </w:r>
    </w:p>
    <w:p w14:paraId="7A7398BD" w14:textId="77777777" w:rsidR="00DC28E1" w:rsidRDefault="00DC28E1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</w:p>
    <w:p w14:paraId="41501739" w14:textId="0124C3AE" w:rsidR="000476C9" w:rsidRPr="001E168E" w:rsidRDefault="000476C9" w:rsidP="000476C9">
      <w:pPr>
        <w:pStyle w:val="Title2"/>
        <w:jc w:val="left"/>
        <w:rPr>
          <w:rFonts w:ascii="Calibri" w:eastAsia="Calibri" w:hAnsi="Calibri" w:cs="Calibri"/>
          <w:b/>
          <w:bCs/>
          <w:noProof/>
          <w:szCs w:val="22"/>
        </w:rPr>
      </w:pPr>
      <w:r w:rsidRPr="001E168E">
        <w:rPr>
          <w:rFonts w:ascii="Calibri" w:eastAsia="Calibri" w:hAnsi="Calibri" w:cs="Calibri"/>
          <w:b/>
          <w:bCs/>
          <w:noProof/>
          <w:szCs w:val="22"/>
        </w:rPr>
        <w:t>Task Environment:</w:t>
      </w:r>
    </w:p>
    <w:p w14:paraId="3897C40B" w14:textId="77777777" w:rsidR="000476C9" w:rsidRPr="000476C9" w:rsidRDefault="000476C9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1. Performance Measure:</w:t>
      </w:r>
    </w:p>
    <w:p w14:paraId="6E41A85C" w14:textId="77777777" w:rsidR="000D3876" w:rsidRDefault="000476C9" w:rsidP="000476C9">
      <w:pPr>
        <w:pStyle w:val="Title2"/>
        <w:numPr>
          <w:ilvl w:val="0"/>
          <w:numId w:val="40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Touchdowns and Defensive Stops: Evaluate the success rate of offensive plays (yards gained, touchdowns scored) and defensive strategies (stopping the opposing team from scoring).</w:t>
      </w:r>
    </w:p>
    <w:p w14:paraId="7907811C" w14:textId="77777777" w:rsidR="000D3876" w:rsidRDefault="000476C9" w:rsidP="000476C9">
      <w:pPr>
        <w:pStyle w:val="Title2"/>
        <w:numPr>
          <w:ilvl w:val="0"/>
          <w:numId w:val="40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t>Strategic Effectiveness: Measure how often the agent's suggestions lead to favorable outcomes (e.g., improved possession, higher scoring chances, or fewer defensive lapses).</w:t>
      </w:r>
    </w:p>
    <w:p w14:paraId="35102580" w14:textId="0845CE49" w:rsidR="000476C9" w:rsidRPr="000D3876" w:rsidRDefault="000476C9" w:rsidP="000476C9">
      <w:pPr>
        <w:pStyle w:val="Title2"/>
        <w:numPr>
          <w:ilvl w:val="0"/>
          <w:numId w:val="40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t>Player Performance Improvement: Assess the impact of the agent’s suggestions on player performance metrics (e.g., reduced fatigue, fewer injuries).</w:t>
      </w:r>
    </w:p>
    <w:p w14:paraId="477B7E22" w14:textId="77777777" w:rsidR="000476C9" w:rsidRPr="000476C9" w:rsidRDefault="000476C9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2. Environment:</w:t>
      </w:r>
    </w:p>
    <w:p w14:paraId="50812E3A" w14:textId="77777777" w:rsidR="000D3876" w:rsidRDefault="000476C9" w:rsidP="000476C9">
      <w:pPr>
        <w:pStyle w:val="Title2"/>
        <w:numPr>
          <w:ilvl w:val="0"/>
          <w:numId w:val="41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Ongoing Football Game: The environment will be a live or simulated football game, either real-time data from an actual game or a simulated match environment where the agent receives game information in a loop.</w:t>
      </w:r>
    </w:p>
    <w:p w14:paraId="6ADF862F" w14:textId="1420FC71" w:rsidR="000476C9" w:rsidRPr="000D3876" w:rsidRDefault="000476C9" w:rsidP="000476C9">
      <w:pPr>
        <w:pStyle w:val="Title2"/>
        <w:numPr>
          <w:ilvl w:val="0"/>
          <w:numId w:val="41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t>Game Conditions: The environment will also account for various game factors like weather, field conditions, and crowd noise that can affect player performance.</w:t>
      </w:r>
    </w:p>
    <w:p w14:paraId="1C2B9F47" w14:textId="77777777" w:rsidR="000476C9" w:rsidRPr="000476C9" w:rsidRDefault="000476C9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3. Actuators:</w:t>
      </w:r>
    </w:p>
    <w:p w14:paraId="026538E3" w14:textId="77777777" w:rsidR="000D3876" w:rsidRDefault="000476C9" w:rsidP="000476C9">
      <w:pPr>
        <w:pStyle w:val="Title2"/>
        <w:numPr>
          <w:ilvl w:val="0"/>
          <w:numId w:val="42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Strategy Suggestions: The agent will suggest offensive and defensive strategies (play types, formations, and player assignments).</w:t>
      </w:r>
    </w:p>
    <w:p w14:paraId="2D9B86EA" w14:textId="77777777" w:rsidR="000D3876" w:rsidRDefault="000476C9" w:rsidP="000476C9">
      <w:pPr>
        <w:pStyle w:val="Title2"/>
        <w:numPr>
          <w:ilvl w:val="0"/>
          <w:numId w:val="42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t>Player Substitutions: The agent will recommend player substitutions when fatigue, injury risks, or poor performance is detected.</w:t>
      </w:r>
    </w:p>
    <w:p w14:paraId="1CDB9BA1" w14:textId="4A1548ED" w:rsidR="000476C9" w:rsidRPr="000D3876" w:rsidRDefault="000476C9" w:rsidP="000476C9">
      <w:pPr>
        <w:pStyle w:val="Title2"/>
        <w:numPr>
          <w:ilvl w:val="0"/>
          <w:numId w:val="42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lastRenderedPageBreak/>
        <w:t>Timeouts: The agent will advise on the optimal use of timeouts for strategic breaks, game control, or resting key players.</w:t>
      </w:r>
    </w:p>
    <w:p w14:paraId="2FEE359F" w14:textId="77777777" w:rsidR="000476C9" w:rsidRPr="000476C9" w:rsidRDefault="000476C9" w:rsidP="000476C9">
      <w:pPr>
        <w:pStyle w:val="Title2"/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4. Percepts:</w:t>
      </w:r>
    </w:p>
    <w:p w14:paraId="2EB1875C" w14:textId="77777777" w:rsidR="000D3876" w:rsidRDefault="000476C9" w:rsidP="000476C9">
      <w:pPr>
        <w:pStyle w:val="Title2"/>
        <w:numPr>
          <w:ilvl w:val="0"/>
          <w:numId w:val="43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Game Statistics: Real-time game statistics such as possession, passing accuracy, rushing yards, and turnovers.</w:t>
      </w:r>
    </w:p>
    <w:p w14:paraId="3B3C586C" w14:textId="77777777" w:rsidR="000D3876" w:rsidRDefault="000476C9" w:rsidP="000476C9">
      <w:pPr>
        <w:pStyle w:val="Title2"/>
        <w:numPr>
          <w:ilvl w:val="0"/>
          <w:numId w:val="43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t>Player Conditions: The agent will monitor individual player performance and physical conditions like fatigue, stamina, and injuries.</w:t>
      </w:r>
    </w:p>
    <w:p w14:paraId="6BF3E4E9" w14:textId="4F95A734" w:rsidR="000476C9" w:rsidRDefault="000476C9" w:rsidP="000476C9">
      <w:pPr>
        <w:pStyle w:val="Title2"/>
        <w:numPr>
          <w:ilvl w:val="0"/>
          <w:numId w:val="43"/>
        </w:numPr>
        <w:jc w:val="left"/>
        <w:rPr>
          <w:rFonts w:ascii="Calibri" w:eastAsia="Calibri" w:hAnsi="Calibri" w:cs="Calibri"/>
          <w:noProof/>
          <w:szCs w:val="22"/>
        </w:rPr>
      </w:pPr>
      <w:r w:rsidRPr="000D3876">
        <w:rPr>
          <w:rFonts w:ascii="Calibri" w:eastAsia="Calibri" w:hAnsi="Calibri" w:cs="Calibri"/>
          <w:noProof/>
          <w:szCs w:val="22"/>
        </w:rPr>
        <w:t>Game Progress: The agent will track the time left, scoreline, field position, down and distance, as well as the opponent’s tactical decisions.</w:t>
      </w:r>
    </w:p>
    <w:p w14:paraId="7A793103" w14:textId="77777777" w:rsidR="000D3876" w:rsidRPr="000D3876" w:rsidRDefault="000D3876" w:rsidP="000D3876">
      <w:pPr>
        <w:pStyle w:val="Title2"/>
        <w:ind w:left="360"/>
        <w:jc w:val="left"/>
        <w:rPr>
          <w:rFonts w:ascii="Calibri" w:eastAsia="Calibri" w:hAnsi="Calibri" w:cs="Calibri"/>
          <w:noProof/>
          <w:szCs w:val="22"/>
        </w:rPr>
      </w:pPr>
    </w:p>
    <w:p w14:paraId="06A1B64F" w14:textId="77777777" w:rsidR="000476C9" w:rsidRPr="000D3876" w:rsidRDefault="000476C9" w:rsidP="000476C9">
      <w:pPr>
        <w:pStyle w:val="Title2"/>
        <w:jc w:val="left"/>
        <w:rPr>
          <w:rFonts w:ascii="Calibri" w:eastAsia="Calibri" w:hAnsi="Calibri" w:cs="Calibri"/>
          <w:b/>
          <w:bCs/>
          <w:noProof/>
          <w:szCs w:val="22"/>
        </w:rPr>
      </w:pPr>
      <w:r w:rsidRPr="000D3876">
        <w:rPr>
          <w:rFonts w:ascii="Calibri" w:eastAsia="Calibri" w:hAnsi="Calibri" w:cs="Calibri"/>
          <w:b/>
          <w:bCs/>
          <w:noProof/>
          <w:szCs w:val="22"/>
        </w:rPr>
        <w:t>Code Implementation:</w:t>
      </w:r>
    </w:p>
    <w:p w14:paraId="04DBAB53" w14:textId="2E96B6B7" w:rsidR="000476C9" w:rsidRPr="000476C9" w:rsidRDefault="000476C9" w:rsidP="00B85ED7">
      <w:pPr>
        <w:pStyle w:val="Title2"/>
        <w:numPr>
          <w:ilvl w:val="0"/>
          <w:numId w:val="45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The AI agent will need modules for:</w:t>
      </w:r>
    </w:p>
    <w:p w14:paraId="6F3F7239" w14:textId="77777777" w:rsidR="00944D02" w:rsidRDefault="000476C9" w:rsidP="000476C9">
      <w:pPr>
        <w:pStyle w:val="Title2"/>
        <w:numPr>
          <w:ilvl w:val="0"/>
          <w:numId w:val="46"/>
        </w:numPr>
        <w:jc w:val="left"/>
        <w:rPr>
          <w:rFonts w:ascii="Calibri" w:eastAsia="Calibri" w:hAnsi="Calibri" w:cs="Calibri"/>
          <w:noProof/>
          <w:szCs w:val="22"/>
        </w:rPr>
      </w:pPr>
      <w:r w:rsidRPr="000476C9">
        <w:rPr>
          <w:rFonts w:ascii="Calibri" w:eastAsia="Calibri" w:hAnsi="Calibri" w:cs="Calibri"/>
          <w:noProof/>
          <w:szCs w:val="22"/>
        </w:rPr>
        <w:t>Data input: For game statistics, player conditions, and opponent tendencies.</w:t>
      </w:r>
    </w:p>
    <w:p w14:paraId="090D8BDE" w14:textId="77777777" w:rsidR="00944D02" w:rsidRDefault="000476C9" w:rsidP="000476C9">
      <w:pPr>
        <w:pStyle w:val="Title2"/>
        <w:numPr>
          <w:ilvl w:val="0"/>
          <w:numId w:val="46"/>
        </w:numPr>
        <w:jc w:val="left"/>
        <w:rPr>
          <w:rFonts w:ascii="Calibri" w:eastAsia="Calibri" w:hAnsi="Calibri" w:cs="Calibri"/>
          <w:noProof/>
          <w:szCs w:val="22"/>
        </w:rPr>
      </w:pPr>
      <w:r w:rsidRPr="00944D02">
        <w:rPr>
          <w:rFonts w:ascii="Calibri" w:eastAsia="Calibri" w:hAnsi="Calibri" w:cs="Calibri"/>
          <w:noProof/>
          <w:szCs w:val="22"/>
        </w:rPr>
        <w:t>Logic-based decisions: To handle predefined game situations and rules (e.g., timeouts, substitutions).</w:t>
      </w:r>
    </w:p>
    <w:p w14:paraId="0556C4EE" w14:textId="77777777" w:rsidR="00944D02" w:rsidRDefault="000476C9" w:rsidP="000476C9">
      <w:pPr>
        <w:pStyle w:val="Title2"/>
        <w:numPr>
          <w:ilvl w:val="0"/>
          <w:numId w:val="46"/>
        </w:numPr>
        <w:jc w:val="left"/>
        <w:rPr>
          <w:rFonts w:ascii="Calibri" w:eastAsia="Calibri" w:hAnsi="Calibri" w:cs="Calibri"/>
          <w:noProof/>
          <w:szCs w:val="22"/>
        </w:rPr>
      </w:pPr>
      <w:r w:rsidRPr="00944D02">
        <w:rPr>
          <w:rFonts w:ascii="Calibri" w:eastAsia="Calibri" w:hAnsi="Calibri" w:cs="Calibri"/>
          <w:noProof/>
          <w:szCs w:val="22"/>
        </w:rPr>
        <w:t>Learning algorithms: Reinforcement learning or supervised learning algorithms to improve decision-making over time by learning from historical data.</w:t>
      </w:r>
    </w:p>
    <w:p w14:paraId="799BFAAD" w14:textId="09907149" w:rsidR="00E806F6" w:rsidRPr="00944D02" w:rsidRDefault="000476C9" w:rsidP="000476C9">
      <w:pPr>
        <w:pStyle w:val="Title2"/>
        <w:numPr>
          <w:ilvl w:val="0"/>
          <w:numId w:val="46"/>
        </w:numPr>
        <w:jc w:val="left"/>
        <w:rPr>
          <w:rFonts w:ascii="Calibri" w:eastAsia="Calibri" w:hAnsi="Calibri" w:cs="Calibri"/>
          <w:noProof/>
          <w:szCs w:val="22"/>
        </w:rPr>
      </w:pPr>
      <w:r w:rsidRPr="00944D02">
        <w:rPr>
          <w:rFonts w:ascii="Calibri" w:eastAsia="Calibri" w:hAnsi="Calibri" w:cs="Calibri"/>
          <w:noProof/>
          <w:szCs w:val="22"/>
        </w:rPr>
        <w:t>Strategy output: Real-time suggestions to the coach on tactics, substitutions, or timeouts based on the agent's analysis.</w:t>
      </w:r>
    </w:p>
    <w:sectPr w:rsidR="00E806F6" w:rsidRPr="00944D02" w:rsidSect="00083912">
      <w:head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5B041" w14:textId="77777777" w:rsidR="003E3187" w:rsidRDefault="003E3187">
      <w:pPr>
        <w:spacing w:line="240" w:lineRule="auto"/>
      </w:pPr>
      <w:r>
        <w:separator/>
      </w:r>
    </w:p>
    <w:p w14:paraId="4A77A2A7" w14:textId="77777777" w:rsidR="003E3187" w:rsidRDefault="003E3187"/>
  </w:endnote>
  <w:endnote w:type="continuationSeparator" w:id="0">
    <w:p w14:paraId="3E187101" w14:textId="77777777" w:rsidR="003E3187" w:rsidRDefault="003E3187">
      <w:pPr>
        <w:spacing w:line="240" w:lineRule="auto"/>
      </w:pPr>
      <w:r>
        <w:continuationSeparator/>
      </w:r>
    </w:p>
    <w:p w14:paraId="4AB40E40" w14:textId="77777777" w:rsidR="003E3187" w:rsidRDefault="003E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41A3E" w14:textId="77777777" w:rsidR="003E3187" w:rsidRDefault="003E3187">
      <w:pPr>
        <w:spacing w:line="240" w:lineRule="auto"/>
      </w:pPr>
      <w:r>
        <w:separator/>
      </w:r>
    </w:p>
    <w:p w14:paraId="438F9BC2" w14:textId="77777777" w:rsidR="003E3187" w:rsidRDefault="003E3187"/>
  </w:footnote>
  <w:footnote w:type="continuationSeparator" w:id="0">
    <w:p w14:paraId="67C50D05" w14:textId="77777777" w:rsidR="003E3187" w:rsidRDefault="003E3187">
      <w:pPr>
        <w:spacing w:line="240" w:lineRule="auto"/>
      </w:pPr>
      <w:r>
        <w:continuationSeparator/>
      </w:r>
    </w:p>
    <w:p w14:paraId="0D916218" w14:textId="77777777" w:rsidR="003E3187" w:rsidRDefault="003E31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777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DA6DCC" w14:textId="02769738" w:rsidR="0031667B" w:rsidRDefault="003166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D6E4B"/>
    <w:multiLevelType w:val="hybridMultilevel"/>
    <w:tmpl w:val="4B1AB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C40C7"/>
    <w:multiLevelType w:val="hybridMultilevel"/>
    <w:tmpl w:val="9640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43AA4"/>
    <w:multiLevelType w:val="hybridMultilevel"/>
    <w:tmpl w:val="53A07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D82AFE"/>
    <w:multiLevelType w:val="hybridMultilevel"/>
    <w:tmpl w:val="053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465C2"/>
    <w:multiLevelType w:val="hybridMultilevel"/>
    <w:tmpl w:val="A620A59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EE94501"/>
    <w:multiLevelType w:val="hybridMultilevel"/>
    <w:tmpl w:val="D83E6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D3901"/>
    <w:multiLevelType w:val="hybridMultilevel"/>
    <w:tmpl w:val="64EC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D545B"/>
    <w:multiLevelType w:val="hybridMultilevel"/>
    <w:tmpl w:val="E7DE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65C00D8"/>
    <w:multiLevelType w:val="hybridMultilevel"/>
    <w:tmpl w:val="36805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9A86CCC"/>
    <w:multiLevelType w:val="hybridMultilevel"/>
    <w:tmpl w:val="5886A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02820"/>
    <w:multiLevelType w:val="hybridMultilevel"/>
    <w:tmpl w:val="E93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02C01"/>
    <w:multiLevelType w:val="hybridMultilevel"/>
    <w:tmpl w:val="9A729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E5275F"/>
    <w:multiLevelType w:val="multilevel"/>
    <w:tmpl w:val="20A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F2DD8"/>
    <w:multiLevelType w:val="hybridMultilevel"/>
    <w:tmpl w:val="0B8C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C565E"/>
    <w:multiLevelType w:val="hybridMultilevel"/>
    <w:tmpl w:val="56A21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2F812FCF"/>
    <w:multiLevelType w:val="hybridMultilevel"/>
    <w:tmpl w:val="F9E0D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24304B5"/>
    <w:multiLevelType w:val="hybridMultilevel"/>
    <w:tmpl w:val="C95C5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6866A29"/>
    <w:multiLevelType w:val="hybridMultilevel"/>
    <w:tmpl w:val="29EE0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83871A3"/>
    <w:multiLevelType w:val="hybridMultilevel"/>
    <w:tmpl w:val="A5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9651C"/>
    <w:multiLevelType w:val="hybridMultilevel"/>
    <w:tmpl w:val="724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5910B2"/>
    <w:multiLevelType w:val="hybridMultilevel"/>
    <w:tmpl w:val="3FD09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9409CB"/>
    <w:multiLevelType w:val="hybridMultilevel"/>
    <w:tmpl w:val="D45A1202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4D6033ED"/>
    <w:multiLevelType w:val="hybridMultilevel"/>
    <w:tmpl w:val="9D820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A36C4E"/>
    <w:multiLevelType w:val="hybridMultilevel"/>
    <w:tmpl w:val="632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057D7"/>
    <w:multiLevelType w:val="multilevel"/>
    <w:tmpl w:val="35B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D4E62"/>
    <w:multiLevelType w:val="hybridMultilevel"/>
    <w:tmpl w:val="A15A65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5FB616E5"/>
    <w:multiLevelType w:val="hybridMultilevel"/>
    <w:tmpl w:val="E600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11C26"/>
    <w:multiLevelType w:val="hybridMultilevel"/>
    <w:tmpl w:val="3EFA6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C0482D"/>
    <w:multiLevelType w:val="hybridMultilevel"/>
    <w:tmpl w:val="6E147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FE157C"/>
    <w:multiLevelType w:val="hybridMultilevel"/>
    <w:tmpl w:val="F8740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71542F"/>
    <w:multiLevelType w:val="hybridMultilevel"/>
    <w:tmpl w:val="CB7CE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42"/>
  </w:num>
  <w:num w:numId="13" w16cid:durableId="211159905">
    <w:abstractNumId w:val="31"/>
  </w:num>
  <w:num w:numId="14" w16cid:durableId="27803137">
    <w:abstractNumId w:val="21"/>
  </w:num>
  <w:num w:numId="15" w16cid:durableId="1095706498">
    <w:abstractNumId w:val="40"/>
  </w:num>
  <w:num w:numId="16" w16cid:durableId="76631068">
    <w:abstractNumId w:val="13"/>
  </w:num>
  <w:num w:numId="17" w16cid:durableId="1477452680">
    <w:abstractNumId w:val="30"/>
  </w:num>
  <w:num w:numId="18" w16cid:durableId="1205825196">
    <w:abstractNumId w:val="15"/>
  </w:num>
  <w:num w:numId="19" w16cid:durableId="1996183971">
    <w:abstractNumId w:val="11"/>
  </w:num>
  <w:num w:numId="20" w16cid:durableId="104858006">
    <w:abstractNumId w:val="20"/>
  </w:num>
  <w:num w:numId="21" w16cid:durableId="730274965">
    <w:abstractNumId w:val="33"/>
  </w:num>
  <w:num w:numId="22" w16cid:durableId="364451259">
    <w:abstractNumId w:val="35"/>
  </w:num>
  <w:num w:numId="23" w16cid:durableId="795299145">
    <w:abstractNumId w:val="25"/>
  </w:num>
  <w:num w:numId="24" w16cid:durableId="835728952">
    <w:abstractNumId w:val="26"/>
  </w:num>
  <w:num w:numId="25" w16cid:durableId="2114201143">
    <w:abstractNumId w:val="14"/>
  </w:num>
  <w:num w:numId="26" w16cid:durableId="1744982248">
    <w:abstractNumId w:val="22"/>
  </w:num>
  <w:num w:numId="27" w16cid:durableId="1946768818">
    <w:abstractNumId w:val="37"/>
  </w:num>
  <w:num w:numId="28" w16cid:durableId="1503621579">
    <w:abstractNumId w:val="12"/>
  </w:num>
  <w:num w:numId="29" w16cid:durableId="1833639289">
    <w:abstractNumId w:val="43"/>
  </w:num>
  <w:num w:numId="30" w16cid:durableId="1412267694">
    <w:abstractNumId w:val="36"/>
  </w:num>
  <w:num w:numId="31" w16cid:durableId="1158380611">
    <w:abstractNumId w:val="38"/>
  </w:num>
  <w:num w:numId="32" w16cid:durableId="911621421">
    <w:abstractNumId w:val="23"/>
  </w:num>
  <w:num w:numId="33" w16cid:durableId="1159923972">
    <w:abstractNumId w:val="16"/>
  </w:num>
  <w:num w:numId="34" w16cid:durableId="1667636573">
    <w:abstractNumId w:val="24"/>
  </w:num>
  <w:num w:numId="35" w16cid:durableId="737441460">
    <w:abstractNumId w:val="29"/>
  </w:num>
  <w:num w:numId="36" w16cid:durableId="2105492134">
    <w:abstractNumId w:val="10"/>
  </w:num>
  <w:num w:numId="37" w16cid:durableId="1015814729">
    <w:abstractNumId w:val="19"/>
  </w:num>
  <w:num w:numId="38" w16cid:durableId="1564486409">
    <w:abstractNumId w:val="28"/>
  </w:num>
  <w:num w:numId="39" w16cid:durableId="1625499997">
    <w:abstractNumId w:val="18"/>
  </w:num>
  <w:num w:numId="40" w16cid:durableId="1347748521">
    <w:abstractNumId w:val="34"/>
  </w:num>
  <w:num w:numId="41" w16cid:durableId="862788214">
    <w:abstractNumId w:val="41"/>
  </w:num>
  <w:num w:numId="42" w16cid:durableId="2045671047">
    <w:abstractNumId w:val="39"/>
  </w:num>
  <w:num w:numId="43" w16cid:durableId="487942393">
    <w:abstractNumId w:val="44"/>
  </w:num>
  <w:num w:numId="44" w16cid:durableId="1848208195">
    <w:abstractNumId w:val="32"/>
  </w:num>
  <w:num w:numId="45" w16cid:durableId="228686578">
    <w:abstractNumId w:val="27"/>
  </w:num>
  <w:num w:numId="46" w16cid:durableId="76787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3519"/>
    <w:rsid w:val="00004150"/>
    <w:rsid w:val="00004DFA"/>
    <w:rsid w:val="00007066"/>
    <w:rsid w:val="00016656"/>
    <w:rsid w:val="00023AFE"/>
    <w:rsid w:val="0004130D"/>
    <w:rsid w:val="000427B9"/>
    <w:rsid w:val="000476C9"/>
    <w:rsid w:val="0006030B"/>
    <w:rsid w:val="000706C6"/>
    <w:rsid w:val="000748AA"/>
    <w:rsid w:val="00075F6E"/>
    <w:rsid w:val="00081719"/>
    <w:rsid w:val="00083912"/>
    <w:rsid w:val="000856A3"/>
    <w:rsid w:val="00096A05"/>
    <w:rsid w:val="0009715A"/>
    <w:rsid w:val="000A3D9B"/>
    <w:rsid w:val="000B5EA8"/>
    <w:rsid w:val="000B7A87"/>
    <w:rsid w:val="000C0BE6"/>
    <w:rsid w:val="000C124F"/>
    <w:rsid w:val="000C248E"/>
    <w:rsid w:val="000D3876"/>
    <w:rsid w:val="000D4642"/>
    <w:rsid w:val="000D539D"/>
    <w:rsid w:val="000E0F3A"/>
    <w:rsid w:val="000E30E8"/>
    <w:rsid w:val="000E42D1"/>
    <w:rsid w:val="000E51C1"/>
    <w:rsid w:val="000E697C"/>
    <w:rsid w:val="000F458E"/>
    <w:rsid w:val="00102713"/>
    <w:rsid w:val="00116273"/>
    <w:rsid w:val="00117FE8"/>
    <w:rsid w:val="00150022"/>
    <w:rsid w:val="001535B0"/>
    <w:rsid w:val="001619E6"/>
    <w:rsid w:val="001673E7"/>
    <w:rsid w:val="00167454"/>
    <w:rsid w:val="001710B2"/>
    <w:rsid w:val="00172B45"/>
    <w:rsid w:val="00180C7A"/>
    <w:rsid w:val="001870A7"/>
    <w:rsid w:val="001910C8"/>
    <w:rsid w:val="001C0606"/>
    <w:rsid w:val="001C4397"/>
    <w:rsid w:val="001C56C1"/>
    <w:rsid w:val="001C7F84"/>
    <w:rsid w:val="001E168E"/>
    <w:rsid w:val="001E2A5A"/>
    <w:rsid w:val="001F5103"/>
    <w:rsid w:val="001F5C6E"/>
    <w:rsid w:val="00200AFA"/>
    <w:rsid w:val="00201377"/>
    <w:rsid w:val="00203023"/>
    <w:rsid w:val="0021290A"/>
    <w:rsid w:val="00213973"/>
    <w:rsid w:val="00227B03"/>
    <w:rsid w:val="00234529"/>
    <w:rsid w:val="0024288D"/>
    <w:rsid w:val="00245779"/>
    <w:rsid w:val="00250943"/>
    <w:rsid w:val="00251A36"/>
    <w:rsid w:val="00252E7B"/>
    <w:rsid w:val="00267252"/>
    <w:rsid w:val="002727BB"/>
    <w:rsid w:val="00276061"/>
    <w:rsid w:val="00282BE3"/>
    <w:rsid w:val="00284712"/>
    <w:rsid w:val="0028652C"/>
    <w:rsid w:val="002952DA"/>
    <w:rsid w:val="002A124C"/>
    <w:rsid w:val="002A29F7"/>
    <w:rsid w:val="002A3E2E"/>
    <w:rsid w:val="002A5847"/>
    <w:rsid w:val="002B7F26"/>
    <w:rsid w:val="002C2B48"/>
    <w:rsid w:val="002C3481"/>
    <w:rsid w:val="002C7487"/>
    <w:rsid w:val="002C79E6"/>
    <w:rsid w:val="002D3361"/>
    <w:rsid w:val="002D4913"/>
    <w:rsid w:val="002F3AE9"/>
    <w:rsid w:val="003027C7"/>
    <w:rsid w:val="0030354A"/>
    <w:rsid w:val="00305CC5"/>
    <w:rsid w:val="00307A8F"/>
    <w:rsid w:val="00310B6E"/>
    <w:rsid w:val="0031667B"/>
    <w:rsid w:val="00317A58"/>
    <w:rsid w:val="00324E1D"/>
    <w:rsid w:val="0032597A"/>
    <w:rsid w:val="00335245"/>
    <w:rsid w:val="003368B3"/>
    <w:rsid w:val="003475A8"/>
    <w:rsid w:val="003623E9"/>
    <w:rsid w:val="003804CC"/>
    <w:rsid w:val="00382731"/>
    <w:rsid w:val="00383848"/>
    <w:rsid w:val="003868BF"/>
    <w:rsid w:val="003B0B0D"/>
    <w:rsid w:val="003B7393"/>
    <w:rsid w:val="003C0F40"/>
    <w:rsid w:val="003C2F44"/>
    <w:rsid w:val="003C4087"/>
    <w:rsid w:val="003D3B32"/>
    <w:rsid w:val="003D6AA0"/>
    <w:rsid w:val="003E3187"/>
    <w:rsid w:val="003E5AC4"/>
    <w:rsid w:val="003F27FD"/>
    <w:rsid w:val="00404E54"/>
    <w:rsid w:val="004143B0"/>
    <w:rsid w:val="00417DE6"/>
    <w:rsid w:val="0042123B"/>
    <w:rsid w:val="00423856"/>
    <w:rsid w:val="004504F5"/>
    <w:rsid w:val="00450AE6"/>
    <w:rsid w:val="00453B8A"/>
    <w:rsid w:val="00475093"/>
    <w:rsid w:val="004768A0"/>
    <w:rsid w:val="0049689B"/>
    <w:rsid w:val="004B2E50"/>
    <w:rsid w:val="004B4948"/>
    <w:rsid w:val="004B6F46"/>
    <w:rsid w:val="004C2D5B"/>
    <w:rsid w:val="004C4E63"/>
    <w:rsid w:val="004E5939"/>
    <w:rsid w:val="004F1129"/>
    <w:rsid w:val="0050099C"/>
    <w:rsid w:val="0050406F"/>
    <w:rsid w:val="00511B44"/>
    <w:rsid w:val="00521CDE"/>
    <w:rsid w:val="00523E65"/>
    <w:rsid w:val="00523EF6"/>
    <w:rsid w:val="0052505F"/>
    <w:rsid w:val="00533C83"/>
    <w:rsid w:val="005445AE"/>
    <w:rsid w:val="00562688"/>
    <w:rsid w:val="00563985"/>
    <w:rsid w:val="00564D1B"/>
    <w:rsid w:val="005669B8"/>
    <w:rsid w:val="00585406"/>
    <w:rsid w:val="0058757F"/>
    <w:rsid w:val="005A0447"/>
    <w:rsid w:val="005A62DA"/>
    <w:rsid w:val="005B0E80"/>
    <w:rsid w:val="005B27CF"/>
    <w:rsid w:val="005B65B8"/>
    <w:rsid w:val="005C199E"/>
    <w:rsid w:val="005D6FC1"/>
    <w:rsid w:val="005E31E1"/>
    <w:rsid w:val="005E35E8"/>
    <w:rsid w:val="00604FB4"/>
    <w:rsid w:val="00605067"/>
    <w:rsid w:val="0062087E"/>
    <w:rsid w:val="00624440"/>
    <w:rsid w:val="00631CD1"/>
    <w:rsid w:val="00636133"/>
    <w:rsid w:val="00641D63"/>
    <w:rsid w:val="00643A8C"/>
    <w:rsid w:val="00645282"/>
    <w:rsid w:val="00652914"/>
    <w:rsid w:val="00661DED"/>
    <w:rsid w:val="00664C1A"/>
    <w:rsid w:val="006654C5"/>
    <w:rsid w:val="00666FDE"/>
    <w:rsid w:val="00670D88"/>
    <w:rsid w:val="006A0ABE"/>
    <w:rsid w:val="006A45CC"/>
    <w:rsid w:val="006C5CC7"/>
    <w:rsid w:val="006C776A"/>
    <w:rsid w:val="006F09B6"/>
    <w:rsid w:val="006F30CC"/>
    <w:rsid w:val="006F37D3"/>
    <w:rsid w:val="00703C92"/>
    <w:rsid w:val="007125DC"/>
    <w:rsid w:val="0071387F"/>
    <w:rsid w:val="007205B9"/>
    <w:rsid w:val="00732207"/>
    <w:rsid w:val="00733292"/>
    <w:rsid w:val="00746D31"/>
    <w:rsid w:val="007516C6"/>
    <w:rsid w:val="00752677"/>
    <w:rsid w:val="00755FB8"/>
    <w:rsid w:val="007571DC"/>
    <w:rsid w:val="00762632"/>
    <w:rsid w:val="00766910"/>
    <w:rsid w:val="0077487E"/>
    <w:rsid w:val="007818DE"/>
    <w:rsid w:val="00784958"/>
    <w:rsid w:val="0078549A"/>
    <w:rsid w:val="007876A4"/>
    <w:rsid w:val="007C0EF3"/>
    <w:rsid w:val="007C446B"/>
    <w:rsid w:val="007F06B2"/>
    <w:rsid w:val="00811DC4"/>
    <w:rsid w:val="008219B9"/>
    <w:rsid w:val="008222CE"/>
    <w:rsid w:val="00824404"/>
    <w:rsid w:val="00824726"/>
    <w:rsid w:val="00825A21"/>
    <w:rsid w:val="00827355"/>
    <w:rsid w:val="008304D1"/>
    <w:rsid w:val="00830D61"/>
    <w:rsid w:val="008317D8"/>
    <w:rsid w:val="00831AF7"/>
    <w:rsid w:val="0084733C"/>
    <w:rsid w:val="00855841"/>
    <w:rsid w:val="00861A9B"/>
    <w:rsid w:val="0087407D"/>
    <w:rsid w:val="00876147"/>
    <w:rsid w:val="00876AEE"/>
    <w:rsid w:val="00881FEA"/>
    <w:rsid w:val="0088582C"/>
    <w:rsid w:val="008941D1"/>
    <w:rsid w:val="0089746F"/>
    <w:rsid w:val="008A39AA"/>
    <w:rsid w:val="008A4916"/>
    <w:rsid w:val="008C00BB"/>
    <w:rsid w:val="008E0E01"/>
    <w:rsid w:val="008E43B6"/>
    <w:rsid w:val="008F12CD"/>
    <w:rsid w:val="00900A60"/>
    <w:rsid w:val="00901916"/>
    <w:rsid w:val="00911CB3"/>
    <w:rsid w:val="00913E45"/>
    <w:rsid w:val="00923416"/>
    <w:rsid w:val="00927DC8"/>
    <w:rsid w:val="00934DFD"/>
    <w:rsid w:val="009353DD"/>
    <w:rsid w:val="00941723"/>
    <w:rsid w:val="00944D02"/>
    <w:rsid w:val="009504ED"/>
    <w:rsid w:val="0095438D"/>
    <w:rsid w:val="009546B9"/>
    <w:rsid w:val="009555DC"/>
    <w:rsid w:val="00994FCC"/>
    <w:rsid w:val="009A0091"/>
    <w:rsid w:val="009B1C50"/>
    <w:rsid w:val="009B2E86"/>
    <w:rsid w:val="009B3986"/>
    <w:rsid w:val="009D1179"/>
    <w:rsid w:val="009D552D"/>
    <w:rsid w:val="009D7756"/>
    <w:rsid w:val="009D7FF8"/>
    <w:rsid w:val="009E0C9B"/>
    <w:rsid w:val="009F42F5"/>
    <w:rsid w:val="00A21282"/>
    <w:rsid w:val="00A2501A"/>
    <w:rsid w:val="00A25937"/>
    <w:rsid w:val="00A266E6"/>
    <w:rsid w:val="00A31A74"/>
    <w:rsid w:val="00A34BBE"/>
    <w:rsid w:val="00A417C1"/>
    <w:rsid w:val="00A55F85"/>
    <w:rsid w:val="00A577BC"/>
    <w:rsid w:val="00A6128C"/>
    <w:rsid w:val="00A62048"/>
    <w:rsid w:val="00A66DB0"/>
    <w:rsid w:val="00A70049"/>
    <w:rsid w:val="00A80BAD"/>
    <w:rsid w:val="00A8424E"/>
    <w:rsid w:val="00A96811"/>
    <w:rsid w:val="00AC4B4D"/>
    <w:rsid w:val="00AC7FA8"/>
    <w:rsid w:val="00AD2FB8"/>
    <w:rsid w:val="00AE205D"/>
    <w:rsid w:val="00AE546E"/>
    <w:rsid w:val="00B066D9"/>
    <w:rsid w:val="00B2168D"/>
    <w:rsid w:val="00B3616F"/>
    <w:rsid w:val="00B522A5"/>
    <w:rsid w:val="00B531CA"/>
    <w:rsid w:val="00B5631D"/>
    <w:rsid w:val="00B61FED"/>
    <w:rsid w:val="00B64EB9"/>
    <w:rsid w:val="00B7149E"/>
    <w:rsid w:val="00B72909"/>
    <w:rsid w:val="00B849E5"/>
    <w:rsid w:val="00B85B28"/>
    <w:rsid w:val="00B85ED7"/>
    <w:rsid w:val="00B863FB"/>
    <w:rsid w:val="00B86440"/>
    <w:rsid w:val="00B9208C"/>
    <w:rsid w:val="00BA2FFC"/>
    <w:rsid w:val="00BA7A64"/>
    <w:rsid w:val="00BB0526"/>
    <w:rsid w:val="00BB2D6F"/>
    <w:rsid w:val="00BB4EAB"/>
    <w:rsid w:val="00BC131C"/>
    <w:rsid w:val="00BC26BF"/>
    <w:rsid w:val="00BD5E00"/>
    <w:rsid w:val="00BF4B19"/>
    <w:rsid w:val="00C00F8F"/>
    <w:rsid w:val="00C03068"/>
    <w:rsid w:val="00C043D3"/>
    <w:rsid w:val="00C14EAD"/>
    <w:rsid w:val="00C32E47"/>
    <w:rsid w:val="00C37C77"/>
    <w:rsid w:val="00C5001C"/>
    <w:rsid w:val="00C521EF"/>
    <w:rsid w:val="00C53D8C"/>
    <w:rsid w:val="00C62897"/>
    <w:rsid w:val="00C6533D"/>
    <w:rsid w:val="00C67842"/>
    <w:rsid w:val="00C72541"/>
    <w:rsid w:val="00C7588E"/>
    <w:rsid w:val="00C81C69"/>
    <w:rsid w:val="00C94229"/>
    <w:rsid w:val="00CA7CFB"/>
    <w:rsid w:val="00CB3F82"/>
    <w:rsid w:val="00CB4AE3"/>
    <w:rsid w:val="00CC1701"/>
    <w:rsid w:val="00CD08F9"/>
    <w:rsid w:val="00CD0EDE"/>
    <w:rsid w:val="00CD63C7"/>
    <w:rsid w:val="00CD765F"/>
    <w:rsid w:val="00CE1B37"/>
    <w:rsid w:val="00CE2906"/>
    <w:rsid w:val="00CF79FC"/>
    <w:rsid w:val="00D05B19"/>
    <w:rsid w:val="00D12B41"/>
    <w:rsid w:val="00D31369"/>
    <w:rsid w:val="00D327D7"/>
    <w:rsid w:val="00D44EF8"/>
    <w:rsid w:val="00D4606C"/>
    <w:rsid w:val="00D54F4B"/>
    <w:rsid w:val="00D55170"/>
    <w:rsid w:val="00D56EB3"/>
    <w:rsid w:val="00D620FD"/>
    <w:rsid w:val="00D63763"/>
    <w:rsid w:val="00D71DBD"/>
    <w:rsid w:val="00D7370E"/>
    <w:rsid w:val="00D75568"/>
    <w:rsid w:val="00D81F09"/>
    <w:rsid w:val="00D82458"/>
    <w:rsid w:val="00D91044"/>
    <w:rsid w:val="00D91E11"/>
    <w:rsid w:val="00D9418C"/>
    <w:rsid w:val="00D96198"/>
    <w:rsid w:val="00DA0273"/>
    <w:rsid w:val="00DA6C53"/>
    <w:rsid w:val="00DB1AAA"/>
    <w:rsid w:val="00DB7D7D"/>
    <w:rsid w:val="00DC201F"/>
    <w:rsid w:val="00DC24EB"/>
    <w:rsid w:val="00DC28E1"/>
    <w:rsid w:val="00DC2EC1"/>
    <w:rsid w:val="00DC3200"/>
    <w:rsid w:val="00DD267D"/>
    <w:rsid w:val="00DD400A"/>
    <w:rsid w:val="00DD743C"/>
    <w:rsid w:val="00DF38C1"/>
    <w:rsid w:val="00E03D9C"/>
    <w:rsid w:val="00E127EA"/>
    <w:rsid w:val="00E12F4A"/>
    <w:rsid w:val="00E15D26"/>
    <w:rsid w:val="00E255CF"/>
    <w:rsid w:val="00E3226B"/>
    <w:rsid w:val="00E3295A"/>
    <w:rsid w:val="00E356D8"/>
    <w:rsid w:val="00E4029A"/>
    <w:rsid w:val="00E53750"/>
    <w:rsid w:val="00E64122"/>
    <w:rsid w:val="00E64A6A"/>
    <w:rsid w:val="00E67052"/>
    <w:rsid w:val="00E67454"/>
    <w:rsid w:val="00E72A3D"/>
    <w:rsid w:val="00E806F6"/>
    <w:rsid w:val="00E847D5"/>
    <w:rsid w:val="00E9553E"/>
    <w:rsid w:val="00EA3E18"/>
    <w:rsid w:val="00EA62FB"/>
    <w:rsid w:val="00EB5968"/>
    <w:rsid w:val="00EC2DA3"/>
    <w:rsid w:val="00EC4B96"/>
    <w:rsid w:val="00EC5918"/>
    <w:rsid w:val="00EC6BF7"/>
    <w:rsid w:val="00EE09B2"/>
    <w:rsid w:val="00EE2C6A"/>
    <w:rsid w:val="00EF4107"/>
    <w:rsid w:val="00EF4267"/>
    <w:rsid w:val="00EF55C5"/>
    <w:rsid w:val="00F018F9"/>
    <w:rsid w:val="00F1616A"/>
    <w:rsid w:val="00F22A29"/>
    <w:rsid w:val="00F374BE"/>
    <w:rsid w:val="00F41E3B"/>
    <w:rsid w:val="00F43E75"/>
    <w:rsid w:val="00F4426E"/>
    <w:rsid w:val="00F468FC"/>
    <w:rsid w:val="00F47091"/>
    <w:rsid w:val="00F6242A"/>
    <w:rsid w:val="00F641FD"/>
    <w:rsid w:val="00F64C93"/>
    <w:rsid w:val="00F65077"/>
    <w:rsid w:val="00F7042E"/>
    <w:rsid w:val="00F8150E"/>
    <w:rsid w:val="00F83847"/>
    <w:rsid w:val="00F86611"/>
    <w:rsid w:val="00F90FED"/>
    <w:rsid w:val="00F94952"/>
    <w:rsid w:val="00F94E58"/>
    <w:rsid w:val="00FA212B"/>
    <w:rsid w:val="00FA3147"/>
    <w:rsid w:val="00FA6759"/>
    <w:rsid w:val="00FB0B28"/>
    <w:rsid w:val="00FC5649"/>
    <w:rsid w:val="00FD0666"/>
    <w:rsid w:val="00FD0674"/>
    <w:rsid w:val="00FE08D3"/>
    <w:rsid w:val="00FE213E"/>
    <w:rsid w:val="00FE27A3"/>
    <w:rsid w:val="00FE2FCE"/>
    <w:rsid w:val="00FE47B5"/>
    <w:rsid w:val="00FE623A"/>
    <w:rsid w:val="00FF3B9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0B2E47"/>
    <w:rsid w:val="000C145E"/>
    <w:rsid w:val="00281192"/>
    <w:rsid w:val="00324E1D"/>
    <w:rsid w:val="004E5939"/>
    <w:rsid w:val="004F7A93"/>
    <w:rsid w:val="006654C5"/>
    <w:rsid w:val="00703C92"/>
    <w:rsid w:val="008A39AA"/>
    <w:rsid w:val="008F12CD"/>
    <w:rsid w:val="00977609"/>
    <w:rsid w:val="00994FCC"/>
    <w:rsid w:val="00B64EB9"/>
    <w:rsid w:val="00B85B28"/>
    <w:rsid w:val="00C043D3"/>
    <w:rsid w:val="00C14EAD"/>
    <w:rsid w:val="00C5293D"/>
    <w:rsid w:val="00C62897"/>
    <w:rsid w:val="00E64A6A"/>
    <w:rsid w:val="00EE2C6A"/>
    <w:rsid w:val="00F03A08"/>
    <w:rsid w:val="00FE2FCE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6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2</cp:revision>
  <dcterms:created xsi:type="dcterms:W3CDTF">2024-10-06T18:27:00Z</dcterms:created>
  <dcterms:modified xsi:type="dcterms:W3CDTF">2024-10-06T18:27:00Z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