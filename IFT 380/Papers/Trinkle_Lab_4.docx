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BA3C6" w14:textId="77777777" w:rsidR="002C79E6" w:rsidRDefault="002C79E6" w:rsidP="002C79E6"/>
    <w:p w14:paraId="0D36A3D2" w14:textId="77777777" w:rsidR="002C79E6" w:rsidRDefault="002C79E6" w:rsidP="002C79E6"/>
    <w:p w14:paraId="04376E4F" w14:textId="77777777" w:rsidR="002C79E6" w:rsidRDefault="002C79E6" w:rsidP="002C79E6"/>
    <w:p w14:paraId="5D8F76F5" w14:textId="77777777" w:rsidR="002C79E6" w:rsidRDefault="002C79E6" w:rsidP="002C79E6"/>
    <w:p w14:paraId="63D37FED" w14:textId="77777777" w:rsidR="002C79E6" w:rsidRDefault="002C79E6" w:rsidP="002C79E6"/>
    <w:p w14:paraId="43DF88A8" w14:textId="08396950" w:rsidR="6A36C4BF" w:rsidRPr="00B863FB" w:rsidRDefault="00DA1EDE" w:rsidP="00B863FB">
      <w:pPr>
        <w:pStyle w:val="Title"/>
      </w:pPr>
      <w:bookmarkStart w:id="0" w:name="_Hlk189305533"/>
      <w:r w:rsidRPr="00DA1EDE">
        <w:t xml:space="preserve">Lab </w:t>
      </w:r>
      <w:r w:rsidR="007138B9">
        <w:t>5</w:t>
      </w:r>
      <w:r w:rsidRPr="00DA1EDE">
        <w:t xml:space="preserve"> </w:t>
      </w:r>
      <w:r w:rsidR="00876B75">
        <w:t>–</w:t>
      </w:r>
      <w:r w:rsidRPr="00DA1EDE">
        <w:t xml:space="preserve"> </w:t>
      </w:r>
      <w:r w:rsidR="007138B9" w:rsidRPr="007138B9">
        <w:t>Explore Security Options</w:t>
      </w:r>
    </w:p>
    <w:bookmarkEnd w:id="0"/>
    <w:p w14:paraId="718A5B89" w14:textId="6FE263F5" w:rsidR="201D26C8" w:rsidRDefault="201D26C8" w:rsidP="002C79E6">
      <w:pPr>
        <w:pStyle w:val="Subtitle"/>
      </w:pPr>
    </w:p>
    <w:p w14:paraId="63E6940C" w14:textId="54E30A24" w:rsidR="00A417C1" w:rsidRDefault="00DA1EDE" w:rsidP="002C79E6">
      <w:pPr>
        <w:pStyle w:val="Subtitle"/>
      </w:pPr>
      <w:r>
        <w:t>Brandon Trinkle</w:t>
      </w:r>
    </w:p>
    <w:p w14:paraId="1FCA852D" w14:textId="37B10991" w:rsidR="002C79E6" w:rsidRDefault="00DA1EDE" w:rsidP="002C79E6">
      <w:pPr>
        <w:pStyle w:val="Subtitle"/>
      </w:pPr>
      <w:r>
        <w:t>Arizona State University</w:t>
      </w:r>
    </w:p>
    <w:p w14:paraId="487AA78C" w14:textId="77777777" w:rsidR="00DA1EDE" w:rsidRDefault="00DA1EDE" w:rsidP="00DA1EDE">
      <w:pPr>
        <w:pStyle w:val="Subtitle"/>
      </w:pPr>
      <w:r>
        <w:t xml:space="preserve">IFT 380 </w:t>
      </w:r>
    </w:p>
    <w:p w14:paraId="0A3B7E8F" w14:textId="247A7536" w:rsidR="002C79E6" w:rsidRDefault="00DA1EDE" w:rsidP="00DA1EDE">
      <w:pPr>
        <w:pStyle w:val="Subtitle"/>
      </w:pPr>
      <w:r>
        <w:t xml:space="preserve">Professor </w:t>
      </w:r>
      <w:r w:rsidRPr="00DA1EDE">
        <w:t>Shaun Usman</w:t>
      </w:r>
    </w:p>
    <w:p w14:paraId="2772EF98" w14:textId="1D3CA657" w:rsidR="201D26C8" w:rsidRDefault="000E71DF" w:rsidP="002C79E6">
      <w:pPr>
        <w:pStyle w:val="Subtitle"/>
      </w:pPr>
      <w:r>
        <w:t>February</w:t>
      </w:r>
      <w:r w:rsidR="00DA1EDE">
        <w:t xml:space="preserve"> </w:t>
      </w:r>
      <w:r>
        <w:t>2</w:t>
      </w:r>
      <w:r w:rsidR="001D2F08">
        <w:t>2</w:t>
      </w:r>
      <w:r w:rsidR="00DA1EDE">
        <w:t>, 2025</w:t>
      </w:r>
    </w:p>
    <w:p w14:paraId="7F5E642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335D08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28E0EF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EE18CA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DDD917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823A32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A361BB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8D1A5C0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1CDB8FA8" w14:textId="77777777" w:rsidR="007138B9" w:rsidRPr="00B863FB" w:rsidRDefault="007138B9" w:rsidP="007138B9">
      <w:pPr>
        <w:pStyle w:val="Title"/>
      </w:pPr>
      <w:r w:rsidRPr="00DA1EDE">
        <w:lastRenderedPageBreak/>
        <w:t xml:space="preserve">Lab </w:t>
      </w:r>
      <w:r>
        <w:t>5</w:t>
      </w:r>
      <w:r w:rsidRPr="00DA1EDE">
        <w:t xml:space="preserve"> </w:t>
      </w:r>
      <w:r>
        <w:t>–</w:t>
      </w:r>
      <w:r w:rsidRPr="00DA1EDE">
        <w:t xml:space="preserve"> </w:t>
      </w:r>
      <w:r w:rsidRPr="007138B9">
        <w:t>Explore Security Options</w:t>
      </w:r>
    </w:p>
    <w:p w14:paraId="602EFF71" w14:textId="1F0C27CB" w:rsidR="00CA1B1D" w:rsidRPr="007138B9" w:rsidRDefault="00CA1B1D" w:rsidP="007138B9">
      <w:pPr>
        <w:pStyle w:val="ListParagraph"/>
        <w:numPr>
          <w:ilvl w:val="0"/>
          <w:numId w:val="15"/>
        </w:numPr>
      </w:pPr>
    </w:p>
    <w:sectPr w:rsidR="00CA1B1D" w:rsidRPr="007138B9" w:rsidSect="001960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773C6" w14:textId="77777777" w:rsidR="00E27C94" w:rsidRDefault="00E27C94">
      <w:pPr>
        <w:spacing w:line="240" w:lineRule="auto"/>
      </w:pPr>
      <w:r>
        <w:separator/>
      </w:r>
    </w:p>
    <w:p w14:paraId="0F911746" w14:textId="77777777" w:rsidR="00E27C94" w:rsidRDefault="00E27C94"/>
  </w:endnote>
  <w:endnote w:type="continuationSeparator" w:id="0">
    <w:p w14:paraId="642EEE9D" w14:textId="77777777" w:rsidR="00E27C94" w:rsidRDefault="00E27C94">
      <w:pPr>
        <w:spacing w:line="240" w:lineRule="auto"/>
      </w:pPr>
      <w:r>
        <w:continuationSeparator/>
      </w:r>
    </w:p>
    <w:p w14:paraId="7784F2AB" w14:textId="77777777" w:rsidR="00E27C94" w:rsidRDefault="00E27C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98A9B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1B693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905BF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595FC" w14:textId="77777777" w:rsidR="00E27C94" w:rsidRDefault="00E27C94">
      <w:pPr>
        <w:spacing w:line="240" w:lineRule="auto"/>
      </w:pPr>
      <w:r>
        <w:separator/>
      </w:r>
    </w:p>
    <w:p w14:paraId="2CC79C12" w14:textId="77777777" w:rsidR="00E27C94" w:rsidRDefault="00E27C94"/>
  </w:footnote>
  <w:footnote w:type="continuationSeparator" w:id="0">
    <w:p w14:paraId="271BADAF" w14:textId="77777777" w:rsidR="00E27C94" w:rsidRDefault="00E27C94">
      <w:pPr>
        <w:spacing w:line="240" w:lineRule="auto"/>
      </w:pPr>
      <w:r>
        <w:continuationSeparator/>
      </w:r>
    </w:p>
    <w:p w14:paraId="6BE2CEAA" w14:textId="77777777" w:rsidR="00E27C94" w:rsidRDefault="00E27C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633FA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75E12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AD4EC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072795D"/>
    <w:multiLevelType w:val="hybridMultilevel"/>
    <w:tmpl w:val="A328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D64E8"/>
    <w:multiLevelType w:val="hybridMultilevel"/>
    <w:tmpl w:val="FAD451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06D77"/>
    <w:multiLevelType w:val="hybridMultilevel"/>
    <w:tmpl w:val="507C1A4A"/>
    <w:lvl w:ilvl="0" w:tplc="AEE2A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70058D"/>
    <w:multiLevelType w:val="hybridMultilevel"/>
    <w:tmpl w:val="5984B430"/>
    <w:lvl w:ilvl="0" w:tplc="6E46F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424108559">
    <w:abstractNumId w:val="13"/>
  </w:num>
  <w:num w:numId="13" w16cid:durableId="477184800">
    <w:abstractNumId w:val="12"/>
  </w:num>
  <w:num w:numId="14" w16cid:durableId="632177357">
    <w:abstractNumId w:val="11"/>
  </w:num>
  <w:num w:numId="15" w16cid:durableId="821771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DE"/>
    <w:rsid w:val="00001D24"/>
    <w:rsid w:val="000173F2"/>
    <w:rsid w:val="00020009"/>
    <w:rsid w:val="000207DC"/>
    <w:rsid w:val="00023AFE"/>
    <w:rsid w:val="0005219A"/>
    <w:rsid w:val="000A3D9B"/>
    <w:rsid w:val="000D4642"/>
    <w:rsid w:val="000D539D"/>
    <w:rsid w:val="000E71DF"/>
    <w:rsid w:val="001051DC"/>
    <w:rsid w:val="0011008E"/>
    <w:rsid w:val="00116273"/>
    <w:rsid w:val="0012074E"/>
    <w:rsid w:val="00175EF4"/>
    <w:rsid w:val="0019603C"/>
    <w:rsid w:val="001A3317"/>
    <w:rsid w:val="001D2F08"/>
    <w:rsid w:val="001D67FD"/>
    <w:rsid w:val="002455EE"/>
    <w:rsid w:val="002B7A2C"/>
    <w:rsid w:val="002C79E6"/>
    <w:rsid w:val="002F3AE9"/>
    <w:rsid w:val="003169FE"/>
    <w:rsid w:val="00340AC8"/>
    <w:rsid w:val="003804CC"/>
    <w:rsid w:val="0039501C"/>
    <w:rsid w:val="003C093B"/>
    <w:rsid w:val="003C2018"/>
    <w:rsid w:val="003C2DD9"/>
    <w:rsid w:val="003E3DAA"/>
    <w:rsid w:val="003F68AF"/>
    <w:rsid w:val="00401189"/>
    <w:rsid w:val="00453046"/>
    <w:rsid w:val="00455336"/>
    <w:rsid w:val="004735F5"/>
    <w:rsid w:val="00495475"/>
    <w:rsid w:val="004C0823"/>
    <w:rsid w:val="00506094"/>
    <w:rsid w:val="005C199E"/>
    <w:rsid w:val="005C59EB"/>
    <w:rsid w:val="005F3FD4"/>
    <w:rsid w:val="006427C6"/>
    <w:rsid w:val="00664C1A"/>
    <w:rsid w:val="006904CC"/>
    <w:rsid w:val="007138B9"/>
    <w:rsid w:val="007A18E5"/>
    <w:rsid w:val="007D6712"/>
    <w:rsid w:val="0087107F"/>
    <w:rsid w:val="0087407D"/>
    <w:rsid w:val="00876B75"/>
    <w:rsid w:val="008B232C"/>
    <w:rsid w:val="00931B6A"/>
    <w:rsid w:val="009348FD"/>
    <w:rsid w:val="009733D2"/>
    <w:rsid w:val="009B7A14"/>
    <w:rsid w:val="00A417C1"/>
    <w:rsid w:val="00A97662"/>
    <w:rsid w:val="00AE1F92"/>
    <w:rsid w:val="00B21CAF"/>
    <w:rsid w:val="00B74F70"/>
    <w:rsid w:val="00B863FB"/>
    <w:rsid w:val="00B86440"/>
    <w:rsid w:val="00B87F17"/>
    <w:rsid w:val="00BB2D6F"/>
    <w:rsid w:val="00BE57CE"/>
    <w:rsid w:val="00BF5EB7"/>
    <w:rsid w:val="00C00F8F"/>
    <w:rsid w:val="00C03068"/>
    <w:rsid w:val="00C81631"/>
    <w:rsid w:val="00C85D6B"/>
    <w:rsid w:val="00CA1B1D"/>
    <w:rsid w:val="00CB0381"/>
    <w:rsid w:val="00CC7D55"/>
    <w:rsid w:val="00D00E4A"/>
    <w:rsid w:val="00D449E6"/>
    <w:rsid w:val="00D620FD"/>
    <w:rsid w:val="00D91044"/>
    <w:rsid w:val="00DA1EDE"/>
    <w:rsid w:val="00DE0413"/>
    <w:rsid w:val="00DF6DDA"/>
    <w:rsid w:val="00E15D97"/>
    <w:rsid w:val="00E27C94"/>
    <w:rsid w:val="00E56437"/>
    <w:rsid w:val="00E67454"/>
    <w:rsid w:val="00ED11C3"/>
    <w:rsid w:val="00EF55C5"/>
    <w:rsid w:val="00EF6F95"/>
    <w:rsid w:val="00F01F68"/>
    <w:rsid w:val="00F4161D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8C4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2025-02-23T00:20:00Z</dcterms:created>
  <dcterms:modified xsi:type="dcterms:W3CDTF">2025-02-25T01:32:00Z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