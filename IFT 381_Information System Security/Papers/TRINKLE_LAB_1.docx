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CBE95" w14:textId="77777777" w:rsidR="002C79E6" w:rsidRDefault="002C79E6" w:rsidP="002C79E6"/>
    <w:p w14:paraId="66684AAB" w14:textId="77777777" w:rsidR="002C79E6" w:rsidRDefault="002C79E6" w:rsidP="002C79E6"/>
    <w:p w14:paraId="4A057B94" w14:textId="77777777" w:rsidR="002C79E6" w:rsidRDefault="002C79E6" w:rsidP="002C79E6"/>
    <w:p w14:paraId="4F62C777" w14:textId="77777777" w:rsidR="002C79E6" w:rsidRDefault="002C79E6" w:rsidP="002C79E6"/>
    <w:p w14:paraId="1B8AECE2" w14:textId="77777777" w:rsidR="002C79E6" w:rsidRDefault="002C79E6" w:rsidP="002C79E6"/>
    <w:p w14:paraId="3BAE6CF9" w14:textId="536DC90B" w:rsidR="6A36C4BF" w:rsidRPr="00B863FB" w:rsidRDefault="00FC4E23" w:rsidP="00B863FB">
      <w:pPr>
        <w:pStyle w:val="Title"/>
      </w:pPr>
      <w:r w:rsidRPr="00FC4E23">
        <w:t>Lab 1: Exploring the Seven Domains of a Typical IT Infrastructure</w:t>
      </w:r>
    </w:p>
    <w:p w14:paraId="2D976240" w14:textId="4A52FF8D" w:rsidR="201D26C8" w:rsidRDefault="201D26C8" w:rsidP="002C79E6">
      <w:pPr>
        <w:pStyle w:val="Subtitle"/>
      </w:pPr>
    </w:p>
    <w:p w14:paraId="23A10A44" w14:textId="7DB2F7F5" w:rsidR="00A417C1" w:rsidRDefault="00FC4E23" w:rsidP="002C79E6">
      <w:pPr>
        <w:pStyle w:val="Subtitle"/>
      </w:pPr>
      <w:r>
        <w:t>Brandon Trinkle</w:t>
      </w:r>
    </w:p>
    <w:p w14:paraId="7413A472" w14:textId="40FF5E5B" w:rsidR="002C79E6" w:rsidRDefault="00FC4E23" w:rsidP="002C79E6">
      <w:pPr>
        <w:pStyle w:val="Subtitle"/>
      </w:pPr>
      <w:r>
        <w:t>Arizona State University</w:t>
      </w:r>
    </w:p>
    <w:p w14:paraId="3098B023" w14:textId="29628454" w:rsidR="002C79E6" w:rsidRDefault="00FC4E23" w:rsidP="002C79E6">
      <w:pPr>
        <w:pStyle w:val="Subtitle"/>
      </w:pPr>
      <w:r>
        <w:t>IFT 381</w:t>
      </w:r>
    </w:p>
    <w:p w14:paraId="6CA9F8F7" w14:textId="0B454D7E" w:rsidR="002C79E6" w:rsidRDefault="00FC4E23" w:rsidP="002C79E6">
      <w:pPr>
        <w:pStyle w:val="Subtitle"/>
      </w:pPr>
      <w:r>
        <w:t>Professor John A. Lewis</w:t>
      </w:r>
    </w:p>
    <w:p w14:paraId="4FC11C28" w14:textId="2A87220E" w:rsidR="201D26C8" w:rsidRDefault="00FC4E23" w:rsidP="002C79E6">
      <w:pPr>
        <w:pStyle w:val="Subtitle"/>
      </w:pPr>
      <w:r>
        <w:t>10/18/2024</w:t>
      </w:r>
    </w:p>
    <w:p w14:paraId="3E621142" w14:textId="77777777" w:rsidR="201D26C8" w:rsidRDefault="201D26C8" w:rsidP="014CA2B6">
      <w:pPr>
        <w:pStyle w:val="Title2"/>
        <w:rPr>
          <w:rFonts w:ascii="Calibri" w:eastAsia="Calibri" w:hAnsi="Calibri" w:cs="Calibri"/>
          <w:szCs w:val="22"/>
        </w:rPr>
      </w:pPr>
    </w:p>
    <w:p w14:paraId="533CEBF0" w14:textId="77777777" w:rsidR="201D26C8" w:rsidRDefault="201D26C8" w:rsidP="014CA2B6">
      <w:pPr>
        <w:pStyle w:val="Title2"/>
        <w:rPr>
          <w:rFonts w:ascii="Calibri" w:eastAsia="Calibri" w:hAnsi="Calibri" w:cs="Calibri"/>
          <w:szCs w:val="22"/>
        </w:rPr>
      </w:pPr>
    </w:p>
    <w:p w14:paraId="633443A8" w14:textId="77777777" w:rsidR="201D26C8" w:rsidRDefault="201D26C8" w:rsidP="014CA2B6">
      <w:pPr>
        <w:pStyle w:val="Title2"/>
        <w:rPr>
          <w:rFonts w:ascii="Calibri" w:eastAsia="Calibri" w:hAnsi="Calibri" w:cs="Calibri"/>
          <w:szCs w:val="22"/>
        </w:rPr>
      </w:pPr>
    </w:p>
    <w:p w14:paraId="67146C54" w14:textId="77777777" w:rsidR="201D26C8" w:rsidRDefault="201D26C8" w:rsidP="014CA2B6">
      <w:pPr>
        <w:pStyle w:val="Title2"/>
        <w:rPr>
          <w:rFonts w:ascii="Calibri" w:eastAsia="Calibri" w:hAnsi="Calibri" w:cs="Calibri"/>
          <w:szCs w:val="22"/>
        </w:rPr>
      </w:pPr>
    </w:p>
    <w:p w14:paraId="158CCCBA" w14:textId="77777777" w:rsidR="201D26C8" w:rsidRDefault="201D26C8" w:rsidP="014CA2B6">
      <w:pPr>
        <w:pStyle w:val="Title2"/>
        <w:rPr>
          <w:rFonts w:ascii="Calibri" w:eastAsia="Calibri" w:hAnsi="Calibri" w:cs="Calibri"/>
          <w:szCs w:val="22"/>
        </w:rPr>
      </w:pPr>
    </w:p>
    <w:p w14:paraId="5596B8DC" w14:textId="77777777" w:rsidR="201D26C8" w:rsidRDefault="201D26C8" w:rsidP="014CA2B6">
      <w:pPr>
        <w:pStyle w:val="Title2"/>
        <w:rPr>
          <w:rFonts w:ascii="Calibri" w:eastAsia="Calibri" w:hAnsi="Calibri" w:cs="Calibri"/>
          <w:szCs w:val="22"/>
        </w:rPr>
      </w:pPr>
    </w:p>
    <w:p w14:paraId="123EC018" w14:textId="77777777" w:rsidR="201D26C8" w:rsidRDefault="201D26C8" w:rsidP="014CA2B6">
      <w:pPr>
        <w:pStyle w:val="Title2"/>
        <w:rPr>
          <w:rFonts w:ascii="Calibri" w:eastAsia="Calibri" w:hAnsi="Calibri" w:cs="Calibri"/>
          <w:szCs w:val="22"/>
        </w:rPr>
      </w:pPr>
    </w:p>
    <w:p w14:paraId="0C5C08FA" w14:textId="77777777" w:rsidR="000D4642" w:rsidRDefault="000D4642">
      <w:pPr>
        <w:rPr>
          <w:rFonts w:ascii="Calibri" w:eastAsia="Calibri" w:hAnsi="Calibri" w:cs="Calibri"/>
          <w:szCs w:val="22"/>
        </w:rPr>
      </w:pPr>
      <w:r>
        <w:rPr>
          <w:rFonts w:ascii="Calibri" w:eastAsia="Calibri" w:hAnsi="Calibri" w:cs="Calibri"/>
          <w:szCs w:val="22"/>
        </w:rPr>
        <w:br w:type="page"/>
      </w:r>
    </w:p>
    <w:p w14:paraId="2B482A6D" w14:textId="73DF5ADE" w:rsidR="67AE9998" w:rsidRDefault="00FC4E23" w:rsidP="00FC4E23">
      <w:pPr>
        <w:pStyle w:val="Title"/>
      </w:pPr>
      <w:r w:rsidRPr="00FC4E23">
        <w:lastRenderedPageBreak/>
        <w:t>Lab 1: Exploring the Seven Domains of a Typical IT Infrastructure</w:t>
      </w:r>
    </w:p>
    <w:p w14:paraId="26F42D87" w14:textId="63BEA83F" w:rsidR="00FC4E23" w:rsidRDefault="00FC4E23" w:rsidP="00FC4E23">
      <w:r>
        <w:t>During the lab, I felt comfortable working through most of the tasks, especially when it came to basic configurations such as capturing security settings, connecting to shared folders, and viewing update policies. These tasks were straightforward and aligned well with my existing knowledge, allowing me to complete them efficiently. For instance, capturing the sign-in options for a user account and verifying update policies felt familiar, and I was able to document the required steps without any issues.</w:t>
      </w:r>
      <w:r>
        <w:t xml:space="preserve">  Additionally, I use </w:t>
      </w:r>
      <w:proofErr w:type="spellStart"/>
      <w:r>
        <w:t>linux</w:t>
      </w:r>
      <w:proofErr w:type="spellEnd"/>
      <w:r>
        <w:t xml:space="preserve"> terminal a lot for work, so working through </w:t>
      </w:r>
      <w:proofErr w:type="spellStart"/>
      <w:r>
        <w:t>PuTTy</w:t>
      </w:r>
      <w:proofErr w:type="spellEnd"/>
      <w:r>
        <w:t xml:space="preserve"> and the commands to navigate through directories was another thing I was very familiar with.</w:t>
      </w:r>
    </w:p>
    <w:p w14:paraId="00836711" w14:textId="77777777" w:rsidR="00FC4E23" w:rsidRDefault="00FC4E23" w:rsidP="00FC4E23"/>
    <w:p w14:paraId="4C15B48B" w14:textId="5AE75608" w:rsidR="00FC4E23" w:rsidRDefault="00FC4E23" w:rsidP="00FC4E23">
      <w:r>
        <w:t xml:space="preserve">One minor challenge I faced was </w:t>
      </w:r>
      <w:r>
        <w:t>m</w:t>
      </w:r>
      <w:r>
        <w:t xml:space="preserve">aking sure I properly documented each step with accurate screen captures. </w:t>
      </w:r>
      <w:r>
        <w:t xml:space="preserve">At first it was unclear that I had to take the screen captures in the lab instructions guide.  I was taking screenshots using the screenshot option on the top task bar.  I </w:t>
      </w:r>
      <w:proofErr w:type="gramStart"/>
      <w:r>
        <w:t>actually completed</w:t>
      </w:r>
      <w:proofErr w:type="gramEnd"/>
      <w:r>
        <w:t xml:space="preserve"> the lab 3 separate times before realizing that the screenshots should have been completed through the lab instructions.</w:t>
      </w:r>
    </w:p>
    <w:p w14:paraId="77BC0944" w14:textId="77777777" w:rsidR="00FC4E23" w:rsidRDefault="00FC4E23" w:rsidP="00FC4E23"/>
    <w:p w14:paraId="5FEC4F0B" w14:textId="45767066" w:rsidR="00FC4E23" w:rsidRDefault="00FC4E23" w:rsidP="00FC4E23">
      <w:r>
        <w:t xml:space="preserve">The experience provided a good foundation in understanding how to navigate and configure these domains. </w:t>
      </w:r>
      <w:proofErr w:type="gramStart"/>
      <w:r>
        <w:t>Specifically</w:t>
      </w:r>
      <w:proofErr w:type="gramEnd"/>
      <w:r>
        <w:t xml:space="preserve"> the network traffic options.  I don’t use </w:t>
      </w:r>
      <w:proofErr w:type="spellStart"/>
      <w:r>
        <w:t>tracert</w:t>
      </w:r>
      <w:proofErr w:type="spellEnd"/>
      <w:r>
        <w:t xml:space="preserve"> often at work, so it was fun to learn, and have the lab explain, the different commands and what they are doing.  Overall, this was a good introductory lab in network/systems configuration.  I’m looking forward to learning </w:t>
      </w:r>
      <w:proofErr w:type="gramStart"/>
      <w:r>
        <w:t>more, and</w:t>
      </w:r>
      <w:proofErr w:type="gramEnd"/>
      <w:r>
        <w:t xml:space="preserve"> troubleshooting issues as they pop up.</w:t>
      </w:r>
    </w:p>
    <w:p w14:paraId="48F912F7" w14:textId="77777777" w:rsidR="00FC4E23" w:rsidRDefault="00FC4E23" w:rsidP="00FC4E23"/>
    <w:p w14:paraId="7E8E01B7" w14:textId="77777777" w:rsidR="00FC4E23" w:rsidRDefault="00FC4E23" w:rsidP="00FC4E23"/>
    <w:p w14:paraId="6DEE9B50" w14:textId="77777777" w:rsidR="00FC4E23" w:rsidRDefault="00FC4E23" w:rsidP="00FC4E23"/>
    <w:p w14:paraId="4596C900" w14:textId="77777777" w:rsidR="00FC4E23" w:rsidRDefault="00FC4E23" w:rsidP="00FC4E23"/>
    <w:sdt>
      <w:sdtPr>
        <w:id w:val="683859663"/>
        <w:docPartObj>
          <w:docPartGallery w:val="Bibliographies"/>
          <w:docPartUnique/>
        </w:docPartObj>
      </w:sdtPr>
      <w:sdtEndPr>
        <w:rPr>
          <w:rFonts w:asciiTheme="minorHAnsi" w:eastAsiaTheme="minorEastAsia" w:hAnsiTheme="minorHAnsi" w:cstheme="minorBidi"/>
          <w:b w:val="0"/>
          <w:bCs w:val="0"/>
        </w:rPr>
      </w:sdtEndPr>
      <w:sdtContent>
        <w:p w14:paraId="336FD35C" w14:textId="21033DA9" w:rsidR="00FC4E23" w:rsidRDefault="00FC4E23">
          <w:pPr>
            <w:pStyle w:val="Heading1"/>
          </w:pPr>
          <w:r>
            <w:t>References</w:t>
          </w:r>
        </w:p>
        <w:sdt>
          <w:sdtPr>
            <w:id w:val="-573587230"/>
            <w:bibliography/>
          </w:sdtPr>
          <w:sdtContent>
            <w:p w14:paraId="04D1DC0E" w14:textId="77777777" w:rsidR="00FC4E23" w:rsidRDefault="00FC4E23" w:rsidP="00FC4E23">
              <w:pPr>
                <w:pStyle w:val="Bibliography"/>
                <w:rPr>
                  <w:noProof/>
                  <w:sz w:val="24"/>
                </w:rPr>
              </w:pPr>
              <w:r>
                <w:fldChar w:fldCharType="begin"/>
              </w:r>
              <w:r>
                <w:instrText xml:space="preserve"> BIBLIOGRAPHY </w:instrText>
              </w:r>
              <w:r>
                <w:fldChar w:fldCharType="separate"/>
              </w:r>
              <w:r>
                <w:rPr>
                  <w:noProof/>
                </w:rPr>
                <w:t xml:space="preserve">Jones &amp; Bartlett Learning. (2024, October 18). </w:t>
              </w:r>
              <w:r>
                <w:rPr>
                  <w:i/>
                  <w:iCs/>
                  <w:noProof/>
                </w:rPr>
                <w:t>Lab Access for Fundamentals of Information Systems Security</w:t>
              </w:r>
              <w:r>
                <w:rPr>
                  <w:noProof/>
                </w:rPr>
                <w:t>. Retrieved from Jones &amp; Bartlett Learning: https://navigate2.jblearning.com/course/view.php?id=129690</w:t>
              </w:r>
            </w:p>
            <w:p w14:paraId="640C4191" w14:textId="2FB3D51B" w:rsidR="00FC4E23" w:rsidRDefault="00FC4E23" w:rsidP="00FC4E23">
              <w:r>
                <w:rPr>
                  <w:b/>
                  <w:bCs/>
                  <w:noProof/>
                </w:rPr>
                <w:fldChar w:fldCharType="end"/>
              </w:r>
            </w:p>
          </w:sdtContent>
        </w:sdt>
      </w:sdtContent>
    </w:sdt>
    <w:p w14:paraId="44272C28" w14:textId="77777777" w:rsidR="00FC4E23" w:rsidRPr="00FC4E23" w:rsidRDefault="00FC4E23" w:rsidP="00FC4E23"/>
    <w:sectPr w:rsidR="00FC4E23" w:rsidRPr="00FC4E23">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95F081" w14:textId="77777777" w:rsidR="00FC4E23" w:rsidRDefault="00FC4E23">
      <w:pPr>
        <w:spacing w:line="240" w:lineRule="auto"/>
      </w:pPr>
      <w:r>
        <w:separator/>
      </w:r>
    </w:p>
    <w:p w14:paraId="37386A64" w14:textId="77777777" w:rsidR="00FC4E23" w:rsidRDefault="00FC4E23"/>
  </w:endnote>
  <w:endnote w:type="continuationSeparator" w:id="0">
    <w:p w14:paraId="2E393304" w14:textId="77777777" w:rsidR="00FC4E23" w:rsidRDefault="00FC4E23">
      <w:pPr>
        <w:spacing w:line="240" w:lineRule="auto"/>
      </w:pPr>
      <w:r>
        <w:continuationSeparator/>
      </w:r>
    </w:p>
    <w:p w14:paraId="6366FEA3" w14:textId="77777777" w:rsidR="00FC4E23" w:rsidRDefault="00FC4E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2E0AE"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3D11C"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BAA4C"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8E5EB6" w14:textId="77777777" w:rsidR="00FC4E23" w:rsidRDefault="00FC4E23">
      <w:pPr>
        <w:spacing w:line="240" w:lineRule="auto"/>
      </w:pPr>
      <w:r>
        <w:separator/>
      </w:r>
    </w:p>
    <w:p w14:paraId="39D4449C" w14:textId="77777777" w:rsidR="00FC4E23" w:rsidRDefault="00FC4E23"/>
  </w:footnote>
  <w:footnote w:type="continuationSeparator" w:id="0">
    <w:p w14:paraId="2EFCE935" w14:textId="77777777" w:rsidR="00FC4E23" w:rsidRDefault="00FC4E23">
      <w:pPr>
        <w:spacing w:line="240" w:lineRule="auto"/>
      </w:pPr>
      <w:r>
        <w:continuationSeparator/>
      </w:r>
    </w:p>
    <w:p w14:paraId="378B5DBD" w14:textId="77777777" w:rsidR="00FC4E23" w:rsidRDefault="00FC4E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16E6C"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BA9D5"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3A81D"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E23"/>
    <w:rsid w:val="00023AFE"/>
    <w:rsid w:val="000A3D9B"/>
    <w:rsid w:val="000D4642"/>
    <w:rsid w:val="000D539D"/>
    <w:rsid w:val="00116273"/>
    <w:rsid w:val="002C79E6"/>
    <w:rsid w:val="002F3AE9"/>
    <w:rsid w:val="003804CC"/>
    <w:rsid w:val="005C199E"/>
    <w:rsid w:val="00664C1A"/>
    <w:rsid w:val="007E01BC"/>
    <w:rsid w:val="0087407D"/>
    <w:rsid w:val="00A417C1"/>
    <w:rsid w:val="00AB2703"/>
    <w:rsid w:val="00B863FB"/>
    <w:rsid w:val="00B86440"/>
    <w:rsid w:val="00BB2D6F"/>
    <w:rsid w:val="00C00F8F"/>
    <w:rsid w:val="00C03068"/>
    <w:rsid w:val="00D620FD"/>
    <w:rsid w:val="00D91044"/>
    <w:rsid w:val="00E67454"/>
    <w:rsid w:val="00EF55C5"/>
    <w:rsid w:val="00F6242A"/>
    <w:rsid w:val="00FC4E23"/>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C0FB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018817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Jon24</b:Tag>
    <b:SourceType>InternetSite</b:SourceType>
    <b:Guid>{B6343495-59EF-4F6A-A63A-B44968FD8C40}</b:Guid>
    <b:Author>
      <b:Author>
        <b:Corporate>Jones &amp; Bartlett Learning</b:Corporate>
      </b:Author>
    </b:Author>
    <b:Title>Lab Access for Fundamentals of Information Systems Security</b:Title>
    <b:InternetSiteTitle>Jones &amp; Bartlett Learning</b:InternetSiteTitle>
    <b:Year>2024</b:Year>
    <b:Month>October</b:Month>
    <b:Day>18</b:Day>
    <b:URL>https://navigate2.jblearning.com/course/view.php?id=129690</b:URL>
    <b:RefOrder>1</b:RefOrder>
  </b:Source>
</b:Sourc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4.xml><?xml version="1.0" encoding="utf-8"?>
<ds:datastoreItem xmlns:ds="http://schemas.openxmlformats.org/officeDocument/2006/customXml" ds:itemID="{A708B121-0DA3-4D17-BAE9-D58FBF4B2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3</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2024-10-18T23:13:00Z</dcterms:created>
  <dcterms:modified xsi:type="dcterms:W3CDTF">2024-10-18T23:23:00Z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